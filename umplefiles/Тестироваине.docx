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E7E7" w14:textId="58977549" w:rsidR="00EC004B" w:rsidRPr="00EC004B" w:rsidRDefault="00EC004B" w:rsidP="00EC004B">
      <w:pPr>
        <w:pStyle w:val="31"/>
      </w:pPr>
      <w:bookmarkStart w:id="0" w:name="_Toc404780354"/>
      <w:bookmarkStart w:id="1" w:name="_Toc406411880"/>
      <w:bookmarkStart w:id="2" w:name="_Toc413833816"/>
      <w:bookmarkStart w:id="3" w:name="_Toc460918503"/>
      <w:bookmarkStart w:id="4" w:name="_Toc18609329"/>
      <w:bookmarkStart w:id="5" w:name="_Toc18609400"/>
      <w:r>
        <w:t xml:space="preserve">2.4.3 </w:t>
      </w:r>
      <w:r w:rsidRPr="00EC004B">
        <w:t>Тестирование</w:t>
      </w:r>
      <w:bookmarkEnd w:id="0"/>
      <w:bookmarkEnd w:id="1"/>
      <w:bookmarkEnd w:id="2"/>
      <w:bookmarkEnd w:id="3"/>
      <w:bookmarkEnd w:id="4"/>
      <w:bookmarkEnd w:id="5"/>
    </w:p>
    <w:p w14:paraId="0D3318C5" w14:textId="24F3B4A3" w:rsidR="00EC004B" w:rsidRPr="00957EBF" w:rsidRDefault="00EC004B" w:rsidP="00605DD1">
      <w:pPr>
        <w:pStyle w:val="ac"/>
        <w:rPr>
          <w:szCs w:val="28"/>
        </w:rPr>
      </w:pPr>
      <w:r>
        <w:t>Для тестирования разработанного программного компонента был</w:t>
      </w:r>
      <w:r w:rsidR="00605DD1">
        <w:t>а</w:t>
      </w:r>
      <w:r>
        <w:t xml:space="preserve"> использован</w:t>
      </w:r>
      <w:r w:rsidR="00605DD1">
        <w:t>а</w:t>
      </w:r>
      <w:r>
        <w:t xml:space="preserve"> компромиссный </w:t>
      </w:r>
      <w:r w:rsidR="00605DD1">
        <w:t>стратегия</w:t>
      </w:r>
      <w:r>
        <w:t xml:space="preserve">. </w:t>
      </w:r>
      <w:r w:rsidRPr="00827E93">
        <w:rPr>
          <w:bCs/>
          <w:szCs w:val="28"/>
        </w:rPr>
        <w:t>Компромиссн</w:t>
      </w:r>
      <w:r w:rsidR="00605DD1" w:rsidRPr="00827E93">
        <w:rPr>
          <w:bCs/>
          <w:szCs w:val="28"/>
        </w:rPr>
        <w:t>ая стратегия</w:t>
      </w:r>
      <w:r w:rsidRPr="00957EBF">
        <w:rPr>
          <w:szCs w:val="28"/>
        </w:rPr>
        <w:t xml:space="preserve"> </w:t>
      </w:r>
      <w:r w:rsidR="00605DD1">
        <w:rPr>
          <w:szCs w:val="28"/>
        </w:rPr>
        <w:t>–</w:t>
      </w:r>
      <w:r w:rsidRPr="00957EBF">
        <w:rPr>
          <w:szCs w:val="28"/>
        </w:rPr>
        <w:t xml:space="preserve"> проектирование тестов, исходя из принципов:</w:t>
      </w:r>
    </w:p>
    <w:p w14:paraId="7C4A0725" w14:textId="62E633DA" w:rsidR="00EC004B" w:rsidRPr="00957EBF" w:rsidRDefault="00EC004B" w:rsidP="00605DD1">
      <w:pPr>
        <w:pStyle w:val="ac"/>
        <w:numPr>
          <w:ilvl w:val="0"/>
          <w:numId w:val="21"/>
        </w:numPr>
        <w:ind w:left="0" w:firstLine="709"/>
        <w:rPr>
          <w:szCs w:val="28"/>
        </w:rPr>
      </w:pPr>
      <w:r w:rsidRPr="00957EBF">
        <w:rPr>
          <w:szCs w:val="28"/>
        </w:rPr>
        <w:t>проверка функции или возможности</w:t>
      </w:r>
      <w:r w:rsidR="00605DD1">
        <w:rPr>
          <w:szCs w:val="28"/>
        </w:rPr>
        <w:t>;</w:t>
      </w:r>
    </w:p>
    <w:p w14:paraId="3F00FE84" w14:textId="7EAEA65A" w:rsidR="00EC004B" w:rsidRPr="00957EBF" w:rsidRDefault="00EC004B" w:rsidP="00605DD1">
      <w:pPr>
        <w:pStyle w:val="ac"/>
        <w:numPr>
          <w:ilvl w:val="0"/>
          <w:numId w:val="21"/>
        </w:numPr>
        <w:ind w:left="0" w:firstLine="709"/>
        <w:rPr>
          <w:szCs w:val="28"/>
        </w:rPr>
      </w:pPr>
      <w:r w:rsidRPr="00957EBF">
        <w:rPr>
          <w:szCs w:val="28"/>
        </w:rPr>
        <w:t>проверка каждой области и границы изменения значений какой-либо входной величины</w:t>
      </w:r>
      <w:r w:rsidR="00605DD1">
        <w:rPr>
          <w:szCs w:val="28"/>
        </w:rPr>
        <w:t>;</w:t>
      </w:r>
    </w:p>
    <w:p w14:paraId="2430F355" w14:textId="25B1EF95" w:rsidR="00EC004B" w:rsidRPr="00957EBF" w:rsidRDefault="00EC004B" w:rsidP="00605DD1">
      <w:pPr>
        <w:pStyle w:val="ac"/>
        <w:numPr>
          <w:ilvl w:val="0"/>
          <w:numId w:val="21"/>
        </w:numPr>
        <w:ind w:left="0" w:firstLine="709"/>
        <w:rPr>
          <w:szCs w:val="28"/>
        </w:rPr>
      </w:pPr>
      <w:r w:rsidRPr="00957EBF">
        <w:rPr>
          <w:szCs w:val="28"/>
        </w:rPr>
        <w:t>проверка каждого особого случая или исключительной ситуации</w:t>
      </w:r>
      <w:r w:rsidR="00605DD1">
        <w:rPr>
          <w:szCs w:val="28"/>
        </w:rPr>
        <w:t>;</w:t>
      </w:r>
    </w:p>
    <w:p w14:paraId="04F3D481" w14:textId="77777777" w:rsidR="00EC004B" w:rsidRPr="00957EBF" w:rsidRDefault="00EC004B" w:rsidP="00605DD1">
      <w:pPr>
        <w:pStyle w:val="ac"/>
        <w:numPr>
          <w:ilvl w:val="0"/>
          <w:numId w:val="21"/>
        </w:numPr>
        <w:ind w:left="0" w:firstLine="709"/>
        <w:rPr>
          <w:szCs w:val="28"/>
        </w:rPr>
      </w:pPr>
      <w:r w:rsidRPr="00957EBF">
        <w:rPr>
          <w:szCs w:val="28"/>
        </w:rPr>
        <w:t>каждая команда программы должна проработать хотя бы на одном тесте.</w:t>
      </w:r>
    </w:p>
    <w:p w14:paraId="0AD11575" w14:textId="523A604F" w:rsidR="000F2A3A" w:rsidRDefault="00605DD1" w:rsidP="00EC004B">
      <w:pPr>
        <w:pStyle w:val="ac"/>
      </w:pPr>
      <w:r>
        <w:t xml:space="preserve">Таблица </w:t>
      </w:r>
      <w:r w:rsidR="009D673B">
        <w:t>2</w:t>
      </w:r>
      <w:r>
        <w:t xml:space="preserve"> – Тесты программного компонента</w:t>
      </w:r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3420"/>
        <w:gridCol w:w="2463"/>
        <w:gridCol w:w="2933"/>
      </w:tblGrid>
      <w:tr w:rsidR="00BB02DA" w:rsidRPr="00ED16D9" w14:paraId="56C0CCD5" w14:textId="77777777" w:rsidTr="002878CE">
        <w:tc>
          <w:tcPr>
            <w:tcW w:w="648" w:type="dxa"/>
            <w:shd w:val="clear" w:color="auto" w:fill="auto"/>
          </w:tcPr>
          <w:p w14:paraId="18329495" w14:textId="77777777" w:rsidR="00EC004B" w:rsidRPr="00ED16D9" w:rsidRDefault="00EC004B" w:rsidP="0054069B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ED16D9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420" w:type="dxa"/>
            <w:shd w:val="clear" w:color="auto" w:fill="auto"/>
          </w:tcPr>
          <w:p w14:paraId="677AD139" w14:textId="77777777" w:rsidR="00EC004B" w:rsidRPr="00ED16D9" w:rsidRDefault="00EC004B" w:rsidP="0054069B">
            <w:pPr>
              <w:widowControl w:val="0"/>
              <w:jc w:val="center"/>
              <w:rPr>
                <w:sz w:val="28"/>
                <w:szCs w:val="28"/>
              </w:rPr>
            </w:pPr>
            <w:r w:rsidRPr="00ED16D9">
              <w:rPr>
                <w:sz w:val="28"/>
                <w:szCs w:val="28"/>
              </w:rPr>
              <w:t>Описание проверяемой ситуации</w:t>
            </w:r>
          </w:p>
        </w:tc>
        <w:tc>
          <w:tcPr>
            <w:tcW w:w="2463" w:type="dxa"/>
            <w:shd w:val="clear" w:color="auto" w:fill="auto"/>
          </w:tcPr>
          <w:p w14:paraId="6DB96147" w14:textId="77777777" w:rsidR="00EC004B" w:rsidRPr="00ED16D9" w:rsidRDefault="00EC004B" w:rsidP="0054069B">
            <w:pPr>
              <w:widowControl w:val="0"/>
              <w:jc w:val="center"/>
              <w:rPr>
                <w:sz w:val="28"/>
                <w:szCs w:val="28"/>
              </w:rPr>
            </w:pPr>
            <w:r w:rsidRPr="00ED16D9">
              <w:rPr>
                <w:sz w:val="28"/>
                <w:szCs w:val="28"/>
              </w:rPr>
              <w:t>Тест (входные данные)</w:t>
            </w:r>
          </w:p>
        </w:tc>
        <w:tc>
          <w:tcPr>
            <w:tcW w:w="2933" w:type="dxa"/>
            <w:shd w:val="clear" w:color="auto" w:fill="auto"/>
          </w:tcPr>
          <w:p w14:paraId="7BD5DE5F" w14:textId="77777777" w:rsidR="00EC004B" w:rsidRPr="00ED16D9" w:rsidRDefault="00EC004B" w:rsidP="0054069B">
            <w:pPr>
              <w:widowControl w:val="0"/>
              <w:jc w:val="center"/>
              <w:rPr>
                <w:sz w:val="28"/>
                <w:szCs w:val="28"/>
              </w:rPr>
            </w:pPr>
            <w:r w:rsidRPr="00ED16D9">
              <w:rPr>
                <w:sz w:val="28"/>
                <w:szCs w:val="28"/>
              </w:rPr>
              <w:t>Результат</w:t>
            </w:r>
          </w:p>
        </w:tc>
      </w:tr>
      <w:tr w:rsidR="00BB02DA" w:rsidRPr="009106C4" w14:paraId="55CAC31C" w14:textId="77777777" w:rsidTr="002878CE">
        <w:tc>
          <w:tcPr>
            <w:tcW w:w="648" w:type="dxa"/>
            <w:shd w:val="clear" w:color="auto" w:fill="auto"/>
          </w:tcPr>
          <w:p w14:paraId="3D7EFDFE" w14:textId="7B046DEA" w:rsidR="00EC004B" w:rsidRPr="008171CF" w:rsidRDefault="00EC004B" w:rsidP="008171CF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4BE2C15B" w14:textId="1B5DCB18" w:rsidR="00EC004B" w:rsidRPr="00186652" w:rsidRDefault="008171CF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работы компонента со стандартным файлом</w:t>
            </w:r>
            <w:r w:rsidR="00186652">
              <w:rPr>
                <w:sz w:val="28"/>
                <w:szCs w:val="28"/>
              </w:rPr>
              <w:t>.</w:t>
            </w:r>
          </w:p>
        </w:tc>
        <w:tc>
          <w:tcPr>
            <w:tcW w:w="2463" w:type="dxa"/>
            <w:shd w:val="clear" w:color="auto" w:fill="auto"/>
          </w:tcPr>
          <w:p w14:paraId="55208FDB" w14:textId="4B75FB19" w:rsidR="00EC004B" w:rsidRPr="00186652" w:rsidRDefault="005F2D8F" w:rsidP="00481923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Полученный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AA7F60">
              <w:rPr>
                <w:sz w:val="28"/>
                <w:szCs w:val="28"/>
              </w:rPr>
              <w:t>файл с данными.</w:t>
            </w:r>
          </w:p>
        </w:tc>
        <w:tc>
          <w:tcPr>
            <w:tcW w:w="2933" w:type="dxa"/>
            <w:shd w:val="clear" w:color="auto" w:fill="auto"/>
          </w:tcPr>
          <w:p w14:paraId="5D3BAF8E" w14:textId="15F38009" w:rsidR="00EC004B" w:rsidRPr="00186652" w:rsidRDefault="00BF69D6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Конвертированный файл </w:t>
            </w:r>
            <w:r w:rsidR="0015081F">
              <w:rPr>
                <w:sz w:val="28"/>
                <w:szCs w:val="28"/>
              </w:rPr>
              <w:t xml:space="preserve">с расширением </w:t>
            </w:r>
            <w:r w:rsidR="00B30C16">
              <w:rPr>
                <w:sz w:val="28"/>
                <w:szCs w:val="28"/>
                <w:lang w:val="en-US"/>
              </w:rPr>
              <w:t>ump</w:t>
            </w:r>
            <w:r w:rsidR="00186652">
              <w:rPr>
                <w:sz w:val="28"/>
                <w:szCs w:val="28"/>
              </w:rPr>
              <w:t>.</w:t>
            </w:r>
          </w:p>
        </w:tc>
      </w:tr>
      <w:tr w:rsidR="001306AC" w:rsidRPr="009106C4" w14:paraId="6CF80C05" w14:textId="77777777" w:rsidTr="002878CE">
        <w:tc>
          <w:tcPr>
            <w:tcW w:w="648" w:type="dxa"/>
            <w:shd w:val="clear" w:color="auto" w:fill="auto"/>
          </w:tcPr>
          <w:p w14:paraId="42F1BE9F" w14:textId="77777777" w:rsidR="001306AC" w:rsidRPr="008171CF" w:rsidRDefault="001306AC" w:rsidP="008171CF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4F2ABED7" w14:textId="19494CCC" w:rsidR="001306AC" w:rsidRPr="009106C4" w:rsidRDefault="009106C4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работы компонента с файлом</w:t>
            </w:r>
            <w:r w:rsidR="007942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нестандартной конфигурации.</w:t>
            </w:r>
          </w:p>
        </w:tc>
        <w:tc>
          <w:tcPr>
            <w:tcW w:w="2463" w:type="dxa"/>
            <w:shd w:val="clear" w:color="auto" w:fill="auto"/>
          </w:tcPr>
          <w:p w14:paraId="35E81938" w14:textId="1E7A0041" w:rsidR="001306AC" w:rsidRPr="009106C4" w:rsidRDefault="009106C4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нестандартной конфигурации.</w:t>
            </w:r>
          </w:p>
        </w:tc>
        <w:tc>
          <w:tcPr>
            <w:tcW w:w="2933" w:type="dxa"/>
            <w:shd w:val="clear" w:color="auto" w:fill="auto"/>
          </w:tcPr>
          <w:p w14:paraId="241C4E64" w14:textId="133E53DE" w:rsidR="001306AC" w:rsidRDefault="00610712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 с уведомлением об ошибке конвертации.</w:t>
            </w:r>
          </w:p>
        </w:tc>
      </w:tr>
      <w:tr w:rsidR="007E74D2" w:rsidRPr="009106C4" w14:paraId="1D923FDC" w14:textId="77777777" w:rsidTr="002878CE">
        <w:tc>
          <w:tcPr>
            <w:tcW w:w="648" w:type="dxa"/>
            <w:shd w:val="clear" w:color="auto" w:fill="auto"/>
          </w:tcPr>
          <w:p w14:paraId="27015AB9" w14:textId="77777777" w:rsidR="007E74D2" w:rsidRPr="008171CF" w:rsidRDefault="007E74D2" w:rsidP="008171CF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7A023190" w14:textId="3F7FE26D" w:rsidR="007E74D2" w:rsidRDefault="008F564E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Попытка конвертировать файл без указания директории для сохранения.</w:t>
            </w:r>
          </w:p>
        </w:tc>
        <w:tc>
          <w:tcPr>
            <w:tcW w:w="2463" w:type="dxa"/>
            <w:shd w:val="clear" w:color="auto" w:fill="auto"/>
          </w:tcPr>
          <w:p w14:paraId="413450A8" w14:textId="0F147285" w:rsidR="007E74D2" w:rsidRPr="008F564E" w:rsidRDefault="008F564E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Указан путь к </w:t>
            </w:r>
            <w:r w:rsidR="00AA7F60">
              <w:rPr>
                <w:sz w:val="28"/>
                <w:szCs w:val="28"/>
              </w:rPr>
              <w:t>файлу с данными.</w:t>
            </w:r>
          </w:p>
        </w:tc>
        <w:tc>
          <w:tcPr>
            <w:tcW w:w="2933" w:type="dxa"/>
            <w:shd w:val="clear" w:color="auto" w:fill="auto"/>
          </w:tcPr>
          <w:p w14:paraId="0F0713E0" w14:textId="4C100201" w:rsidR="007E74D2" w:rsidRDefault="008F564E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конвертации сохранила неактивное состояние.</w:t>
            </w:r>
          </w:p>
        </w:tc>
      </w:tr>
      <w:tr w:rsidR="00945F2C" w:rsidRPr="009106C4" w14:paraId="7F2F6D7C" w14:textId="77777777" w:rsidTr="002878CE">
        <w:tc>
          <w:tcPr>
            <w:tcW w:w="648" w:type="dxa"/>
            <w:shd w:val="clear" w:color="auto" w:fill="auto"/>
          </w:tcPr>
          <w:p w14:paraId="4D140981" w14:textId="77777777" w:rsidR="00945F2C" w:rsidRPr="008171CF" w:rsidRDefault="00945F2C" w:rsidP="00945F2C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14BD6D90" w14:textId="3B20F8CF" w:rsidR="00945F2C" w:rsidRDefault="00945F2C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Попытка конвертировать файл без указания файла для конвертации.</w:t>
            </w:r>
          </w:p>
        </w:tc>
        <w:tc>
          <w:tcPr>
            <w:tcW w:w="2463" w:type="dxa"/>
            <w:shd w:val="clear" w:color="auto" w:fill="auto"/>
          </w:tcPr>
          <w:p w14:paraId="4220DCAB" w14:textId="1E805AE5" w:rsidR="00945F2C" w:rsidRDefault="00945F2C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Указана директория для сохранения файла.</w:t>
            </w:r>
          </w:p>
        </w:tc>
        <w:tc>
          <w:tcPr>
            <w:tcW w:w="2933" w:type="dxa"/>
            <w:shd w:val="clear" w:color="auto" w:fill="auto"/>
          </w:tcPr>
          <w:p w14:paraId="01BE5E2C" w14:textId="3B26CE69" w:rsidR="00945F2C" w:rsidRDefault="00945F2C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конвертации сохранила неактивное состояние.</w:t>
            </w:r>
          </w:p>
        </w:tc>
      </w:tr>
      <w:tr w:rsidR="00481923" w:rsidRPr="009106C4" w14:paraId="114479DD" w14:textId="77777777" w:rsidTr="002878CE">
        <w:tc>
          <w:tcPr>
            <w:tcW w:w="648" w:type="dxa"/>
            <w:shd w:val="clear" w:color="auto" w:fill="auto"/>
          </w:tcPr>
          <w:p w14:paraId="180A2714" w14:textId="77777777" w:rsidR="00481923" w:rsidRPr="008171CF" w:rsidRDefault="00481923" w:rsidP="00481923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5889E72E" w14:textId="06B567C6" w:rsidR="00481923" w:rsidRDefault="00481923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работы компонента с файлом </w:t>
            </w:r>
            <w:r w:rsidR="00DC0629">
              <w:rPr>
                <w:sz w:val="28"/>
                <w:szCs w:val="28"/>
              </w:rPr>
              <w:t>нестандартного для приложения компонента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63" w:type="dxa"/>
            <w:shd w:val="clear" w:color="auto" w:fill="auto"/>
          </w:tcPr>
          <w:p w14:paraId="3D76C367" w14:textId="7C3C0BA2" w:rsidR="00481923" w:rsidRDefault="00481923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</w:t>
            </w:r>
            <w:r w:rsidR="00DC0629">
              <w:rPr>
                <w:sz w:val="28"/>
                <w:szCs w:val="28"/>
              </w:rPr>
              <w:t xml:space="preserve">с расширением </w:t>
            </w:r>
            <w:r w:rsidR="002878CE">
              <w:rPr>
                <w:sz w:val="28"/>
                <w:szCs w:val="28"/>
                <w:lang w:val="en-US"/>
              </w:rPr>
              <w:t>xml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933" w:type="dxa"/>
            <w:shd w:val="clear" w:color="auto" w:fill="auto"/>
          </w:tcPr>
          <w:p w14:paraId="10330B48" w14:textId="5F860A7D" w:rsidR="00481923" w:rsidRDefault="00481923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 с уведомлением об ошибке конвертации.</w:t>
            </w:r>
          </w:p>
        </w:tc>
      </w:tr>
      <w:tr w:rsidR="002D51C3" w:rsidRPr="009106C4" w14:paraId="7738837B" w14:textId="77777777" w:rsidTr="002878CE">
        <w:tc>
          <w:tcPr>
            <w:tcW w:w="648" w:type="dxa"/>
            <w:shd w:val="clear" w:color="auto" w:fill="auto"/>
          </w:tcPr>
          <w:p w14:paraId="64068201" w14:textId="77777777" w:rsidR="002D51C3" w:rsidRPr="008171CF" w:rsidRDefault="002D51C3" w:rsidP="002D51C3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68B63C00" w14:textId="24539398" w:rsidR="002D51C3" w:rsidRDefault="002D51C3" w:rsidP="002D51C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работы компонента с пустым файло</w:t>
            </w:r>
            <w:r w:rsidR="00AA7F60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63" w:type="dxa"/>
            <w:shd w:val="clear" w:color="auto" w:fill="auto"/>
          </w:tcPr>
          <w:p w14:paraId="3228AB76" w14:textId="4C1DC403" w:rsidR="002D51C3" w:rsidRPr="002D51C3" w:rsidRDefault="002D51C3" w:rsidP="002D51C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Пустой файл</w:t>
            </w:r>
            <w:r w:rsidR="00AA7F60">
              <w:rPr>
                <w:sz w:val="28"/>
                <w:szCs w:val="28"/>
              </w:rPr>
              <w:t xml:space="preserve"> с данными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933" w:type="dxa"/>
            <w:shd w:val="clear" w:color="auto" w:fill="auto"/>
          </w:tcPr>
          <w:p w14:paraId="5D469114" w14:textId="78B72137" w:rsidR="002D51C3" w:rsidRDefault="002D51C3" w:rsidP="002D51C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 с уведомлением об ошибке конвертации.</w:t>
            </w:r>
          </w:p>
        </w:tc>
      </w:tr>
      <w:tr w:rsidR="002D51C3" w:rsidRPr="009106C4" w14:paraId="4BB7F6AC" w14:textId="77777777" w:rsidTr="002878CE">
        <w:tc>
          <w:tcPr>
            <w:tcW w:w="648" w:type="dxa"/>
            <w:shd w:val="clear" w:color="auto" w:fill="auto"/>
          </w:tcPr>
          <w:p w14:paraId="7677C870" w14:textId="77777777" w:rsidR="002D51C3" w:rsidRPr="008171CF" w:rsidRDefault="002D51C3" w:rsidP="002D51C3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6C515A56" w14:textId="14235EE6" w:rsidR="002D51C3" w:rsidRDefault="002D51C3" w:rsidP="002D51C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Повторная конвертация загруженного файла без изменения директории.</w:t>
            </w:r>
          </w:p>
        </w:tc>
        <w:tc>
          <w:tcPr>
            <w:tcW w:w="2463" w:type="dxa"/>
            <w:shd w:val="clear" w:color="auto" w:fill="auto"/>
          </w:tcPr>
          <w:p w14:paraId="08037395" w14:textId="5A3C7F73" w:rsidR="002D51C3" w:rsidRPr="002D51C3" w:rsidRDefault="002D51C3" w:rsidP="002D51C3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Полученный</w:t>
            </w:r>
            <w:r w:rsidRPr="005F2D8F">
              <w:rPr>
                <w:sz w:val="28"/>
                <w:szCs w:val="28"/>
                <w:lang w:val="en-US"/>
              </w:rPr>
              <w:t xml:space="preserve"> </w:t>
            </w:r>
            <w:r w:rsidR="00AA7F60">
              <w:rPr>
                <w:sz w:val="28"/>
                <w:szCs w:val="28"/>
              </w:rPr>
              <w:t>файл с данными.</w:t>
            </w:r>
          </w:p>
        </w:tc>
        <w:tc>
          <w:tcPr>
            <w:tcW w:w="2933" w:type="dxa"/>
            <w:shd w:val="clear" w:color="auto" w:fill="auto"/>
          </w:tcPr>
          <w:p w14:paraId="0775C29F" w14:textId="6A8FE002" w:rsidR="002D51C3" w:rsidRPr="0079427E" w:rsidRDefault="00BB02DA" w:rsidP="002D51C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Перезаписанный файл с расширением </w:t>
            </w:r>
            <w:r w:rsidR="00B30C16">
              <w:rPr>
                <w:sz w:val="28"/>
                <w:szCs w:val="28"/>
                <w:lang w:val="en-US"/>
              </w:rPr>
              <w:t>ump</w:t>
            </w:r>
            <w:r>
              <w:rPr>
                <w:sz w:val="28"/>
                <w:szCs w:val="28"/>
              </w:rPr>
              <w:t>.</w:t>
            </w:r>
          </w:p>
        </w:tc>
      </w:tr>
      <w:tr w:rsidR="002878CE" w14:paraId="21C964EE" w14:textId="77777777" w:rsidTr="002878CE">
        <w:tc>
          <w:tcPr>
            <w:tcW w:w="648" w:type="dxa"/>
            <w:shd w:val="clear" w:color="auto" w:fill="auto"/>
          </w:tcPr>
          <w:p w14:paraId="40910E9F" w14:textId="34D2D356" w:rsidR="002878CE" w:rsidRPr="009D673B" w:rsidRDefault="002878CE" w:rsidP="002878CE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17EACC38" w14:textId="77777777" w:rsidR="002878CE" w:rsidRDefault="002878CE" w:rsidP="00B83927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работы компонента с расширенным файлом.</w:t>
            </w:r>
          </w:p>
        </w:tc>
        <w:tc>
          <w:tcPr>
            <w:tcW w:w="2463" w:type="dxa"/>
            <w:shd w:val="clear" w:color="auto" w:fill="auto"/>
          </w:tcPr>
          <w:p w14:paraId="25A94DBF" w14:textId="77777777" w:rsidR="002878CE" w:rsidRDefault="002878CE" w:rsidP="00B83927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Расширенный файл с данными.</w:t>
            </w:r>
          </w:p>
        </w:tc>
        <w:tc>
          <w:tcPr>
            <w:tcW w:w="2933" w:type="dxa"/>
            <w:shd w:val="clear" w:color="auto" w:fill="auto"/>
          </w:tcPr>
          <w:p w14:paraId="6B186436" w14:textId="67DE2396" w:rsidR="002878CE" w:rsidRDefault="002878CE" w:rsidP="00B83927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Конвертированный файл с расширением </w:t>
            </w:r>
            <w:r w:rsidR="00B30C16">
              <w:rPr>
                <w:sz w:val="28"/>
                <w:szCs w:val="28"/>
                <w:lang w:val="en-US"/>
              </w:rPr>
              <w:t>ump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04930BA6" w14:textId="072DCF3C" w:rsidR="00EC004B" w:rsidRDefault="00EC004B" w:rsidP="000F2A3A">
      <w:pPr>
        <w:widowControl w:val="0"/>
        <w:tabs>
          <w:tab w:val="left" w:pos="720"/>
        </w:tabs>
        <w:autoSpaceDE w:val="0"/>
        <w:autoSpaceDN w:val="0"/>
        <w:adjustRightInd w:val="0"/>
        <w:ind w:left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373EC4B" w14:textId="7E99954A" w:rsidR="007C33A9" w:rsidRDefault="007C33A9" w:rsidP="00F17EF2">
      <w:pPr>
        <w:pStyle w:val="ac"/>
      </w:pPr>
      <w:r>
        <w:t>Результаты тестирования представлены на рисунках ниже.</w:t>
      </w:r>
    </w:p>
    <w:p w14:paraId="6501341D" w14:textId="6BA0931E" w:rsidR="00F17EF2" w:rsidRDefault="00F17EF2" w:rsidP="0077294E">
      <w:pPr>
        <w:pStyle w:val="ac"/>
        <w:keepNext/>
        <w:rPr>
          <w:b/>
          <w:bCs/>
          <w:szCs w:val="28"/>
        </w:rPr>
      </w:pPr>
      <w:r w:rsidRPr="00044505">
        <w:rPr>
          <w:b/>
          <w:bCs/>
        </w:rPr>
        <w:lastRenderedPageBreak/>
        <w:t>Тест №1</w:t>
      </w:r>
      <w:r w:rsidR="007A7017" w:rsidRPr="00044505">
        <w:rPr>
          <w:b/>
          <w:bCs/>
        </w:rPr>
        <w:t xml:space="preserve"> – </w:t>
      </w:r>
      <w:r w:rsidR="007A7017" w:rsidRPr="00044505">
        <w:rPr>
          <w:b/>
          <w:bCs/>
          <w:szCs w:val="28"/>
        </w:rPr>
        <w:t>Проверка работы компонента со стандартным файлом.</w:t>
      </w:r>
    </w:p>
    <w:p w14:paraId="6244D7A5" w14:textId="4F30D24A" w:rsidR="00114F77" w:rsidRPr="00A87BB5" w:rsidRDefault="00A87BB5" w:rsidP="00A87BB5">
      <w:pPr>
        <w:pStyle w:val="ac"/>
      </w:pPr>
      <w:r>
        <w:t xml:space="preserve">Для выполнения первого теста созданная в </w:t>
      </w:r>
      <w:r>
        <w:rPr>
          <w:lang w:val="en-US"/>
        </w:rPr>
        <w:t>Enterprise</w:t>
      </w:r>
      <w:r w:rsidRPr="00A87BB5">
        <w:t xml:space="preserve"> </w:t>
      </w:r>
      <w:r>
        <w:rPr>
          <w:lang w:val="en-US"/>
        </w:rPr>
        <w:t>Architect</w:t>
      </w:r>
      <w:r w:rsidRPr="00A87BB5">
        <w:t xml:space="preserve"> </w:t>
      </w:r>
      <w:r>
        <w:t xml:space="preserve">схема была воссоздана в </w:t>
      </w:r>
      <w:r>
        <w:rPr>
          <w:lang w:val="en-US"/>
        </w:rPr>
        <w:t>Personal</w:t>
      </w:r>
      <w:r w:rsidRPr="00A87BB5">
        <w:t xml:space="preserve"> </w:t>
      </w:r>
      <w:r>
        <w:rPr>
          <w:lang w:val="en-US"/>
        </w:rPr>
        <w:t>knowledge</w:t>
      </w:r>
      <w:r w:rsidRPr="00A87BB5">
        <w:t xml:space="preserve"> </w:t>
      </w:r>
      <w:r>
        <w:rPr>
          <w:lang w:val="en-US"/>
        </w:rPr>
        <w:t>Base</w:t>
      </w:r>
      <w:r w:rsidRPr="00A87BB5">
        <w:t xml:space="preserve"> </w:t>
      </w:r>
      <w:r>
        <w:rPr>
          <w:lang w:val="en-US"/>
        </w:rPr>
        <w:t>Designer</w:t>
      </w:r>
      <w:r w:rsidRPr="00A87BB5">
        <w:t>.</w:t>
      </w:r>
    </w:p>
    <w:p w14:paraId="65E99B42" w14:textId="140FFE74" w:rsidR="00A87BB5" w:rsidRDefault="00C356F7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C356F7">
        <w:rPr>
          <w:rFonts w:ascii="Times New Roman CYR" w:hAnsi="Times New Roman CYR" w:cs="Times New Roman CYR"/>
          <w:sz w:val="28"/>
          <w:szCs w:val="28"/>
        </w:rPr>
        <w:drawing>
          <wp:inline distT="0" distB="0" distL="0" distR="0" wp14:anchorId="44A15F10" wp14:editId="427346B2">
            <wp:extent cx="4432259" cy="2831813"/>
            <wp:effectExtent l="19050" t="19050" r="26035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4624" cy="2839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B1332D" w14:textId="7CF9CA48" w:rsidR="00A87BB5" w:rsidRDefault="00A87BB5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N – </w:t>
      </w:r>
      <w:r>
        <w:rPr>
          <w:rFonts w:ascii="Times New Roman CYR" w:hAnsi="Times New Roman CYR" w:cs="Times New Roman CYR"/>
          <w:sz w:val="28"/>
          <w:szCs w:val="28"/>
        </w:rPr>
        <w:t>Оригинальная схема</w:t>
      </w:r>
    </w:p>
    <w:p w14:paraId="15D22911" w14:textId="3A7E1CDC" w:rsidR="00A87BB5" w:rsidRDefault="00A87BB5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1325F9CB" w14:textId="703D4FC4" w:rsidR="00A87BB5" w:rsidRPr="00A87BB5" w:rsidRDefault="00235E8B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235E8B">
        <w:rPr>
          <w:rFonts w:ascii="Times New Roman CYR" w:hAnsi="Times New Roman CYR" w:cs="Times New Roman CYR"/>
          <w:sz w:val="28"/>
          <w:szCs w:val="28"/>
        </w:rPr>
        <w:drawing>
          <wp:inline distT="0" distB="0" distL="0" distR="0" wp14:anchorId="7B2A0DC2" wp14:editId="6B942174">
            <wp:extent cx="4668980" cy="2301141"/>
            <wp:effectExtent l="19050" t="19050" r="17780" b="234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8697" cy="2305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E8871" w14:textId="5CFBE149" w:rsidR="00A87BB5" w:rsidRDefault="00A87BB5" w:rsidP="00A87BB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N – </w:t>
      </w:r>
      <w:r>
        <w:rPr>
          <w:rFonts w:ascii="Times New Roman CYR" w:hAnsi="Times New Roman CYR" w:cs="Times New Roman CYR"/>
          <w:sz w:val="28"/>
          <w:szCs w:val="28"/>
        </w:rPr>
        <w:t>воссозданная схема</w:t>
      </w:r>
    </w:p>
    <w:p w14:paraId="28E5686C" w14:textId="567515EA" w:rsidR="00A87BB5" w:rsidRDefault="00A87BB5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64D69B0E" w14:textId="5C948372" w:rsidR="00A87BB5" w:rsidRDefault="00235E8B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235E8B">
        <w:rPr>
          <w:rFonts w:ascii="Times New Roman CYR" w:hAnsi="Times New Roman CYR" w:cs="Times New Roman CYR"/>
          <w:sz w:val="28"/>
          <w:szCs w:val="28"/>
        </w:rPr>
        <w:drawing>
          <wp:inline distT="0" distB="0" distL="0" distR="0" wp14:anchorId="4883A187" wp14:editId="77379991">
            <wp:extent cx="3874119" cy="2039555"/>
            <wp:effectExtent l="19050" t="19050" r="12700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169" cy="2044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B7BF14" w14:textId="77777777" w:rsidR="00A87BB5" w:rsidRDefault="00A87BB5" w:rsidP="00A87BB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N – </w:t>
      </w:r>
      <w:r>
        <w:rPr>
          <w:rFonts w:ascii="Times New Roman CYR" w:hAnsi="Times New Roman CYR" w:cs="Times New Roman CYR"/>
          <w:sz w:val="28"/>
          <w:szCs w:val="28"/>
        </w:rPr>
        <w:t>воссозданная схема</w:t>
      </w:r>
    </w:p>
    <w:p w14:paraId="3C5C4934" w14:textId="020BFAD2" w:rsidR="00A87BB5" w:rsidRDefault="00A87BB5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20A1F8E6" w14:textId="4F771A4A" w:rsidR="00876280" w:rsidRDefault="00235E8B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235E8B">
        <w:rPr>
          <w:rFonts w:ascii="Times New Roman CYR" w:hAnsi="Times New Roman CYR" w:cs="Times New Roman CYR"/>
          <w:sz w:val="28"/>
          <w:szCs w:val="28"/>
        </w:rPr>
        <w:lastRenderedPageBreak/>
        <w:drawing>
          <wp:inline distT="0" distB="0" distL="0" distR="0" wp14:anchorId="2738566F" wp14:editId="4CB531B5">
            <wp:extent cx="5940425" cy="3009265"/>
            <wp:effectExtent l="19050" t="19050" r="22225" b="196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21BA0" w14:textId="2EFA8C18" w:rsidR="00876280" w:rsidRPr="00876280" w:rsidRDefault="00876280" w:rsidP="00876280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N – </w:t>
      </w:r>
      <w:r>
        <w:rPr>
          <w:rFonts w:ascii="Times New Roman CYR" w:hAnsi="Times New Roman CYR" w:cs="Times New Roman CYR"/>
          <w:sz w:val="28"/>
          <w:szCs w:val="28"/>
        </w:rPr>
        <w:t>Работа компонента</w:t>
      </w:r>
    </w:p>
    <w:p w14:paraId="6D44870E" w14:textId="11F8BA79" w:rsidR="00A87BB5" w:rsidRDefault="00A87BB5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0E166E68" w14:textId="0187DC7E" w:rsidR="00876280" w:rsidRDefault="00235E8B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235E8B">
        <w:rPr>
          <w:rFonts w:ascii="Times New Roman CYR" w:hAnsi="Times New Roman CYR" w:cs="Times New Roman CYR"/>
          <w:sz w:val="28"/>
          <w:szCs w:val="28"/>
        </w:rPr>
        <w:drawing>
          <wp:inline distT="0" distB="0" distL="0" distR="0" wp14:anchorId="54228897" wp14:editId="4BDEF940">
            <wp:extent cx="1038370" cy="38105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37F9" w14:textId="3581F09F" w:rsidR="00682E3E" w:rsidRPr="00876280" w:rsidRDefault="00682E3E" w:rsidP="00682E3E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682E3E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Файл с результатом</w:t>
      </w:r>
    </w:p>
    <w:p w14:paraId="562E2DDB" w14:textId="05798C38" w:rsidR="00876280" w:rsidRDefault="00876280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2304E583" w14:textId="3C25F6E3" w:rsidR="00682E3E" w:rsidRDefault="00276179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276179">
        <w:rPr>
          <w:rFonts w:ascii="Times New Roman CYR" w:hAnsi="Times New Roman CYR" w:cs="Times New Roman CYR"/>
          <w:sz w:val="28"/>
          <w:szCs w:val="28"/>
        </w:rPr>
        <w:drawing>
          <wp:inline distT="0" distB="0" distL="0" distR="0" wp14:anchorId="177D484C" wp14:editId="2D18D5D6">
            <wp:extent cx="5696981" cy="2691070"/>
            <wp:effectExtent l="19050" t="19050" r="18415" b="146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2772" cy="26938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DB6500" w14:textId="2BB8449F" w:rsidR="00682E3E" w:rsidRPr="00876280" w:rsidRDefault="00682E3E" w:rsidP="00682E3E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682E3E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работы компонента</w:t>
      </w:r>
    </w:p>
    <w:p w14:paraId="365995FA" w14:textId="77777777" w:rsidR="00682E3E" w:rsidRDefault="00682E3E" w:rsidP="00682E3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</w:p>
    <w:p w14:paraId="72CD5074" w14:textId="65CE3170" w:rsidR="00114F77" w:rsidRPr="002960B5" w:rsidRDefault="002960B5" w:rsidP="00527765">
      <w:pPr>
        <w:pStyle w:val="ac"/>
        <w:keepNext/>
        <w:rPr>
          <w:b/>
          <w:bCs/>
        </w:rPr>
      </w:pPr>
      <w:r w:rsidRPr="002960B5">
        <w:rPr>
          <w:b/>
          <w:bCs/>
        </w:rPr>
        <w:lastRenderedPageBreak/>
        <w:t xml:space="preserve">Тест №2 - </w:t>
      </w:r>
      <w:r w:rsidRPr="002960B5">
        <w:rPr>
          <w:b/>
          <w:bCs/>
          <w:szCs w:val="28"/>
        </w:rPr>
        <w:t>Проверка работы компонента с файлом нестандартной конфигурации.</w:t>
      </w:r>
    </w:p>
    <w:p w14:paraId="599DFD7D" w14:textId="5DEB640F" w:rsidR="002960B5" w:rsidRDefault="008E53B7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8E53B7">
        <w:rPr>
          <w:rFonts w:ascii="Times New Roman CYR" w:hAnsi="Times New Roman CYR" w:cs="Times New Roman CYR"/>
          <w:sz w:val="28"/>
          <w:szCs w:val="28"/>
        </w:rPr>
        <w:drawing>
          <wp:inline distT="0" distB="0" distL="0" distR="0" wp14:anchorId="2A6A6FD6" wp14:editId="61F6F30D">
            <wp:extent cx="4366945" cy="2109484"/>
            <wp:effectExtent l="19050" t="19050" r="14605" b="241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5861" cy="2118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7C81BB" w14:textId="7A20DFEF" w:rsidR="00FD4C3B" w:rsidRPr="009D673B" w:rsidRDefault="00FD4C3B" w:rsidP="00FD4C3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682E3E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Содержимое файла нестандартной конфигурации</w:t>
      </w:r>
    </w:p>
    <w:p w14:paraId="09C68B00" w14:textId="20CF3E04" w:rsidR="00FD4C3B" w:rsidRDefault="00FD4C3B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498AF013" w14:textId="07A1143E" w:rsidR="00FD4C3B" w:rsidRDefault="008E53B7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8E53B7">
        <w:rPr>
          <w:rFonts w:ascii="Times New Roman CYR" w:hAnsi="Times New Roman CYR" w:cs="Times New Roman CYR"/>
          <w:sz w:val="28"/>
          <w:szCs w:val="28"/>
        </w:rPr>
        <w:drawing>
          <wp:inline distT="0" distB="0" distL="0" distR="0" wp14:anchorId="49925149" wp14:editId="349217C3">
            <wp:extent cx="4099317" cy="2106842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128" cy="211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1E26" w14:textId="537C82B7" w:rsidR="006871A9" w:rsidRPr="00876280" w:rsidRDefault="006871A9" w:rsidP="006871A9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682E3E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выполнения теста</w:t>
      </w:r>
    </w:p>
    <w:p w14:paraId="281EC736" w14:textId="77777777" w:rsidR="00FD4C3B" w:rsidRDefault="00FD4C3B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626657C8" w14:textId="1A74D368" w:rsidR="00667392" w:rsidRPr="00D96A75" w:rsidRDefault="00667392" w:rsidP="00A71458">
      <w:pPr>
        <w:pStyle w:val="ac"/>
        <w:keepNext/>
        <w:rPr>
          <w:b/>
          <w:bCs/>
        </w:rPr>
      </w:pPr>
      <w:r w:rsidRPr="00D96A75">
        <w:rPr>
          <w:b/>
          <w:bCs/>
        </w:rPr>
        <w:t xml:space="preserve">Тест №3 – </w:t>
      </w:r>
      <w:r w:rsidRPr="00D96A75">
        <w:rPr>
          <w:b/>
          <w:bCs/>
          <w:szCs w:val="28"/>
        </w:rPr>
        <w:t>Попытка конвертировать файл без указания директории для сохранения.</w:t>
      </w:r>
    </w:p>
    <w:p w14:paraId="65982CA8" w14:textId="786DDFA0" w:rsidR="00D96A75" w:rsidRDefault="008E53B7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8E53B7">
        <w:rPr>
          <w:rFonts w:ascii="Times New Roman CYR" w:hAnsi="Times New Roman CYR" w:cs="Times New Roman CYR"/>
          <w:sz w:val="28"/>
          <w:szCs w:val="28"/>
        </w:rPr>
        <w:drawing>
          <wp:inline distT="0" distB="0" distL="0" distR="0" wp14:anchorId="2A290100" wp14:editId="1FE85788">
            <wp:extent cx="5940425" cy="3027680"/>
            <wp:effectExtent l="19050" t="19050" r="22225" b="203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F608A8" w14:textId="6AAF7E85" w:rsidR="006871A9" w:rsidRDefault="006871A9" w:rsidP="006871A9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682E3E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выполнения теста</w:t>
      </w:r>
    </w:p>
    <w:p w14:paraId="71599EDB" w14:textId="77777777" w:rsidR="006871A9" w:rsidRDefault="006871A9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06144CE5" w14:textId="21E52037" w:rsidR="00A62A36" w:rsidRPr="00A62A36" w:rsidRDefault="00A62A36" w:rsidP="00A62A36">
      <w:pPr>
        <w:pStyle w:val="ac"/>
        <w:rPr>
          <w:b/>
          <w:bCs/>
        </w:rPr>
      </w:pPr>
      <w:r w:rsidRPr="00A62A36">
        <w:rPr>
          <w:b/>
          <w:bCs/>
        </w:rPr>
        <w:t xml:space="preserve">Тест 4 – </w:t>
      </w:r>
      <w:r w:rsidRPr="00A62A36">
        <w:rPr>
          <w:b/>
          <w:bCs/>
          <w:szCs w:val="28"/>
        </w:rPr>
        <w:t>Попытка конвертировать файл без указания файла для конвертации.</w:t>
      </w:r>
    </w:p>
    <w:p w14:paraId="5913ABA0" w14:textId="2BE560AE" w:rsidR="00CD45C6" w:rsidRDefault="008E53B7" w:rsidP="00CD45C6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8E53B7">
        <w:rPr>
          <w:rFonts w:ascii="Times New Roman CYR" w:hAnsi="Times New Roman CYR" w:cs="Times New Roman CYR"/>
          <w:sz w:val="28"/>
          <w:szCs w:val="28"/>
        </w:rPr>
        <w:drawing>
          <wp:inline distT="0" distB="0" distL="0" distR="0" wp14:anchorId="19BAB6E0" wp14:editId="13E84AF3">
            <wp:extent cx="4515386" cy="2262761"/>
            <wp:effectExtent l="19050" t="19050" r="19050" b="234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1417" cy="22657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BAFAEE" w14:textId="77777777" w:rsidR="006871A9" w:rsidRDefault="006871A9" w:rsidP="006871A9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682E3E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выполнения теста</w:t>
      </w:r>
    </w:p>
    <w:p w14:paraId="2BF0E9E2" w14:textId="77777777" w:rsidR="006871A9" w:rsidRDefault="006871A9" w:rsidP="00CD45C6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0C5223EF" w14:textId="593572AC" w:rsidR="00A62A36" w:rsidRPr="00BA395E" w:rsidRDefault="00BA395E" w:rsidP="00BA395E">
      <w:pPr>
        <w:pStyle w:val="ac"/>
        <w:keepNext/>
        <w:rPr>
          <w:b/>
          <w:bCs/>
          <w:szCs w:val="28"/>
        </w:rPr>
      </w:pPr>
      <w:r w:rsidRPr="00BA395E">
        <w:rPr>
          <w:b/>
          <w:bCs/>
          <w:szCs w:val="28"/>
        </w:rPr>
        <w:t>Тест №5 – Проверка работы компонента с файлом нестандартного для приложения компонента.</w:t>
      </w:r>
    </w:p>
    <w:p w14:paraId="4207418E" w14:textId="3E0EE1B9" w:rsidR="006D698B" w:rsidRDefault="008E53B7" w:rsidP="006D698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  <w:lang w:val="en-US"/>
        </w:rPr>
      </w:pPr>
      <w:r w:rsidRPr="008E53B7">
        <w:rPr>
          <w:rFonts w:ascii="Times New Roman CYR" w:hAnsi="Times New Roman CYR" w:cs="Times New Roman CYR"/>
          <w:sz w:val="28"/>
          <w:szCs w:val="28"/>
          <w:lang w:val="en-US"/>
        </w:rPr>
        <w:drawing>
          <wp:inline distT="0" distB="0" distL="0" distR="0" wp14:anchorId="5BF63D8A" wp14:editId="7EB55B6D">
            <wp:extent cx="4444135" cy="2270286"/>
            <wp:effectExtent l="19050" t="19050" r="13970" b="158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9251" cy="227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CF27E" w14:textId="7399D00F" w:rsidR="00660E9A" w:rsidRPr="00660E9A" w:rsidRDefault="00660E9A" w:rsidP="00660E9A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682E3E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выполнения теста</w:t>
      </w:r>
    </w:p>
    <w:p w14:paraId="5B640E9F" w14:textId="77777777" w:rsidR="00660E9A" w:rsidRPr="009D673B" w:rsidRDefault="00660E9A" w:rsidP="006D698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AF306AE" w14:textId="2D495B6A" w:rsidR="00072CCC" w:rsidRPr="00072CCC" w:rsidRDefault="00072CCC" w:rsidP="00072CCC">
      <w:pPr>
        <w:pStyle w:val="ac"/>
        <w:rPr>
          <w:b/>
          <w:bCs/>
        </w:rPr>
      </w:pPr>
      <w:r w:rsidRPr="00072CCC">
        <w:rPr>
          <w:b/>
          <w:bCs/>
        </w:rPr>
        <w:t xml:space="preserve">Тест №6 – </w:t>
      </w:r>
      <w:r w:rsidRPr="00072CCC">
        <w:rPr>
          <w:b/>
          <w:bCs/>
          <w:szCs w:val="28"/>
        </w:rPr>
        <w:t>Проверка работы компонента с пустым файло</w:t>
      </w:r>
      <w:r w:rsidR="0077294E">
        <w:rPr>
          <w:b/>
          <w:bCs/>
          <w:szCs w:val="28"/>
        </w:rPr>
        <w:t>м</w:t>
      </w:r>
      <w:r w:rsidRPr="00072CCC">
        <w:rPr>
          <w:b/>
          <w:bCs/>
          <w:szCs w:val="28"/>
        </w:rPr>
        <w:t>.</w:t>
      </w:r>
    </w:p>
    <w:p w14:paraId="6CDE471B" w14:textId="36625D53" w:rsidR="00072CCC" w:rsidRDefault="008E53B7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8E53B7">
        <w:rPr>
          <w:rFonts w:ascii="Times New Roman CYR" w:hAnsi="Times New Roman CYR" w:cs="Times New Roman CYR"/>
          <w:sz w:val="28"/>
          <w:szCs w:val="28"/>
        </w:rPr>
        <w:drawing>
          <wp:inline distT="0" distB="0" distL="0" distR="0" wp14:anchorId="76A31084" wp14:editId="42DF7AFB">
            <wp:extent cx="5138841" cy="2174188"/>
            <wp:effectExtent l="19050" t="19050" r="24130" b="171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6626" cy="2177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5E2C4D" w14:textId="53FB1A2F" w:rsidR="00660E9A" w:rsidRPr="00660E9A" w:rsidRDefault="00660E9A" w:rsidP="00660E9A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682E3E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Пустой файл для конвертации</w:t>
      </w:r>
    </w:p>
    <w:p w14:paraId="47886659" w14:textId="56CB46C9" w:rsidR="00660E9A" w:rsidRDefault="00660E9A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4F6780C8" w14:textId="70DFA221" w:rsidR="00660E9A" w:rsidRDefault="008E53B7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8E53B7">
        <w:rPr>
          <w:rFonts w:ascii="Times New Roman CYR" w:hAnsi="Times New Roman CYR" w:cs="Times New Roman CYR"/>
          <w:sz w:val="28"/>
          <w:szCs w:val="28"/>
        </w:rPr>
        <w:drawing>
          <wp:inline distT="0" distB="0" distL="0" distR="0" wp14:anchorId="4E5BCD3D" wp14:editId="1F25D126">
            <wp:extent cx="5940425" cy="303466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F1D9" w14:textId="28F4FFD0" w:rsidR="009B4FF1" w:rsidRDefault="009B4FF1" w:rsidP="009B4FF1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682E3E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выполнения теста</w:t>
      </w:r>
    </w:p>
    <w:p w14:paraId="1A43D9C8" w14:textId="77777777" w:rsidR="00660E9A" w:rsidRDefault="00660E9A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02066D29" w14:textId="58566781" w:rsidR="00072CCC" w:rsidRPr="008E72A8" w:rsidRDefault="008E72A8" w:rsidP="008E72A8">
      <w:pPr>
        <w:pStyle w:val="ac"/>
        <w:rPr>
          <w:b/>
          <w:bCs/>
        </w:rPr>
      </w:pPr>
      <w:r w:rsidRPr="00072CCC">
        <w:rPr>
          <w:b/>
          <w:bCs/>
        </w:rPr>
        <w:t>Тест №</w:t>
      </w:r>
      <w:r>
        <w:rPr>
          <w:b/>
          <w:bCs/>
        </w:rPr>
        <w:t>7</w:t>
      </w:r>
      <w:r w:rsidRPr="00072CCC">
        <w:rPr>
          <w:b/>
          <w:bCs/>
        </w:rPr>
        <w:t xml:space="preserve"> – </w:t>
      </w:r>
      <w:r w:rsidRPr="008E72A8">
        <w:rPr>
          <w:b/>
          <w:bCs/>
          <w:szCs w:val="28"/>
        </w:rPr>
        <w:t>Повторная конвертация загруженного файла без изменения директории.</w:t>
      </w:r>
    </w:p>
    <w:p w14:paraId="18368005" w14:textId="6B1B98A5" w:rsidR="002F17CB" w:rsidRDefault="008E53B7" w:rsidP="00F17EF2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8E53B7">
        <w:rPr>
          <w:rFonts w:ascii="Times New Roman CYR" w:hAnsi="Times New Roman CYR" w:cs="Times New Roman CYR"/>
          <w:sz w:val="28"/>
          <w:szCs w:val="28"/>
        </w:rPr>
        <w:drawing>
          <wp:inline distT="0" distB="0" distL="0" distR="0" wp14:anchorId="1CBBDFDD" wp14:editId="76CD387E">
            <wp:extent cx="5132903" cy="2660001"/>
            <wp:effectExtent l="19050" t="19050" r="10795" b="266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8095" cy="2662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8A8AE4" w14:textId="03F02067" w:rsidR="00A20244" w:rsidRDefault="00A20244" w:rsidP="00A20244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682E3E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выполнения теста</w:t>
      </w:r>
    </w:p>
    <w:p w14:paraId="16416B5D" w14:textId="77777777" w:rsidR="00A20244" w:rsidRDefault="00A20244" w:rsidP="00F17EF2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07F6AB0" w14:textId="2E3999DD" w:rsidR="00A20244" w:rsidRPr="003E20E1" w:rsidRDefault="0086377E" w:rsidP="003E20E1">
      <w:pPr>
        <w:pStyle w:val="ac"/>
        <w:keepNext/>
        <w:rPr>
          <w:b/>
          <w:bCs/>
        </w:rPr>
      </w:pPr>
      <w:r w:rsidRPr="002F60C8">
        <w:rPr>
          <w:b/>
          <w:bCs/>
        </w:rPr>
        <w:lastRenderedPageBreak/>
        <w:t xml:space="preserve">Тест №8 – </w:t>
      </w:r>
      <w:r w:rsidRPr="002F60C8">
        <w:rPr>
          <w:b/>
          <w:bCs/>
          <w:szCs w:val="28"/>
        </w:rPr>
        <w:t>Проверка работы компонента с расширенным файлом.</w:t>
      </w:r>
    </w:p>
    <w:p w14:paraId="038071C0" w14:textId="4A390F4A" w:rsidR="00A20244" w:rsidRPr="003E20E1" w:rsidRDefault="001B2280" w:rsidP="00A20244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  <w:lang w:val="en-US"/>
        </w:rPr>
      </w:pPr>
      <w:r w:rsidRPr="001B2280">
        <w:rPr>
          <w:rFonts w:ascii="Times New Roman CYR" w:hAnsi="Times New Roman CYR" w:cs="Times New Roman CYR"/>
          <w:sz w:val="28"/>
          <w:szCs w:val="28"/>
          <w:lang w:val="en-US"/>
        </w:rPr>
        <w:drawing>
          <wp:inline distT="0" distB="0" distL="0" distR="0" wp14:anchorId="0A0C6FA4" wp14:editId="562C4B0D">
            <wp:extent cx="5940425" cy="3493770"/>
            <wp:effectExtent l="19050" t="19050" r="22225" b="1143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7B9FB" w14:textId="4174AFFA" w:rsidR="00A20244" w:rsidRDefault="00A20244" w:rsidP="00A20244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682E3E">
        <w:rPr>
          <w:rFonts w:ascii="Times New Roman CYR" w:hAnsi="Times New Roman CYR" w:cs="Times New Roman CYR"/>
          <w:sz w:val="28"/>
          <w:szCs w:val="28"/>
        </w:rPr>
        <w:t xml:space="preserve"> – </w:t>
      </w:r>
      <w:r w:rsidR="003E20E1">
        <w:rPr>
          <w:rFonts w:ascii="Times New Roman CYR" w:hAnsi="Times New Roman CYR" w:cs="Times New Roman CYR"/>
          <w:sz w:val="28"/>
          <w:szCs w:val="28"/>
        </w:rPr>
        <w:t>Дополненная структура</w:t>
      </w:r>
    </w:p>
    <w:p w14:paraId="348FE4A2" w14:textId="0F42FA63" w:rsidR="003E20E1" w:rsidRDefault="003E20E1" w:rsidP="00A20244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178C7226" w14:textId="1C94C945" w:rsidR="003E20E1" w:rsidRDefault="001B2280" w:rsidP="00A20244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1B2280">
        <w:rPr>
          <w:rFonts w:ascii="Times New Roman CYR" w:hAnsi="Times New Roman CYR" w:cs="Times New Roman CYR"/>
          <w:sz w:val="28"/>
          <w:szCs w:val="28"/>
        </w:rPr>
        <w:drawing>
          <wp:inline distT="0" distB="0" distL="0" distR="0" wp14:anchorId="12FA1EE8" wp14:editId="62691CBC">
            <wp:extent cx="4559258" cy="2167389"/>
            <wp:effectExtent l="19050" t="19050" r="13335" b="2349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4875" cy="21700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C1D853" w14:textId="7683FBFE" w:rsidR="003E20E1" w:rsidRDefault="003E20E1" w:rsidP="003E20E1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682E3E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Новый класс</w:t>
      </w:r>
    </w:p>
    <w:p w14:paraId="66311A77" w14:textId="406738A8" w:rsidR="003E20E1" w:rsidRDefault="003E20E1" w:rsidP="00A20244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52F568C3" w14:textId="78AFA242" w:rsidR="003E20E1" w:rsidRDefault="001B2280" w:rsidP="00A20244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1B2280">
        <w:rPr>
          <w:rFonts w:ascii="Times New Roman CYR" w:hAnsi="Times New Roman CYR" w:cs="Times New Roman CYR"/>
          <w:sz w:val="28"/>
          <w:szCs w:val="28"/>
        </w:rPr>
        <w:drawing>
          <wp:inline distT="0" distB="0" distL="0" distR="0" wp14:anchorId="04F0BE68" wp14:editId="29C9B49D">
            <wp:extent cx="3632489" cy="2170556"/>
            <wp:effectExtent l="19050" t="19050" r="25400" b="203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7102" cy="2173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7789AC" w14:textId="52A3A5A8" w:rsidR="00D75D0C" w:rsidRDefault="00D75D0C" w:rsidP="00D75D0C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682E3E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Новая связь</w:t>
      </w:r>
    </w:p>
    <w:p w14:paraId="69B46CC2" w14:textId="223CCB81" w:rsidR="003E20E1" w:rsidRDefault="003E20E1" w:rsidP="00A20244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1157E64A" w14:textId="38899EA6" w:rsidR="00F8288F" w:rsidRDefault="001B2280" w:rsidP="00A20244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1B2280">
        <w:rPr>
          <w:rFonts w:ascii="Times New Roman CYR" w:hAnsi="Times New Roman CYR" w:cs="Times New Roman CYR"/>
          <w:sz w:val="28"/>
          <w:szCs w:val="28"/>
        </w:rPr>
        <w:drawing>
          <wp:inline distT="0" distB="0" distL="0" distR="0" wp14:anchorId="12981B6D" wp14:editId="36DE5A99">
            <wp:extent cx="5940425" cy="3064510"/>
            <wp:effectExtent l="19050" t="19050" r="22225" b="215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89CFAC" w14:textId="77777777" w:rsidR="00F8288F" w:rsidRPr="00876280" w:rsidRDefault="00F8288F" w:rsidP="00F8288F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N – </w:t>
      </w:r>
      <w:r>
        <w:rPr>
          <w:rFonts w:ascii="Times New Roman CYR" w:hAnsi="Times New Roman CYR" w:cs="Times New Roman CYR"/>
          <w:sz w:val="28"/>
          <w:szCs w:val="28"/>
        </w:rPr>
        <w:t>Работа компонента</w:t>
      </w:r>
    </w:p>
    <w:p w14:paraId="166D2007" w14:textId="3AA379EF" w:rsidR="00F8288F" w:rsidRDefault="00F8288F" w:rsidP="00A20244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2C898836" w14:textId="1D8D5FE0" w:rsidR="00F8288F" w:rsidRDefault="00CB2981" w:rsidP="00A20244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CB2981">
        <w:rPr>
          <w:rFonts w:ascii="Times New Roman CYR" w:hAnsi="Times New Roman CYR" w:cs="Times New Roman CYR"/>
          <w:sz w:val="28"/>
          <w:szCs w:val="28"/>
        </w:rPr>
        <w:drawing>
          <wp:inline distT="0" distB="0" distL="0" distR="0" wp14:anchorId="53A3CC45" wp14:editId="533CF5A6">
            <wp:extent cx="5940425" cy="3016885"/>
            <wp:effectExtent l="19050" t="19050" r="22225" b="1206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CE0C4" w14:textId="77777777" w:rsidR="00F8288F" w:rsidRPr="00876280" w:rsidRDefault="00F8288F" w:rsidP="00F8288F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682E3E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работы компонента</w:t>
      </w:r>
    </w:p>
    <w:p w14:paraId="0681F394" w14:textId="77777777" w:rsidR="00F8288F" w:rsidRDefault="00F8288F" w:rsidP="00A20244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399A05E" w14:textId="77777777" w:rsidR="0086377E" w:rsidRPr="00166E13" w:rsidRDefault="0086377E" w:rsidP="0086377E">
      <w:pPr>
        <w:pStyle w:val="ac"/>
      </w:pPr>
    </w:p>
    <w:sectPr w:rsidR="0086377E" w:rsidRPr="00166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136E88"/>
    <w:multiLevelType w:val="multilevel"/>
    <w:tmpl w:val="C3C881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28" w:hanging="2160"/>
      </w:pPr>
      <w:rPr>
        <w:rFonts w:hint="default"/>
      </w:rPr>
    </w:lvl>
  </w:abstractNum>
  <w:abstractNum w:abstractNumId="4" w15:restartNumberingAfterBreak="0">
    <w:nsid w:val="13EB46FD"/>
    <w:multiLevelType w:val="hybridMultilevel"/>
    <w:tmpl w:val="7B0C1236"/>
    <w:lvl w:ilvl="0" w:tplc="7214FDAC">
      <w:start w:val="1"/>
      <w:numFmt w:val="decimal"/>
      <w:pStyle w:val="a1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6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15A2816"/>
    <w:multiLevelType w:val="hybridMultilevel"/>
    <w:tmpl w:val="000E9532"/>
    <w:lvl w:ilvl="0" w:tplc="E4620D64">
      <w:start w:val="1"/>
      <w:numFmt w:val="decimal"/>
      <w:lvlText w:val="%1."/>
      <w:lvlJc w:val="left"/>
      <w:pPr>
        <w:tabs>
          <w:tab w:val="num" w:pos="1729"/>
        </w:tabs>
        <w:ind w:left="1729" w:hanging="10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 w15:restartNumberingAfterBreak="0">
    <w:nsid w:val="254E5D4E"/>
    <w:multiLevelType w:val="hybridMultilevel"/>
    <w:tmpl w:val="2424C112"/>
    <w:lvl w:ilvl="0" w:tplc="65FE473E">
      <w:start w:val="1"/>
      <w:numFmt w:val="bullet"/>
      <w:pStyle w:val="a2"/>
      <w:lvlText w:val=""/>
      <w:lvlJc w:val="left"/>
      <w:pPr>
        <w:ind w:left="8157" w:hanging="360"/>
      </w:pPr>
      <w:rPr>
        <w:rFonts w:ascii="Symbol" w:hAnsi="Symbol"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2FB97942"/>
    <w:multiLevelType w:val="multilevel"/>
    <w:tmpl w:val="6AD4E86C"/>
    <w:numStyleLink w:val="a3"/>
  </w:abstractNum>
  <w:abstractNum w:abstractNumId="10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407286"/>
    <w:multiLevelType w:val="hybridMultilevel"/>
    <w:tmpl w:val="BDA264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AA3CC6"/>
    <w:multiLevelType w:val="multilevel"/>
    <w:tmpl w:val="6AD4E86C"/>
    <w:styleLink w:val="a3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36E1F33"/>
    <w:multiLevelType w:val="multilevel"/>
    <w:tmpl w:val="0419001D"/>
    <w:styleLink w:val="a4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FF663E6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5" w15:restartNumberingAfterBreak="0">
    <w:nsid w:val="504774E4"/>
    <w:multiLevelType w:val="hybridMultilevel"/>
    <w:tmpl w:val="074892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66661E"/>
    <w:multiLevelType w:val="hybridMultilevel"/>
    <w:tmpl w:val="D23CC4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0" w15:restartNumberingAfterBreak="0">
    <w:nsid w:val="73F84D78"/>
    <w:multiLevelType w:val="hybridMultilevel"/>
    <w:tmpl w:val="07489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933EFA"/>
    <w:multiLevelType w:val="hybridMultilevel"/>
    <w:tmpl w:val="7870F298"/>
    <w:lvl w:ilvl="0" w:tplc="75DAAA1E">
      <w:start w:val="1"/>
      <w:numFmt w:val="bullet"/>
      <w:pStyle w:val="a5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19"/>
  </w:num>
  <w:num w:numId="5">
    <w:abstractNumId w:val="10"/>
  </w:num>
  <w:num w:numId="6">
    <w:abstractNumId w:val="4"/>
  </w:num>
  <w:num w:numId="7">
    <w:abstractNumId w:val="12"/>
  </w:num>
  <w:num w:numId="8">
    <w:abstractNumId w:val="9"/>
  </w:num>
  <w:num w:numId="9">
    <w:abstractNumId w:val="2"/>
  </w:num>
  <w:num w:numId="10">
    <w:abstractNumId w:val="21"/>
  </w:num>
  <w:num w:numId="11">
    <w:abstractNumId w:val="1"/>
  </w:num>
  <w:num w:numId="12">
    <w:abstractNumId w:val="17"/>
  </w:num>
  <w:num w:numId="13">
    <w:abstractNumId w:val="0"/>
  </w:num>
  <w:num w:numId="14">
    <w:abstractNumId w:val="18"/>
  </w:num>
  <w:num w:numId="15">
    <w:abstractNumId w:val="8"/>
  </w:num>
  <w:num w:numId="16">
    <w:abstractNumId w:val="14"/>
  </w:num>
  <w:num w:numId="17">
    <w:abstractNumId w:val="14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8">
    <w:abstractNumId w:val="16"/>
  </w:num>
  <w:num w:numId="19">
    <w:abstractNumId w:val="3"/>
  </w:num>
  <w:num w:numId="20">
    <w:abstractNumId w:val="7"/>
  </w:num>
  <w:num w:numId="21">
    <w:abstractNumId w:val="11"/>
  </w:num>
  <w:num w:numId="22">
    <w:abstractNumId w:val="2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39"/>
    <w:rsid w:val="00000EB5"/>
    <w:rsid w:val="00044505"/>
    <w:rsid w:val="000462C6"/>
    <w:rsid w:val="00072CCC"/>
    <w:rsid w:val="00075FEB"/>
    <w:rsid w:val="000F2A3A"/>
    <w:rsid w:val="00107DF7"/>
    <w:rsid w:val="00112BBB"/>
    <w:rsid w:val="00114F77"/>
    <w:rsid w:val="001306AC"/>
    <w:rsid w:val="0015081F"/>
    <w:rsid w:val="00166E13"/>
    <w:rsid w:val="001818CA"/>
    <w:rsid w:val="00186652"/>
    <w:rsid w:val="001B2280"/>
    <w:rsid w:val="001B507E"/>
    <w:rsid w:val="001D438C"/>
    <w:rsid w:val="001F3785"/>
    <w:rsid w:val="001F4157"/>
    <w:rsid w:val="001F5854"/>
    <w:rsid w:val="002343B7"/>
    <w:rsid w:val="00235E8B"/>
    <w:rsid w:val="002405D3"/>
    <w:rsid w:val="00276179"/>
    <w:rsid w:val="002878CE"/>
    <w:rsid w:val="002960B5"/>
    <w:rsid w:val="002D0C20"/>
    <w:rsid w:val="002D51C3"/>
    <w:rsid w:val="002E3E29"/>
    <w:rsid w:val="002F17CB"/>
    <w:rsid w:val="00306500"/>
    <w:rsid w:val="003566C2"/>
    <w:rsid w:val="00361621"/>
    <w:rsid w:val="0036798D"/>
    <w:rsid w:val="003E20E1"/>
    <w:rsid w:val="003E30A8"/>
    <w:rsid w:val="00481923"/>
    <w:rsid w:val="004F5A61"/>
    <w:rsid w:val="00527765"/>
    <w:rsid w:val="0053237C"/>
    <w:rsid w:val="005A423F"/>
    <w:rsid w:val="005F2D8F"/>
    <w:rsid w:val="00605DD1"/>
    <w:rsid w:val="00610712"/>
    <w:rsid w:val="00660E9A"/>
    <w:rsid w:val="00667392"/>
    <w:rsid w:val="00675F66"/>
    <w:rsid w:val="00682E3E"/>
    <w:rsid w:val="006871A9"/>
    <w:rsid w:val="006D698B"/>
    <w:rsid w:val="0077294E"/>
    <w:rsid w:val="00777452"/>
    <w:rsid w:val="00780060"/>
    <w:rsid w:val="0079427E"/>
    <w:rsid w:val="007A7017"/>
    <w:rsid w:val="007C21D4"/>
    <w:rsid w:val="007C33A9"/>
    <w:rsid w:val="007E1355"/>
    <w:rsid w:val="007E74D2"/>
    <w:rsid w:val="008171CF"/>
    <w:rsid w:val="00821A0A"/>
    <w:rsid w:val="00827E93"/>
    <w:rsid w:val="0086377E"/>
    <w:rsid w:val="008673F4"/>
    <w:rsid w:val="008720D0"/>
    <w:rsid w:val="00876280"/>
    <w:rsid w:val="008C1739"/>
    <w:rsid w:val="008C6EA4"/>
    <w:rsid w:val="008D5C17"/>
    <w:rsid w:val="008D634D"/>
    <w:rsid w:val="008E53B7"/>
    <w:rsid w:val="008E72A8"/>
    <w:rsid w:val="008F564E"/>
    <w:rsid w:val="009106C4"/>
    <w:rsid w:val="00910EB8"/>
    <w:rsid w:val="00915FEA"/>
    <w:rsid w:val="00937A74"/>
    <w:rsid w:val="009459D3"/>
    <w:rsid w:val="00945F2C"/>
    <w:rsid w:val="009B4FF1"/>
    <w:rsid w:val="009D673B"/>
    <w:rsid w:val="00A170D5"/>
    <w:rsid w:val="00A20244"/>
    <w:rsid w:val="00A27062"/>
    <w:rsid w:val="00A62A36"/>
    <w:rsid w:val="00A71458"/>
    <w:rsid w:val="00A87BB5"/>
    <w:rsid w:val="00AA7F60"/>
    <w:rsid w:val="00AC6AE3"/>
    <w:rsid w:val="00B30C16"/>
    <w:rsid w:val="00B44349"/>
    <w:rsid w:val="00B80B65"/>
    <w:rsid w:val="00BA395E"/>
    <w:rsid w:val="00BB02DA"/>
    <w:rsid w:val="00BE0F94"/>
    <w:rsid w:val="00BE209D"/>
    <w:rsid w:val="00BF69D6"/>
    <w:rsid w:val="00C21152"/>
    <w:rsid w:val="00C356F7"/>
    <w:rsid w:val="00C45F62"/>
    <w:rsid w:val="00C54846"/>
    <w:rsid w:val="00C64B23"/>
    <w:rsid w:val="00CA0A4D"/>
    <w:rsid w:val="00CB2981"/>
    <w:rsid w:val="00CD45C6"/>
    <w:rsid w:val="00CD62EC"/>
    <w:rsid w:val="00CE6AD4"/>
    <w:rsid w:val="00CF0FBE"/>
    <w:rsid w:val="00CF2303"/>
    <w:rsid w:val="00D37BD9"/>
    <w:rsid w:val="00D75D0C"/>
    <w:rsid w:val="00D76135"/>
    <w:rsid w:val="00D95425"/>
    <w:rsid w:val="00D96A75"/>
    <w:rsid w:val="00DC0629"/>
    <w:rsid w:val="00E34468"/>
    <w:rsid w:val="00E63A0C"/>
    <w:rsid w:val="00EC004B"/>
    <w:rsid w:val="00ED6340"/>
    <w:rsid w:val="00EF1728"/>
    <w:rsid w:val="00F17EF2"/>
    <w:rsid w:val="00F8288F"/>
    <w:rsid w:val="00F93EDC"/>
    <w:rsid w:val="00F96FA4"/>
    <w:rsid w:val="00FD4C3B"/>
    <w:rsid w:val="00FE2D85"/>
    <w:rsid w:val="00FF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03C8"/>
  <w15:docId w15:val="{C4CDADD3-AD40-4F67-BD07-2AA63B54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EC00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6"/>
    <w:next w:val="a6"/>
    <w:link w:val="11"/>
    <w:qFormat/>
    <w:rsid w:val="002E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6"/>
    <w:next w:val="a6"/>
    <w:link w:val="22"/>
    <w:uiPriority w:val="9"/>
    <w:semiHidden/>
    <w:unhideWhenUsed/>
    <w:qFormat/>
    <w:rsid w:val="00867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7"/>
    <w:next w:val="a6"/>
    <w:link w:val="30"/>
    <w:qFormat/>
    <w:rsid w:val="00EC004B"/>
    <w:pPr>
      <w:keepNext/>
      <w:spacing w:before="120" w:line="360" w:lineRule="auto"/>
      <w:outlineLvl w:val="2"/>
    </w:pPr>
    <w:rPr>
      <w:rFonts w:cs="Arial"/>
      <w:b/>
      <w:bCs/>
      <w:sz w:val="28"/>
      <w:szCs w:val="26"/>
      <w:lang w:val="x-none" w:eastAsia="x-none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numbering" w:customStyle="1" w:styleId="a4">
    <w:name w:val="попова маркированный список"/>
    <w:basedOn w:val="aa"/>
    <w:uiPriority w:val="99"/>
    <w:rsid w:val="004F5A61"/>
    <w:pPr>
      <w:numPr>
        <w:numId w:val="1"/>
      </w:numPr>
    </w:pPr>
  </w:style>
  <w:style w:type="paragraph" w:styleId="ab">
    <w:name w:val="List Paragraph"/>
    <w:basedOn w:val="a6"/>
    <w:uiPriority w:val="34"/>
    <w:qFormat/>
    <w:rsid w:val="00915FEA"/>
    <w:pPr>
      <w:ind w:left="720"/>
      <w:contextualSpacing/>
    </w:pPr>
  </w:style>
  <w:style w:type="paragraph" w:customStyle="1" w:styleId="ac">
    <w:name w:val="Вовиков Абзац"/>
    <w:basedOn w:val="a6"/>
    <w:qFormat/>
    <w:rsid w:val="00306500"/>
    <w:pPr>
      <w:ind w:firstLine="709"/>
      <w:jc w:val="both"/>
    </w:pPr>
    <w:rPr>
      <w:color w:val="000000" w:themeColor="text1"/>
      <w:sz w:val="28"/>
    </w:rPr>
  </w:style>
  <w:style w:type="paragraph" w:customStyle="1" w:styleId="12">
    <w:name w:val="Вовиков Заголовок1"/>
    <w:basedOn w:val="10"/>
    <w:next w:val="ac"/>
    <w:qFormat/>
    <w:rsid w:val="002E3E29"/>
    <w:pPr>
      <w:spacing w:before="80" w:after="80"/>
      <w:ind w:firstLine="709"/>
    </w:pPr>
    <w:rPr>
      <w:rFonts w:ascii="Times New Roman" w:hAnsi="Times New Roman"/>
      <w:color w:val="000000" w:themeColor="text1"/>
    </w:rPr>
  </w:style>
  <w:style w:type="paragraph" w:customStyle="1" w:styleId="23">
    <w:name w:val="Вовиков Заголовок2"/>
    <w:basedOn w:val="21"/>
    <w:next w:val="ac"/>
    <w:qFormat/>
    <w:rsid w:val="008673F4"/>
    <w:pPr>
      <w:spacing w:before="60" w:after="60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8"/>
    <w:link w:val="10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ubtle Reference"/>
    <w:basedOn w:val="a8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8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0"/>
    <w:next w:val="a6"/>
    <w:uiPriority w:val="39"/>
    <w:semiHidden/>
    <w:unhideWhenUsed/>
    <w:qFormat/>
    <w:rsid w:val="001B507E"/>
    <w:pPr>
      <w:outlineLvl w:val="9"/>
    </w:pPr>
  </w:style>
  <w:style w:type="paragraph" w:styleId="13">
    <w:name w:val="toc 1"/>
    <w:basedOn w:val="a6"/>
    <w:next w:val="a6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6"/>
    <w:next w:val="a6"/>
    <w:autoRedefine/>
    <w:uiPriority w:val="39"/>
    <w:unhideWhenUsed/>
    <w:rsid w:val="001B507E"/>
    <w:pPr>
      <w:spacing w:after="100"/>
      <w:ind w:left="220"/>
    </w:pPr>
  </w:style>
  <w:style w:type="character" w:styleId="af">
    <w:name w:val="Hyperlink"/>
    <w:basedOn w:val="a8"/>
    <w:uiPriority w:val="99"/>
    <w:unhideWhenUsed/>
    <w:rsid w:val="001B507E"/>
    <w:rPr>
      <w:color w:val="0000FF" w:themeColor="hyperlink"/>
      <w:u w:val="single"/>
    </w:rPr>
  </w:style>
  <w:style w:type="paragraph" w:styleId="af0">
    <w:name w:val="Balloon Text"/>
    <w:basedOn w:val="a6"/>
    <w:link w:val="af1"/>
    <w:uiPriority w:val="99"/>
    <w:semiHidden/>
    <w:unhideWhenUsed/>
    <w:rsid w:val="001B507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8"/>
    <w:link w:val="af0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1">
    <w:name w:val="Вовиков Заголовок 3"/>
    <w:basedOn w:val="ac"/>
    <w:qFormat/>
    <w:rsid w:val="00C21152"/>
    <w:pPr>
      <w:keepNext/>
      <w:spacing w:before="60" w:after="60"/>
      <w:jc w:val="left"/>
      <w:outlineLvl w:val="2"/>
    </w:pPr>
    <w:rPr>
      <w:b/>
    </w:rPr>
  </w:style>
  <w:style w:type="table" w:customStyle="1" w:styleId="af2">
    <w:name w:val="Вовиков таблицы"/>
    <w:basedOn w:val="a9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3">
    <w:name w:val="Table Grid"/>
    <w:basedOn w:val="a9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3">
    <w:name w:val="Вовиков нумерованный список"/>
    <w:basedOn w:val="aa"/>
    <w:uiPriority w:val="99"/>
    <w:rsid w:val="00C21152"/>
    <w:pPr>
      <w:numPr>
        <w:numId w:val="7"/>
      </w:numPr>
    </w:pPr>
  </w:style>
  <w:style w:type="paragraph" w:customStyle="1" w:styleId="a5">
    <w:name w:val="Вовиков Маркированный список"/>
    <w:basedOn w:val="a0"/>
    <w:next w:val="ac"/>
    <w:qFormat/>
    <w:rsid w:val="00075FEB"/>
    <w:pPr>
      <w:numPr>
        <w:numId w:val="10"/>
      </w:numPr>
      <w:tabs>
        <w:tab w:val="left" w:pos="992"/>
      </w:tabs>
      <w:spacing w:before="60"/>
      <w:ind w:left="709" w:firstLine="357"/>
      <w:jc w:val="both"/>
    </w:pPr>
    <w:rPr>
      <w:sz w:val="28"/>
    </w:rPr>
  </w:style>
  <w:style w:type="paragraph" w:customStyle="1" w:styleId="1">
    <w:name w:val="Вовиков Нумерованный список1"/>
    <w:basedOn w:val="a"/>
    <w:next w:val="ac"/>
    <w:qFormat/>
    <w:rsid w:val="00075FEB"/>
    <w:pPr>
      <w:numPr>
        <w:numId w:val="12"/>
      </w:numPr>
      <w:tabs>
        <w:tab w:val="left" w:pos="1134"/>
      </w:tabs>
      <w:ind w:left="709" w:firstLine="709"/>
      <w:jc w:val="both"/>
    </w:pPr>
    <w:rPr>
      <w:sz w:val="28"/>
    </w:rPr>
  </w:style>
  <w:style w:type="paragraph" w:styleId="a0">
    <w:name w:val="List Bullet"/>
    <w:basedOn w:val="a6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c"/>
    <w:qFormat/>
    <w:rsid w:val="00075FEB"/>
    <w:pPr>
      <w:numPr>
        <w:numId w:val="14"/>
      </w:numPr>
      <w:tabs>
        <w:tab w:val="left" w:pos="1418"/>
      </w:tabs>
      <w:spacing w:before="60"/>
      <w:ind w:left="1134" w:firstLine="1134"/>
      <w:jc w:val="both"/>
    </w:pPr>
    <w:rPr>
      <w:sz w:val="28"/>
    </w:rPr>
  </w:style>
  <w:style w:type="paragraph" w:styleId="a">
    <w:name w:val="List Number"/>
    <w:basedOn w:val="a6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4">
    <w:name w:val="Вовиков Стиль таблицы"/>
    <w:basedOn w:val="a9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6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a2">
    <w:name w:val="АААСтиль"/>
    <w:basedOn w:val="a6"/>
    <w:link w:val="af5"/>
    <w:qFormat/>
    <w:rsid w:val="008C1739"/>
    <w:pPr>
      <w:numPr>
        <w:numId w:val="15"/>
      </w:numPr>
      <w:ind w:left="0" w:firstLine="851"/>
      <w:jc w:val="both"/>
    </w:pPr>
    <w:rPr>
      <w:sz w:val="28"/>
      <w:szCs w:val="28"/>
    </w:rPr>
  </w:style>
  <w:style w:type="character" w:customStyle="1" w:styleId="af5">
    <w:name w:val="АААСтиль Знак"/>
    <w:basedOn w:val="a8"/>
    <w:link w:val="a2"/>
    <w:rsid w:val="008C173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1">
    <w:name w:val="БББСтиль"/>
    <w:basedOn w:val="a6"/>
    <w:link w:val="af6"/>
    <w:qFormat/>
    <w:rsid w:val="008C1739"/>
    <w:pPr>
      <w:numPr>
        <w:numId w:val="6"/>
      </w:numPr>
      <w:tabs>
        <w:tab w:val="left" w:pos="1276"/>
      </w:tabs>
      <w:ind w:left="851"/>
      <w:jc w:val="both"/>
    </w:pPr>
    <w:rPr>
      <w:sz w:val="28"/>
      <w:szCs w:val="28"/>
    </w:rPr>
  </w:style>
  <w:style w:type="character" w:customStyle="1" w:styleId="af6">
    <w:name w:val="БББСтиль Знак"/>
    <w:basedOn w:val="a8"/>
    <w:link w:val="a1"/>
    <w:rsid w:val="008C173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7">
    <w:name w:val="Emphasis"/>
    <w:uiPriority w:val="20"/>
    <w:qFormat/>
    <w:rsid w:val="008C1739"/>
    <w:rPr>
      <w:i/>
      <w:iCs/>
    </w:rPr>
  </w:style>
  <w:style w:type="paragraph" w:customStyle="1" w:styleId="25">
    <w:name w:val="Знак Знак Знак Знак Знак Знак2"/>
    <w:basedOn w:val="a6"/>
    <w:rsid w:val="008C1739"/>
    <w:pPr>
      <w:spacing w:after="160" w:line="240" w:lineRule="exact"/>
    </w:pPr>
    <w:rPr>
      <w:rFonts w:ascii="Arial" w:hAnsi="Arial" w:cs="Arial"/>
      <w:sz w:val="20"/>
      <w:szCs w:val="20"/>
      <w:lang w:val="en-US"/>
    </w:rPr>
  </w:style>
  <w:style w:type="paragraph" w:customStyle="1" w:styleId="26">
    <w:name w:val="Знак Знак Знак Знак Знак Знак2"/>
    <w:basedOn w:val="a6"/>
    <w:rsid w:val="00EC004B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character" w:customStyle="1" w:styleId="30">
    <w:name w:val="Заголовок 3 Знак"/>
    <w:basedOn w:val="a8"/>
    <w:link w:val="3"/>
    <w:rsid w:val="00EC004B"/>
    <w:rPr>
      <w:rFonts w:ascii="Times New Roman" w:eastAsia="Times New Roman" w:hAnsi="Times New Roman" w:cs="Arial"/>
      <w:b/>
      <w:bCs/>
      <w:sz w:val="28"/>
      <w:szCs w:val="26"/>
      <w:lang w:val="x-none" w:eastAsia="x-none"/>
    </w:rPr>
  </w:style>
  <w:style w:type="paragraph" w:styleId="a7">
    <w:name w:val="Body Text"/>
    <w:basedOn w:val="a6"/>
    <w:link w:val="af8"/>
    <w:uiPriority w:val="99"/>
    <w:semiHidden/>
    <w:unhideWhenUsed/>
    <w:rsid w:val="00EC004B"/>
    <w:pPr>
      <w:spacing w:after="120"/>
    </w:pPr>
  </w:style>
  <w:style w:type="character" w:customStyle="1" w:styleId="af8">
    <w:name w:val="Основной текст Знак"/>
    <w:basedOn w:val="a8"/>
    <w:link w:val="a7"/>
    <w:uiPriority w:val="99"/>
    <w:semiHidden/>
    <w:rsid w:val="00EC004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272</TotalTime>
  <Pages>8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90</cp:revision>
  <dcterms:created xsi:type="dcterms:W3CDTF">2022-11-12T14:14:00Z</dcterms:created>
  <dcterms:modified xsi:type="dcterms:W3CDTF">2022-12-17T18:13:00Z</dcterms:modified>
</cp:coreProperties>
</file>