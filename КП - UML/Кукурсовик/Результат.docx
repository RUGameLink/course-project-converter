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1573" w14:textId="57CFD35B" w:rsidR="009718CD" w:rsidRDefault="009718CD" w:rsidP="009718CD">
      <w:pPr>
        <w:pStyle w:val="a9"/>
        <w:rPr>
          <w:lang w:eastAsia="en-US"/>
        </w:rPr>
      </w:pPr>
      <w:r>
        <w:rPr>
          <w:noProof/>
        </w:rPr>
        <w:drawing>
          <wp:inline distT="0" distB="0" distL="0" distR="0" wp14:anchorId="60F32410" wp14:editId="0CF63307">
            <wp:extent cx="5282934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29" cy="379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1784" w14:textId="3F05F5E6" w:rsidR="009718CD" w:rsidRDefault="009718CD" w:rsidP="009718CD">
      <w:pPr>
        <w:pStyle w:val="20"/>
        <w:numPr>
          <w:ilvl w:val="0"/>
          <w:numId w:val="0"/>
        </w:numPr>
        <w:jc w:val="center"/>
      </w:pPr>
      <w:r>
        <w:t>Исходный вариант диаграммы классов</w:t>
      </w:r>
    </w:p>
    <w:p w14:paraId="62B75550" w14:textId="2E50D952" w:rsidR="009718CD" w:rsidRDefault="009718CD" w:rsidP="009718CD">
      <w:pPr>
        <w:pStyle w:val="a9"/>
        <w:rPr>
          <w:lang w:eastAsia="en-US"/>
        </w:rPr>
      </w:pPr>
    </w:p>
    <w:p w14:paraId="6EADF0E8" w14:textId="1079ACC2" w:rsidR="009718CD" w:rsidRDefault="009718CD" w:rsidP="009718CD">
      <w:pPr>
        <w:pStyle w:val="a9"/>
        <w:rPr>
          <w:lang w:eastAsia="en-US"/>
        </w:rPr>
      </w:pPr>
      <w:r>
        <w:rPr>
          <w:lang w:eastAsia="en-US"/>
        </w:rPr>
        <w:t>Результаты работы конвертора:</w:t>
      </w:r>
    </w:p>
    <w:p w14:paraId="26E544F4" w14:textId="63F364DA" w:rsidR="009718CD" w:rsidRDefault="009718CD" w:rsidP="009718CD">
      <w:pPr>
        <w:pStyle w:val="a9"/>
        <w:ind w:firstLine="0"/>
        <w:jc w:val="center"/>
        <w:rPr>
          <w:lang w:eastAsia="en-US"/>
        </w:rPr>
      </w:pPr>
      <w:r w:rsidRPr="009718CD">
        <w:rPr>
          <w:lang w:eastAsia="en-US"/>
        </w:rPr>
        <w:drawing>
          <wp:inline distT="0" distB="0" distL="0" distR="0" wp14:anchorId="060C5BD6" wp14:editId="359D05C7">
            <wp:extent cx="5574495" cy="37242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156" cy="37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FCEE" w14:textId="77777777" w:rsidR="009718CD" w:rsidRPr="009718CD" w:rsidRDefault="009718CD" w:rsidP="009718CD">
      <w:pPr>
        <w:pStyle w:val="a9"/>
        <w:ind w:firstLine="0"/>
        <w:jc w:val="center"/>
        <w:rPr>
          <w:lang w:eastAsia="en-US"/>
        </w:rPr>
      </w:pPr>
    </w:p>
    <w:p w14:paraId="5AEC2997" w14:textId="435B17CB" w:rsidR="009718CD" w:rsidRDefault="009718CD" w:rsidP="009718CD">
      <w:pPr>
        <w:pStyle w:val="a9"/>
        <w:ind w:firstLine="0"/>
        <w:jc w:val="center"/>
        <w:rPr>
          <w:lang w:eastAsia="en-US"/>
        </w:rPr>
      </w:pPr>
    </w:p>
    <w:p w14:paraId="18ACAE86" w14:textId="023BFE52" w:rsidR="009718CD" w:rsidRDefault="009718CD" w:rsidP="009718CD">
      <w:pPr>
        <w:pStyle w:val="a9"/>
        <w:ind w:firstLine="0"/>
        <w:jc w:val="center"/>
        <w:rPr>
          <w:lang w:eastAsia="en-US"/>
        </w:rPr>
      </w:pPr>
      <w:r w:rsidRPr="009718CD">
        <w:rPr>
          <w:lang w:eastAsia="en-US"/>
        </w:rPr>
        <w:lastRenderedPageBreak/>
        <w:drawing>
          <wp:inline distT="0" distB="0" distL="0" distR="0" wp14:anchorId="35482FA6" wp14:editId="641484EA">
            <wp:extent cx="5940425" cy="2509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630" w14:textId="7D256109" w:rsidR="009718CD" w:rsidRDefault="009718CD" w:rsidP="009718CD">
      <w:pPr>
        <w:pStyle w:val="a9"/>
        <w:ind w:firstLine="0"/>
        <w:jc w:val="center"/>
        <w:rPr>
          <w:lang w:eastAsia="en-US"/>
        </w:rPr>
      </w:pPr>
    </w:p>
    <w:p w14:paraId="1E088A90" w14:textId="0EC1C261" w:rsidR="009718CD" w:rsidRDefault="009718CD" w:rsidP="009718CD">
      <w:pPr>
        <w:pStyle w:val="a9"/>
        <w:ind w:firstLine="0"/>
        <w:jc w:val="center"/>
        <w:rPr>
          <w:lang w:eastAsia="en-US"/>
        </w:rPr>
      </w:pPr>
      <w:r w:rsidRPr="009718CD">
        <w:rPr>
          <w:lang w:eastAsia="en-US"/>
        </w:rPr>
        <w:drawing>
          <wp:inline distT="0" distB="0" distL="0" distR="0" wp14:anchorId="3B09BEA2" wp14:editId="7E9755C1">
            <wp:extent cx="5940425" cy="3730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10E" w14:textId="33EB3406" w:rsidR="009718CD" w:rsidRDefault="009718CD" w:rsidP="009718CD">
      <w:pPr>
        <w:pStyle w:val="a9"/>
        <w:ind w:firstLine="0"/>
        <w:jc w:val="center"/>
        <w:rPr>
          <w:lang w:eastAsia="en-US"/>
        </w:rPr>
      </w:pPr>
    </w:p>
    <w:p w14:paraId="61379182" w14:textId="46DD69E5" w:rsidR="009718CD" w:rsidRPr="009718CD" w:rsidRDefault="009718CD" w:rsidP="009718CD">
      <w:pPr>
        <w:pStyle w:val="a9"/>
        <w:jc w:val="center"/>
        <w:rPr>
          <w:lang w:eastAsia="en-US"/>
        </w:rPr>
      </w:pPr>
      <w:r w:rsidRPr="009718CD">
        <w:rPr>
          <w:lang w:eastAsia="en-US"/>
        </w:rPr>
        <w:lastRenderedPageBreak/>
        <w:drawing>
          <wp:inline distT="0" distB="0" distL="0" distR="0" wp14:anchorId="373446BD" wp14:editId="4D576B58">
            <wp:extent cx="5940425" cy="3369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8CD" w:rsidRPr="00971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CD"/>
    <w:rsid w:val="00000EB5"/>
    <w:rsid w:val="00075FEB"/>
    <w:rsid w:val="001818CA"/>
    <w:rsid w:val="001B507E"/>
    <w:rsid w:val="001D438C"/>
    <w:rsid w:val="002E3E29"/>
    <w:rsid w:val="00306500"/>
    <w:rsid w:val="004F5A61"/>
    <w:rsid w:val="00675F66"/>
    <w:rsid w:val="007C21D4"/>
    <w:rsid w:val="008673F4"/>
    <w:rsid w:val="00915FEA"/>
    <w:rsid w:val="00937A74"/>
    <w:rsid w:val="009459D3"/>
    <w:rsid w:val="009718CD"/>
    <w:rsid w:val="00A170D5"/>
    <w:rsid w:val="00B44349"/>
    <w:rsid w:val="00B80B65"/>
    <w:rsid w:val="00C21152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670B"/>
  <w15:docId w15:val="{5F9383FD-A646-45CA-8680-D38D2C49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</cp:revision>
  <dcterms:created xsi:type="dcterms:W3CDTF">2022-12-02T13:58:00Z</dcterms:created>
  <dcterms:modified xsi:type="dcterms:W3CDTF">2022-12-02T14:01:00Z</dcterms:modified>
</cp:coreProperties>
</file>