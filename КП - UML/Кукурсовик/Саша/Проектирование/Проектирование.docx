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F5B9" w14:textId="5D17B7CD" w:rsidR="007B1EA4" w:rsidRPr="000A18C8" w:rsidRDefault="00CC451D" w:rsidP="00A47327">
      <w:pPr>
        <w:pStyle w:val="23"/>
      </w:pPr>
      <w:bookmarkStart w:id="0" w:name="_Toc460918495"/>
      <w:bookmarkStart w:id="1" w:name="_Toc18609321"/>
      <w:bookmarkStart w:id="2" w:name="_Toc18609392"/>
      <w:r w:rsidRPr="000A18C8">
        <w:t xml:space="preserve">2.3 </w:t>
      </w:r>
      <w:r w:rsidR="007B1EA4" w:rsidRPr="000A18C8">
        <w:t>Проектирование</w:t>
      </w:r>
      <w:bookmarkEnd w:id="0"/>
      <w:bookmarkEnd w:id="1"/>
      <w:bookmarkEnd w:id="2"/>
    </w:p>
    <w:p w14:paraId="09712475" w14:textId="40EF75F3" w:rsidR="003043C0" w:rsidRPr="000A18C8" w:rsidRDefault="003043C0" w:rsidP="003043C0">
      <w:pPr>
        <w:pStyle w:val="aa"/>
      </w:pPr>
      <w:r w:rsidRPr="000A18C8">
        <w:t xml:space="preserve">В качестве инструмента для проектирования было использовано </w:t>
      </w:r>
      <w:r w:rsidRPr="000A18C8">
        <w:rPr>
          <w:lang w:val="en-US"/>
        </w:rPr>
        <w:t>CASE</w:t>
      </w:r>
      <w:r w:rsidRPr="000A18C8">
        <w:t xml:space="preserve">-средство Enterprise </w:t>
      </w:r>
      <w:proofErr w:type="spellStart"/>
      <w:r w:rsidRPr="000A18C8">
        <w:t>Architect</w:t>
      </w:r>
      <w:proofErr w:type="spellEnd"/>
      <w:r w:rsidRPr="000A18C8">
        <w:t xml:space="preserve">. </w:t>
      </w:r>
      <w:r w:rsidR="00DF0B04" w:rsidRPr="00DF0B04">
        <w:t xml:space="preserve">Enterprise </w:t>
      </w:r>
      <w:proofErr w:type="spellStart"/>
      <w:r w:rsidR="00DF0B04" w:rsidRPr="00DF0B04">
        <w:t>Architect</w:t>
      </w:r>
      <w:proofErr w:type="spellEnd"/>
      <w:r w:rsidR="00DF0B04" w:rsidRPr="00DF0B04">
        <w:t xml:space="preserve"> представляет собой уникальный и многофункциональный инструмент, предназначенный для осуществления визуального моделирования и дизайна. Главная особенность данного программного обеспечения заключается в том, что его система основана на OMG UML – одно из самых эффективных и мощных платформ в современном мире.</w:t>
      </w:r>
      <w:r w:rsidRPr="000A18C8">
        <w:t xml:space="preserve"> Платформа поддерживает: проектирование и построение программных комплексов</w:t>
      </w:r>
      <w:r w:rsidR="001C0F0B" w:rsidRPr="000A18C8">
        <w:t>,</w:t>
      </w:r>
      <w:r w:rsidRPr="000A18C8">
        <w:t xml:space="preserve"> моделирование бизнес-процессов и моделирование отраслевых доменов.</w:t>
      </w:r>
    </w:p>
    <w:p w14:paraId="6D5174E6" w14:textId="2771004C" w:rsidR="007B1EA4" w:rsidRPr="000A18C8" w:rsidRDefault="007B1EA4" w:rsidP="007B1EA4">
      <w:pPr>
        <w:pStyle w:val="31"/>
      </w:pPr>
      <w:r w:rsidRPr="000A18C8">
        <w:t xml:space="preserve">2.3.1 </w:t>
      </w:r>
      <w:bookmarkStart w:id="3" w:name="_Toc379672199"/>
      <w:bookmarkStart w:id="4" w:name="_Toc404780346"/>
      <w:bookmarkStart w:id="5" w:name="_Toc406411822"/>
      <w:bookmarkStart w:id="6" w:name="_Toc406411872"/>
      <w:bookmarkStart w:id="7" w:name="_Toc413833809"/>
      <w:bookmarkStart w:id="8" w:name="_Toc460918496"/>
      <w:bookmarkStart w:id="9" w:name="_Toc18609322"/>
      <w:bookmarkStart w:id="10" w:name="_Toc18609393"/>
      <w:r w:rsidRPr="000A18C8">
        <w:t>Диаграммы вариантов использования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52526F9" w14:textId="29944204" w:rsidR="001605B0" w:rsidRPr="000A18C8" w:rsidRDefault="00674667" w:rsidP="001605B0">
      <w:pPr>
        <w:pStyle w:val="aa"/>
      </w:pPr>
      <w:r w:rsidRPr="000A18C8">
        <w:t>На основе составленного технического задания была составлена диаграмма вариантов использования программного компонента.</w:t>
      </w:r>
    </w:p>
    <w:p w14:paraId="37B557A4" w14:textId="58BA2196" w:rsidR="00243994" w:rsidRPr="000A18C8" w:rsidRDefault="00EF373E" w:rsidP="00243994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77A76868" wp14:editId="6FAA362C">
            <wp:extent cx="5940425" cy="5337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707F" w14:textId="48B995E0" w:rsidR="00243994" w:rsidRPr="000A18C8" w:rsidRDefault="00243994" w:rsidP="00243994">
      <w:pPr>
        <w:pStyle w:val="aa"/>
        <w:ind w:firstLine="0"/>
        <w:jc w:val="center"/>
      </w:pPr>
      <w:r w:rsidRPr="000A18C8">
        <w:t xml:space="preserve">Рисунок </w:t>
      </w:r>
      <w:r w:rsidRPr="00A12547">
        <w:rPr>
          <w:highlight w:val="yellow"/>
          <w:lang w:val="en-US"/>
        </w:rPr>
        <w:t>N</w:t>
      </w:r>
      <w:r w:rsidRPr="000A18C8">
        <w:t xml:space="preserve"> – диаграмма вариантов использования программного компонента</w:t>
      </w:r>
    </w:p>
    <w:p w14:paraId="12B77AFC" w14:textId="34C30B71" w:rsidR="00243994" w:rsidRPr="000A18C8" w:rsidRDefault="00243994" w:rsidP="00243994">
      <w:pPr>
        <w:pStyle w:val="aa"/>
        <w:ind w:firstLine="0"/>
        <w:jc w:val="center"/>
      </w:pPr>
    </w:p>
    <w:p w14:paraId="399AC618" w14:textId="0A07E9F5" w:rsidR="00121776" w:rsidRPr="000A18C8" w:rsidRDefault="005D057B" w:rsidP="00121776">
      <w:pPr>
        <w:pStyle w:val="aa"/>
      </w:pPr>
      <w:r w:rsidRPr="000A18C8">
        <w:t>Основываясь на разработанной диаграмме, были</w:t>
      </w:r>
      <w:r w:rsidR="00B86011" w:rsidRPr="000A18C8">
        <w:t xml:space="preserve"> </w:t>
      </w:r>
      <w:r w:rsidR="0055390E" w:rsidRPr="000A18C8">
        <w:t>описаны основные сценарии вариантов использования приложения.</w:t>
      </w:r>
    </w:p>
    <w:p w14:paraId="17930027" w14:textId="7D798ABE" w:rsidR="00824003" w:rsidRPr="000A18C8" w:rsidRDefault="00824003" w:rsidP="00AE2D00">
      <w:pPr>
        <w:pStyle w:val="aa"/>
        <w:ind w:firstLine="0"/>
      </w:pPr>
    </w:p>
    <w:p w14:paraId="43E16EC2" w14:textId="0EA3CB16" w:rsidR="00824003" w:rsidRPr="000A18C8" w:rsidRDefault="00824003" w:rsidP="00824003">
      <w:pPr>
        <w:pStyle w:val="aa"/>
        <w:rPr>
          <w:b/>
          <w:bCs/>
        </w:rPr>
      </w:pPr>
      <w:r w:rsidRPr="000A18C8">
        <w:rPr>
          <w:b/>
          <w:bCs/>
        </w:rPr>
        <w:lastRenderedPageBreak/>
        <w:t>Спецификация варианта использования «</w:t>
      </w:r>
      <w:r w:rsidR="00D641C6" w:rsidRPr="000A18C8">
        <w:rPr>
          <w:b/>
          <w:bCs/>
        </w:rPr>
        <w:t xml:space="preserve">Загрузить файл </w:t>
      </w:r>
      <w:r w:rsidR="00EF373E">
        <w:rPr>
          <w:b/>
          <w:bCs/>
        </w:rPr>
        <w:t>EKB</w:t>
      </w:r>
      <w:r w:rsidRPr="000A18C8">
        <w:rPr>
          <w:b/>
          <w:bCs/>
        </w:rPr>
        <w:t>»</w:t>
      </w:r>
    </w:p>
    <w:p w14:paraId="27FB4519" w14:textId="330AB332" w:rsidR="0050428D" w:rsidRPr="000A18C8" w:rsidRDefault="0050428D" w:rsidP="0050428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F16955" w:rsidRPr="000A18C8">
        <w:t xml:space="preserve">загрузка файла </w:t>
      </w:r>
      <w:r w:rsidR="00EF373E">
        <w:rPr>
          <w:lang w:val="en-US"/>
        </w:rPr>
        <w:t>EKB</w:t>
      </w:r>
      <w:r w:rsidR="00F16955" w:rsidRPr="000A18C8">
        <w:t xml:space="preserve"> для дальнейшей конвертации</w:t>
      </w:r>
    </w:p>
    <w:p w14:paraId="6D969C22" w14:textId="69D204AA" w:rsidR="0050428D" w:rsidRPr="000A18C8" w:rsidRDefault="0050428D" w:rsidP="0050428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266611" w:rsidRPr="000A18C8">
        <w:t>пользователь</w:t>
      </w:r>
    </w:p>
    <w:p w14:paraId="45F0AC34" w14:textId="794E663A" w:rsidR="0050428D" w:rsidRPr="000A18C8" w:rsidRDefault="0050428D" w:rsidP="005042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D3594" w:rsidRPr="000A18C8">
        <w:t xml:space="preserve">пользователь загружает файл </w:t>
      </w:r>
      <w:r w:rsidR="00EF373E">
        <w:t>EKB</w:t>
      </w:r>
      <w:r w:rsidR="005D3594" w:rsidRPr="000A18C8">
        <w:t xml:space="preserve"> посредством меню загрузки файла.</w:t>
      </w:r>
    </w:p>
    <w:p w14:paraId="3D0B1770" w14:textId="46289A86" w:rsidR="0050428D" w:rsidRPr="000A18C8" w:rsidRDefault="0050428D" w:rsidP="0050428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1EBCE8D7" w14:textId="16D6C413" w:rsidR="00267A83" w:rsidRPr="000A18C8" w:rsidRDefault="00267A83" w:rsidP="008B2A0C">
      <w:pPr>
        <w:pStyle w:val="aa"/>
        <w:numPr>
          <w:ilvl w:val="1"/>
          <w:numId w:val="19"/>
        </w:numPr>
        <w:ind w:left="0" w:firstLine="709"/>
      </w:pPr>
      <w:r w:rsidRPr="000A18C8">
        <w:t xml:space="preserve">Пользователь </w:t>
      </w:r>
      <w:r w:rsidR="00AE74E2">
        <w:t xml:space="preserve">запускает механизм загрузки файла </w:t>
      </w:r>
      <w:r w:rsidR="00EF373E">
        <w:rPr>
          <w:lang w:val="en-US"/>
        </w:rPr>
        <w:t>EKB</w:t>
      </w:r>
      <w:r w:rsidR="00AE74E2" w:rsidRPr="00AE74E2">
        <w:t>.</w:t>
      </w:r>
    </w:p>
    <w:p w14:paraId="0C7C7984" w14:textId="0F084CA5" w:rsidR="00C90EF4" w:rsidRPr="000A18C8" w:rsidRDefault="00C90EF4" w:rsidP="008B2A0C">
      <w:pPr>
        <w:pStyle w:val="aa"/>
        <w:numPr>
          <w:ilvl w:val="1"/>
          <w:numId w:val="19"/>
        </w:numPr>
        <w:ind w:left="0" w:firstLine="709"/>
      </w:pPr>
      <w:r w:rsidRPr="000A18C8">
        <w:t>Приложени</w:t>
      </w:r>
      <w:r w:rsidR="00EF373E">
        <w:t>е</w:t>
      </w:r>
      <w:r w:rsidRPr="000A18C8">
        <w:t xml:space="preserve"> открывает</w:t>
      </w:r>
      <w:r w:rsidR="004D6BFE" w:rsidRPr="000A18C8">
        <w:t xml:space="preserve"> окно интерфейса-меню выбора файла.</w:t>
      </w:r>
    </w:p>
    <w:p w14:paraId="4B4FE76E" w14:textId="31F4DBDB" w:rsidR="004D6BFE" w:rsidRPr="000A18C8" w:rsidRDefault="004D6BFE" w:rsidP="008B2A0C">
      <w:pPr>
        <w:pStyle w:val="aa"/>
        <w:numPr>
          <w:ilvl w:val="1"/>
          <w:numId w:val="19"/>
        </w:numPr>
        <w:ind w:left="0" w:firstLine="709"/>
      </w:pPr>
      <w:r w:rsidRPr="000A18C8">
        <w:t>Пользователь указывает путь до необходимого файла с помощью меню загрузки файла.</w:t>
      </w:r>
    </w:p>
    <w:p w14:paraId="19A31FF3" w14:textId="7BCBE757" w:rsidR="00684351" w:rsidRPr="000A18C8" w:rsidRDefault="00684351" w:rsidP="008B2A0C">
      <w:pPr>
        <w:pStyle w:val="aa"/>
        <w:numPr>
          <w:ilvl w:val="1"/>
          <w:numId w:val="19"/>
        </w:numPr>
        <w:ind w:left="0" w:firstLine="709"/>
      </w:pPr>
      <w:r w:rsidRPr="000A18C8">
        <w:t>Система записывает полный пуль до файла в заранее определенную переменную</w:t>
      </w:r>
      <w:r w:rsidR="005C74DE" w:rsidRPr="000A18C8">
        <w:t>.</w:t>
      </w:r>
    </w:p>
    <w:p w14:paraId="0047735A" w14:textId="26B02D34" w:rsidR="00720665" w:rsidRPr="000A18C8" w:rsidRDefault="00720665" w:rsidP="008B2A0C">
      <w:pPr>
        <w:pStyle w:val="aa"/>
        <w:numPr>
          <w:ilvl w:val="1"/>
          <w:numId w:val="19"/>
        </w:numPr>
        <w:ind w:left="0" w:firstLine="709"/>
      </w:pPr>
      <w:r w:rsidRPr="000A18C8">
        <w:t>Пользователь получает</w:t>
      </w:r>
      <w:r w:rsidR="005F03D7" w:rsidRPr="000A18C8">
        <w:t xml:space="preserve"> </w:t>
      </w:r>
      <w:r w:rsidRPr="000A18C8">
        <w:t>уведомление об успешной загрузке файла.</w:t>
      </w:r>
    </w:p>
    <w:p w14:paraId="5E211E2F" w14:textId="734A3808" w:rsidR="0050428D" w:rsidRPr="000A18C8" w:rsidRDefault="0050428D" w:rsidP="0050428D">
      <w:pPr>
        <w:pStyle w:val="aa"/>
        <w:rPr>
          <w:b/>
          <w:bCs/>
        </w:rPr>
      </w:pPr>
      <w:r w:rsidRPr="000A18C8">
        <w:rPr>
          <w:b/>
          <w:bCs/>
        </w:rPr>
        <w:t xml:space="preserve">Альтернативные потоки событий: </w:t>
      </w:r>
    </w:p>
    <w:p w14:paraId="01548305" w14:textId="663AC61E" w:rsidR="00D81028" w:rsidRPr="000A18C8" w:rsidRDefault="00D81028" w:rsidP="005316D4">
      <w:pPr>
        <w:pStyle w:val="aa"/>
        <w:numPr>
          <w:ilvl w:val="0"/>
          <w:numId w:val="21"/>
        </w:numPr>
        <w:ind w:left="0" w:firstLine="709"/>
      </w:pPr>
      <w:r w:rsidRPr="000A18C8">
        <w:t>Активация сценария «Указать путь места для сохранения файла»</w:t>
      </w:r>
      <w:r w:rsidR="008227B2" w:rsidRPr="000A18C8">
        <w:t>.</w:t>
      </w:r>
    </w:p>
    <w:p w14:paraId="378FD27B" w14:textId="1792EB4F" w:rsidR="0050428D" w:rsidRPr="000A18C8" w:rsidRDefault="0050428D" w:rsidP="0050428D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E13D55" w:rsidRPr="000A18C8">
        <w:t>нет</w:t>
      </w:r>
      <w:r w:rsidR="008227B2" w:rsidRPr="000A18C8">
        <w:t>.</w:t>
      </w:r>
    </w:p>
    <w:p w14:paraId="238A979F" w14:textId="1CD2AFC4" w:rsidR="0050428D" w:rsidRPr="00AE74E2" w:rsidRDefault="0050428D" w:rsidP="0050428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AE74E2">
        <w:t>нет.</w:t>
      </w:r>
    </w:p>
    <w:p w14:paraId="16E7678F" w14:textId="2B19816F" w:rsidR="0050428D" w:rsidRPr="000A18C8" w:rsidRDefault="0050428D" w:rsidP="002F3F89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2F3F89" w:rsidRPr="000A18C8">
        <w:t>после активации варианта должен быть активирован один или несколько</w:t>
      </w:r>
      <w:r w:rsidR="00BE0EED" w:rsidRPr="000A18C8">
        <w:t xml:space="preserve"> сценариев</w:t>
      </w:r>
      <w:r w:rsidR="002F3F89" w:rsidRPr="000A18C8">
        <w:t xml:space="preserve"> вариантов использования: «Указать путь места для сохранения файла»</w:t>
      </w:r>
      <w:r w:rsidR="00330486">
        <w:t>, «Указать имя конвертируемого файла»</w:t>
      </w:r>
      <w:r w:rsidR="001232DD">
        <w:t xml:space="preserve"> или</w:t>
      </w:r>
      <w:r w:rsidR="002F3F89" w:rsidRPr="000A18C8">
        <w:t xml:space="preserve"> «Запустить процесс конвертации файла</w:t>
      </w:r>
      <w:r w:rsidR="001232DD">
        <w:t>».</w:t>
      </w:r>
    </w:p>
    <w:p w14:paraId="467CA6A6" w14:textId="7733828A" w:rsidR="0050428D" w:rsidRPr="000A18C8" w:rsidRDefault="0050428D" w:rsidP="0050428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2F3F89" w:rsidRPr="000A18C8">
        <w:t xml:space="preserve">вариант использования «Запустить процесс конвертации файла» не имеет смысла выполнять без завершенных сценариев «Загрузить файл </w:t>
      </w:r>
      <w:r w:rsidR="00EF373E">
        <w:t>EKB</w:t>
      </w:r>
      <w:r w:rsidR="002F3F89" w:rsidRPr="000A18C8">
        <w:t>» и «Указать путь места для сохранения файла».</w:t>
      </w:r>
    </w:p>
    <w:p w14:paraId="080D0934" w14:textId="7726D7E5" w:rsidR="00D641C6" w:rsidRPr="000A18C8" w:rsidRDefault="00D641C6" w:rsidP="00824003">
      <w:pPr>
        <w:pStyle w:val="aa"/>
        <w:rPr>
          <w:b/>
          <w:bCs/>
        </w:rPr>
      </w:pPr>
    </w:p>
    <w:p w14:paraId="21FFADB9" w14:textId="36BC4398" w:rsidR="00D641C6" w:rsidRPr="000A18C8" w:rsidRDefault="00D641C6" w:rsidP="005550AF">
      <w:pPr>
        <w:pStyle w:val="aa"/>
        <w:keepNext/>
        <w:rPr>
          <w:b/>
          <w:bCs/>
        </w:rPr>
      </w:pPr>
      <w:r w:rsidRPr="000A18C8">
        <w:rPr>
          <w:b/>
          <w:bCs/>
        </w:rPr>
        <w:t>Спецификация варианта использования «Указать путь места для сохранения файла»</w:t>
      </w:r>
    </w:p>
    <w:p w14:paraId="5B22CBE7" w14:textId="39304992" w:rsidR="0050428D" w:rsidRPr="000A18C8" w:rsidRDefault="0050428D" w:rsidP="0050428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5550AF" w:rsidRPr="000A18C8">
        <w:t>указание места сохранения файла.</w:t>
      </w:r>
    </w:p>
    <w:p w14:paraId="60F5412C" w14:textId="55D074F9" w:rsidR="0050428D" w:rsidRPr="000A18C8" w:rsidRDefault="0050428D" w:rsidP="0050428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AA79EB" w:rsidRPr="000A18C8">
        <w:t>пользователь.</w:t>
      </w:r>
    </w:p>
    <w:p w14:paraId="3BD2102C" w14:textId="141DDA0B" w:rsidR="0050428D" w:rsidRPr="000A18C8" w:rsidRDefault="0050428D" w:rsidP="005042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842B0" w:rsidRPr="000A18C8">
        <w:t xml:space="preserve">пользователь указывает директорию для сохранения файла посредством меню </w:t>
      </w:r>
      <w:r w:rsidR="00B03B61" w:rsidRPr="000A18C8">
        <w:t>сохранения</w:t>
      </w:r>
      <w:r w:rsidR="005842B0" w:rsidRPr="000A18C8">
        <w:t xml:space="preserve"> файла.</w:t>
      </w:r>
    </w:p>
    <w:p w14:paraId="04C34400" w14:textId="6AED6A89" w:rsidR="0050428D" w:rsidRPr="000A18C8" w:rsidRDefault="0050428D" w:rsidP="0050428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9D41EBC" w14:textId="59CD5120" w:rsidR="00114260" w:rsidRPr="000A18C8" w:rsidRDefault="008B3CE1" w:rsidP="008B2A0C">
      <w:pPr>
        <w:pStyle w:val="aa"/>
        <w:numPr>
          <w:ilvl w:val="1"/>
          <w:numId w:val="22"/>
        </w:numPr>
        <w:ind w:left="0" w:firstLine="709"/>
      </w:pPr>
      <w:r>
        <w:t xml:space="preserve">Пользователь запускает механизм выбора </w:t>
      </w:r>
      <w:r w:rsidR="00330486">
        <w:t>места</w:t>
      </w:r>
      <w:r>
        <w:t xml:space="preserve"> для сохранения</w:t>
      </w:r>
      <w:r w:rsidR="005C74DE" w:rsidRPr="000A18C8">
        <w:t>.</w:t>
      </w:r>
    </w:p>
    <w:p w14:paraId="377C8C4D" w14:textId="4FDCDF44" w:rsidR="005C74DE" w:rsidRPr="000A18C8" w:rsidRDefault="005C74DE" w:rsidP="00207C67">
      <w:pPr>
        <w:pStyle w:val="aa"/>
        <w:numPr>
          <w:ilvl w:val="1"/>
          <w:numId w:val="22"/>
        </w:numPr>
        <w:ind w:left="0" w:firstLine="709"/>
      </w:pPr>
      <w:r w:rsidRPr="000A18C8">
        <w:t xml:space="preserve">Приложения открывает окно интерфейса-меню выбора </w:t>
      </w:r>
      <w:r w:rsidR="00330486">
        <w:t>папки</w:t>
      </w:r>
      <w:r w:rsidRPr="000A18C8">
        <w:t>.</w:t>
      </w:r>
    </w:p>
    <w:p w14:paraId="401F3E77" w14:textId="12BB637D" w:rsidR="005C74DE" w:rsidRPr="000A18C8" w:rsidRDefault="005C74DE" w:rsidP="00207C67">
      <w:pPr>
        <w:pStyle w:val="aa"/>
        <w:numPr>
          <w:ilvl w:val="1"/>
          <w:numId w:val="22"/>
        </w:numPr>
        <w:ind w:left="0" w:firstLine="709"/>
      </w:pPr>
      <w:r w:rsidRPr="000A18C8">
        <w:t xml:space="preserve">Пользователь указывает путь до необходимой </w:t>
      </w:r>
      <w:r w:rsidR="00330486">
        <w:t>папки</w:t>
      </w:r>
      <w:r w:rsidRPr="000A18C8">
        <w:t xml:space="preserve"> с помощью меню.</w:t>
      </w:r>
    </w:p>
    <w:p w14:paraId="3F944DE1" w14:textId="6B5AA846" w:rsidR="005C74DE" w:rsidRPr="000A18C8" w:rsidRDefault="005C74DE" w:rsidP="00207C67">
      <w:pPr>
        <w:pStyle w:val="aa"/>
        <w:numPr>
          <w:ilvl w:val="1"/>
          <w:numId w:val="22"/>
        </w:numPr>
        <w:ind w:left="0" w:firstLine="709"/>
      </w:pPr>
      <w:r w:rsidRPr="000A18C8">
        <w:t>Система записывает полный пуль в заранее определенную переменную.</w:t>
      </w:r>
    </w:p>
    <w:p w14:paraId="311CFBA9" w14:textId="0FF66F9B" w:rsidR="00114260" w:rsidRPr="000A18C8" w:rsidRDefault="00114260" w:rsidP="008B2A0C">
      <w:pPr>
        <w:pStyle w:val="aa"/>
        <w:numPr>
          <w:ilvl w:val="1"/>
          <w:numId w:val="22"/>
        </w:numPr>
        <w:ind w:left="0" w:firstLine="709"/>
      </w:pPr>
      <w:r w:rsidRPr="000A18C8">
        <w:t>Пользователь получает</w:t>
      </w:r>
      <w:r w:rsidR="005C74DE" w:rsidRPr="000A18C8">
        <w:t xml:space="preserve"> </w:t>
      </w:r>
      <w:r w:rsidRPr="000A18C8">
        <w:t>уведомление об успешн</w:t>
      </w:r>
      <w:r w:rsidR="003B2818" w:rsidRPr="000A18C8">
        <w:t xml:space="preserve">ом выборе места сохранения </w:t>
      </w:r>
      <w:r w:rsidRPr="000A18C8">
        <w:t>файла.</w:t>
      </w:r>
    </w:p>
    <w:p w14:paraId="52146993" w14:textId="6697169E" w:rsidR="0050428D" w:rsidRPr="000A18C8" w:rsidRDefault="0050428D" w:rsidP="0050428D">
      <w:pPr>
        <w:pStyle w:val="aa"/>
        <w:rPr>
          <w:b/>
          <w:bCs/>
        </w:rPr>
      </w:pPr>
      <w:r w:rsidRPr="000A18C8">
        <w:rPr>
          <w:b/>
          <w:bCs/>
        </w:rPr>
        <w:t xml:space="preserve">Альтернативные потоки событий: </w:t>
      </w:r>
    </w:p>
    <w:p w14:paraId="6A50CCA2" w14:textId="1BFAB31C" w:rsidR="002770C2" w:rsidRPr="000A18C8" w:rsidRDefault="002770C2" w:rsidP="005316D4">
      <w:pPr>
        <w:pStyle w:val="aa"/>
        <w:numPr>
          <w:ilvl w:val="0"/>
          <w:numId w:val="23"/>
        </w:numPr>
        <w:ind w:left="0" w:firstLine="709"/>
      </w:pPr>
      <w:r w:rsidRPr="000A18C8">
        <w:t xml:space="preserve">Активация сценария «Загрузить файл </w:t>
      </w:r>
      <w:r w:rsidR="00EF373E">
        <w:t>EKB</w:t>
      </w:r>
      <w:r w:rsidRPr="000A18C8">
        <w:t>»</w:t>
      </w:r>
      <w:r w:rsidR="008227B2" w:rsidRPr="000A18C8">
        <w:t>.</w:t>
      </w:r>
    </w:p>
    <w:p w14:paraId="7423015E" w14:textId="104A906A" w:rsidR="0050428D" w:rsidRPr="000A18C8" w:rsidRDefault="0050428D" w:rsidP="0050428D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2770C2" w:rsidRPr="000A18C8">
        <w:t>нет</w:t>
      </w:r>
      <w:r w:rsidR="008227B2" w:rsidRPr="000A18C8">
        <w:t>.</w:t>
      </w:r>
    </w:p>
    <w:p w14:paraId="7DF87299" w14:textId="1DDD2FDE" w:rsidR="0050428D" w:rsidRPr="000A18C8" w:rsidRDefault="0050428D" w:rsidP="00974F4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8D6A68">
        <w:t>нет.</w:t>
      </w:r>
    </w:p>
    <w:p w14:paraId="3F5156BC" w14:textId="0F1EB8A4" w:rsidR="0050428D" w:rsidRPr="000A18C8" w:rsidRDefault="0050428D" w:rsidP="0050428D">
      <w:pPr>
        <w:pStyle w:val="aa"/>
      </w:pPr>
      <w:r w:rsidRPr="000A18C8">
        <w:rPr>
          <w:b/>
          <w:bCs/>
        </w:rPr>
        <w:lastRenderedPageBreak/>
        <w:t>Постусловия</w:t>
      </w:r>
      <w:r w:rsidRPr="000A18C8">
        <w:t xml:space="preserve">: </w:t>
      </w:r>
      <w:r w:rsidR="00571BD7" w:rsidRPr="000A18C8">
        <w:t>после активации варианта должен быть активирован один или несколько</w:t>
      </w:r>
      <w:r w:rsidR="00BE0EED" w:rsidRPr="000A18C8">
        <w:t xml:space="preserve"> сценариев</w:t>
      </w:r>
      <w:r w:rsidR="00571BD7" w:rsidRPr="000A18C8">
        <w:t xml:space="preserve"> вариантов использования: «</w:t>
      </w:r>
      <w:r w:rsidR="00426F48" w:rsidRPr="000A18C8">
        <w:t xml:space="preserve">Загрузить файл </w:t>
      </w:r>
      <w:r w:rsidR="00EF373E">
        <w:t>EKB</w:t>
      </w:r>
      <w:r w:rsidR="00571BD7" w:rsidRPr="000A18C8">
        <w:t>»</w:t>
      </w:r>
      <w:r w:rsidR="008D6A68">
        <w:t xml:space="preserve"> или</w:t>
      </w:r>
      <w:r w:rsidR="00571BD7" w:rsidRPr="000A18C8">
        <w:t xml:space="preserve"> «Запустить процесс конвертации файла»</w:t>
      </w:r>
      <w:r w:rsidR="00207293" w:rsidRPr="000A18C8">
        <w:t>.</w:t>
      </w:r>
    </w:p>
    <w:p w14:paraId="2E794D94" w14:textId="1F8CB60B" w:rsidR="0050428D" w:rsidRPr="000A18C8" w:rsidRDefault="0050428D" w:rsidP="0050428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E06DB0" w:rsidRPr="000A18C8">
        <w:t xml:space="preserve">вариант использования «Запустить процесс конвертации файла» не имеет смысла выполнять без завершенных сценариев «Загрузить файл </w:t>
      </w:r>
      <w:r w:rsidR="00EF373E">
        <w:t>EKB</w:t>
      </w:r>
      <w:r w:rsidR="00E06DB0" w:rsidRPr="000A18C8">
        <w:t>»</w:t>
      </w:r>
      <w:r w:rsidR="00330486">
        <w:t xml:space="preserve">, </w:t>
      </w:r>
      <w:r w:rsidR="00330486">
        <w:t>«Указать имя конвертируемого файла»</w:t>
      </w:r>
      <w:r w:rsidR="00E06DB0" w:rsidRPr="000A18C8">
        <w:t xml:space="preserve"> и «Указать путь места для сохранения файла».</w:t>
      </w:r>
    </w:p>
    <w:p w14:paraId="28355B63" w14:textId="43D73752" w:rsidR="00D641C6" w:rsidRDefault="00D641C6" w:rsidP="00824003">
      <w:pPr>
        <w:pStyle w:val="aa"/>
        <w:rPr>
          <w:b/>
          <w:bCs/>
        </w:rPr>
      </w:pPr>
    </w:p>
    <w:p w14:paraId="3DA48BC5" w14:textId="05948205" w:rsidR="0034467C" w:rsidRPr="00347FBA" w:rsidRDefault="0034467C" w:rsidP="0034467C">
      <w:pPr>
        <w:pStyle w:val="aa"/>
        <w:keepNext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347FBA">
        <w:rPr>
          <w:b/>
          <w:bCs/>
        </w:rPr>
        <w:t>Указать имя конвертируемого файла»</w:t>
      </w:r>
    </w:p>
    <w:p w14:paraId="6C92CE98" w14:textId="72C8C541" w:rsidR="0034467C" w:rsidRPr="000A18C8" w:rsidRDefault="0034467C" w:rsidP="0034467C">
      <w:pPr>
        <w:pStyle w:val="aa"/>
      </w:pPr>
      <w:r w:rsidRPr="000A18C8">
        <w:rPr>
          <w:b/>
          <w:bCs/>
        </w:rPr>
        <w:t>Цель</w:t>
      </w:r>
      <w:r w:rsidRPr="000A18C8">
        <w:t xml:space="preserve">: указание </w:t>
      </w:r>
      <w:r>
        <w:t xml:space="preserve">имени </w:t>
      </w:r>
      <w:r w:rsidR="00B60C0D">
        <w:t>конвертированного файла</w:t>
      </w:r>
      <w:r w:rsidRPr="000A18C8">
        <w:t>.</w:t>
      </w:r>
    </w:p>
    <w:p w14:paraId="570C88BD" w14:textId="77777777" w:rsidR="0034467C" w:rsidRPr="000A18C8" w:rsidRDefault="0034467C" w:rsidP="0034467C">
      <w:pPr>
        <w:pStyle w:val="aa"/>
      </w:pPr>
      <w:r w:rsidRPr="000A18C8">
        <w:rPr>
          <w:b/>
          <w:bCs/>
        </w:rPr>
        <w:t>Активные субъекты</w:t>
      </w:r>
      <w:r w:rsidRPr="000A18C8">
        <w:t>: пользователь.</w:t>
      </w:r>
    </w:p>
    <w:p w14:paraId="16E6ADAE" w14:textId="761F481E" w:rsidR="0034467C" w:rsidRPr="000A18C8" w:rsidRDefault="0034467C" w:rsidP="0034467C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пользователь указывает </w:t>
      </w:r>
      <w:r w:rsidR="0003148D">
        <w:t>имя для файла</w:t>
      </w:r>
      <w:r w:rsidRPr="000A18C8">
        <w:t>.</w:t>
      </w:r>
    </w:p>
    <w:p w14:paraId="2AA198B8" w14:textId="77777777" w:rsidR="0034467C" w:rsidRPr="000A18C8" w:rsidRDefault="0034467C" w:rsidP="0034467C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2BBBCA4" w14:textId="091A5283" w:rsidR="0034467C" w:rsidRDefault="00A95F7B" w:rsidP="004F0743">
      <w:pPr>
        <w:pStyle w:val="aa"/>
        <w:numPr>
          <w:ilvl w:val="0"/>
          <w:numId w:val="32"/>
        </w:numPr>
        <w:ind w:left="0" w:firstLine="709"/>
      </w:pPr>
      <w:r>
        <w:t>Пользователь вводит имя файла в специальное поле в окне приложения.</w:t>
      </w:r>
    </w:p>
    <w:p w14:paraId="51DC21D7" w14:textId="33C02845" w:rsidR="00A95F7B" w:rsidRDefault="00A95F7B" w:rsidP="004F0743">
      <w:pPr>
        <w:pStyle w:val="aa"/>
        <w:numPr>
          <w:ilvl w:val="0"/>
          <w:numId w:val="32"/>
        </w:numPr>
        <w:ind w:left="0" w:firstLine="709"/>
      </w:pPr>
      <w:r>
        <w:t>При запуске механизма конвертации система обращается к текстовому полю для получения имени файла.</w:t>
      </w:r>
    </w:p>
    <w:p w14:paraId="6DD5BC80" w14:textId="65A36840" w:rsidR="00A95F7B" w:rsidRPr="000A18C8" w:rsidRDefault="005B34EA" w:rsidP="004F0743">
      <w:pPr>
        <w:pStyle w:val="aa"/>
        <w:numPr>
          <w:ilvl w:val="0"/>
          <w:numId w:val="32"/>
        </w:numPr>
        <w:ind w:left="0" w:firstLine="709"/>
      </w:pPr>
      <w:r>
        <w:t>Система присваивает введенное имя конечному файлу.</w:t>
      </w:r>
    </w:p>
    <w:p w14:paraId="2740D212" w14:textId="58384D87" w:rsidR="0034467C" w:rsidRPr="000A18C8" w:rsidRDefault="0034467C" w:rsidP="0034467C">
      <w:pPr>
        <w:pStyle w:val="aa"/>
        <w:rPr>
          <w:b/>
          <w:bCs/>
        </w:rPr>
      </w:pPr>
      <w:r w:rsidRPr="000A18C8">
        <w:rPr>
          <w:b/>
          <w:bCs/>
        </w:rPr>
        <w:t>Альтернативные потоки событий:</w:t>
      </w:r>
      <w:r w:rsidR="005B34EA">
        <w:rPr>
          <w:b/>
          <w:bCs/>
        </w:rPr>
        <w:t xml:space="preserve"> </w:t>
      </w:r>
      <w:r w:rsidR="005B34EA">
        <w:t>нет.</w:t>
      </w:r>
      <w:r w:rsidRPr="000A18C8">
        <w:rPr>
          <w:b/>
          <w:bCs/>
        </w:rPr>
        <w:t xml:space="preserve"> </w:t>
      </w:r>
    </w:p>
    <w:p w14:paraId="16DD36EB" w14:textId="77777777" w:rsidR="0034467C" w:rsidRPr="000A18C8" w:rsidRDefault="0034467C" w:rsidP="0034467C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>: нет.</w:t>
      </w:r>
    </w:p>
    <w:p w14:paraId="3F90858D" w14:textId="77777777" w:rsidR="0034467C" w:rsidRPr="000A18C8" w:rsidRDefault="0034467C" w:rsidP="0034467C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26604432" w14:textId="1FEC3EAC" w:rsidR="0034467C" w:rsidRPr="000A18C8" w:rsidRDefault="0034467C" w:rsidP="0034467C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5B34EA">
        <w:t>нет.</w:t>
      </w:r>
    </w:p>
    <w:p w14:paraId="56250110" w14:textId="35E39982" w:rsidR="0034467C" w:rsidRPr="000A18C8" w:rsidRDefault="0034467C" w:rsidP="0034467C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5B34EA">
        <w:t xml:space="preserve">в случае игнорирования </w:t>
      </w:r>
      <w:r w:rsidR="00637114">
        <w:t>пользователем поля имени файла система присвоит конвертированному файлу имя по</w:t>
      </w:r>
      <w:r w:rsidR="007A7B11">
        <w:t xml:space="preserve"> </w:t>
      </w:r>
      <w:r w:rsidR="00637114">
        <w:t>умолчанию.</w:t>
      </w:r>
    </w:p>
    <w:p w14:paraId="193FBF8F" w14:textId="77777777" w:rsidR="0034467C" w:rsidRPr="000A18C8" w:rsidRDefault="0034467C" w:rsidP="0034467C">
      <w:pPr>
        <w:pStyle w:val="aa"/>
        <w:ind w:firstLine="0"/>
        <w:rPr>
          <w:b/>
          <w:bCs/>
        </w:rPr>
      </w:pPr>
    </w:p>
    <w:p w14:paraId="490F7765" w14:textId="124E1E5D" w:rsidR="00D641C6" w:rsidRPr="000A18C8" w:rsidRDefault="00D641C6" w:rsidP="00D641C6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«Запустить процесс конвертации файла»</w:t>
      </w:r>
    </w:p>
    <w:p w14:paraId="7EA1F417" w14:textId="4915F9FB" w:rsidR="0050428D" w:rsidRPr="000A18C8" w:rsidRDefault="0050428D" w:rsidP="0050428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4A117E" w:rsidRPr="000A18C8">
        <w:t>конвертация файла.</w:t>
      </w:r>
    </w:p>
    <w:p w14:paraId="261E0194" w14:textId="6168C7B6" w:rsidR="0050428D" w:rsidRPr="000A18C8" w:rsidRDefault="0050428D" w:rsidP="0050428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AA79EB" w:rsidRPr="000A18C8">
        <w:t>пользователь.</w:t>
      </w:r>
    </w:p>
    <w:p w14:paraId="682F61E8" w14:textId="52E59974" w:rsidR="0050428D" w:rsidRPr="000A18C8" w:rsidRDefault="0050428D" w:rsidP="0050428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3667B" w:rsidRPr="000A18C8">
        <w:t>пользователь запускает механизм конвертации файла.</w:t>
      </w:r>
    </w:p>
    <w:p w14:paraId="7CCBE4A2" w14:textId="3D654C21" w:rsidR="0050428D" w:rsidRPr="000A18C8" w:rsidRDefault="0050428D" w:rsidP="0050428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43414D7" w14:textId="3664883E" w:rsidR="008D6A68" w:rsidRPr="000A18C8" w:rsidRDefault="008D6A68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Пользователь </w:t>
      </w:r>
      <w:r>
        <w:t xml:space="preserve">запускает механизм загрузки файла </w:t>
      </w:r>
      <w:r w:rsidR="00EF373E">
        <w:rPr>
          <w:lang w:val="en-US"/>
        </w:rPr>
        <w:t>EKB</w:t>
      </w:r>
      <w:r w:rsidRPr="00AE74E2">
        <w:t>.</w:t>
      </w:r>
    </w:p>
    <w:p w14:paraId="66970683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Приложения открывает окно интерфейса-меню выбора файла.</w:t>
      </w:r>
    </w:p>
    <w:p w14:paraId="4AE1CFA4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указывает путь до необходимого файла с помощью меню загрузки файла.</w:t>
      </w:r>
    </w:p>
    <w:p w14:paraId="53E7B0AD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Система записывает полный пуль до файла в заранее определенную переменную.</w:t>
      </w:r>
    </w:p>
    <w:p w14:paraId="7A71BE7A" w14:textId="37205C11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получает уведомление об успешной загрузке файла.</w:t>
      </w:r>
    </w:p>
    <w:p w14:paraId="29CBD369" w14:textId="5E209C51" w:rsidR="008D6A68" w:rsidRPr="000A18C8" w:rsidRDefault="008D6A68" w:rsidP="00F02454">
      <w:pPr>
        <w:pStyle w:val="aa"/>
        <w:numPr>
          <w:ilvl w:val="1"/>
          <w:numId w:val="24"/>
        </w:numPr>
        <w:ind w:left="0" w:firstLine="709"/>
      </w:pPr>
      <w:r>
        <w:t xml:space="preserve">Пользователь запускает механизм выбора </w:t>
      </w:r>
      <w:r w:rsidR="004F0743">
        <w:t>папки</w:t>
      </w:r>
      <w:r>
        <w:t xml:space="preserve"> для сохранения</w:t>
      </w:r>
      <w:r w:rsidRPr="000A18C8">
        <w:t>.</w:t>
      </w:r>
    </w:p>
    <w:p w14:paraId="1DBC674F" w14:textId="28021FE1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Приложения открывает окно интерфейса-меню выбора </w:t>
      </w:r>
      <w:r w:rsidR="004F0743">
        <w:t>папки</w:t>
      </w:r>
      <w:r w:rsidRPr="000A18C8">
        <w:t>.</w:t>
      </w:r>
    </w:p>
    <w:p w14:paraId="5FD3FE8A" w14:textId="77777777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указывает путь до необходимой директории с помощью меню.</w:t>
      </w:r>
    </w:p>
    <w:p w14:paraId="62D8E0DA" w14:textId="0373C3AF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lastRenderedPageBreak/>
        <w:t xml:space="preserve">Система записывает полный пуль до конечной </w:t>
      </w:r>
      <w:r w:rsidR="004F0743">
        <w:t>папки</w:t>
      </w:r>
      <w:r w:rsidRPr="000A18C8">
        <w:t xml:space="preserve"> в заранее определенную переменную.</w:t>
      </w:r>
    </w:p>
    <w:p w14:paraId="1E363A2F" w14:textId="234075FC" w:rsidR="00176178" w:rsidRPr="000A18C8" w:rsidRDefault="00176178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получает уведомление об успешном выборе места сохранения файла.</w:t>
      </w:r>
    </w:p>
    <w:p w14:paraId="2EA9B1E1" w14:textId="55D4AAF0" w:rsidR="006307BA" w:rsidRPr="000A18C8" w:rsidRDefault="009F0014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запускает конвертацию файла</w:t>
      </w:r>
      <w:r w:rsidR="00F02454">
        <w:t>.</w:t>
      </w:r>
    </w:p>
    <w:p w14:paraId="668B6084" w14:textId="3718675D" w:rsidR="005931B1" w:rsidRPr="000A18C8" w:rsidRDefault="00A52FDA" w:rsidP="00F02454">
      <w:pPr>
        <w:pStyle w:val="aa"/>
        <w:numPr>
          <w:ilvl w:val="1"/>
          <w:numId w:val="24"/>
        </w:numPr>
        <w:ind w:left="0" w:firstLine="709"/>
      </w:pPr>
      <w:r w:rsidRPr="000A18C8">
        <w:t>Файл загружается в приложение из указанного пути.</w:t>
      </w:r>
    </w:p>
    <w:p w14:paraId="3E423A18" w14:textId="1FD1E919" w:rsidR="00A52FDA" w:rsidRPr="000A18C8" w:rsidRDefault="00A52FDA" w:rsidP="00F02454">
      <w:pPr>
        <w:pStyle w:val="aa"/>
        <w:numPr>
          <w:ilvl w:val="1"/>
          <w:numId w:val="24"/>
        </w:numPr>
        <w:ind w:left="0" w:firstLine="709"/>
      </w:pPr>
      <w:r w:rsidRPr="000A18C8">
        <w:t>Создается объект класса</w:t>
      </w:r>
      <w:r w:rsidR="00315D2B" w:rsidRPr="000A18C8">
        <w:t xml:space="preserve"> </w:t>
      </w:r>
      <w:r w:rsidR="00EF373E">
        <w:rPr>
          <w:lang w:val="en-US"/>
        </w:rPr>
        <w:t>EKB</w:t>
      </w:r>
      <w:r w:rsidRPr="000A18C8">
        <w:t xml:space="preserve"> с полями файла.</w:t>
      </w:r>
    </w:p>
    <w:p w14:paraId="546BCFD1" w14:textId="4C835265" w:rsidR="00A52FDA" w:rsidRPr="000A18C8" w:rsidRDefault="000C4438" w:rsidP="00F02454">
      <w:pPr>
        <w:pStyle w:val="aa"/>
        <w:numPr>
          <w:ilvl w:val="1"/>
          <w:numId w:val="24"/>
        </w:numPr>
        <w:ind w:left="0" w:firstLine="709"/>
      </w:pPr>
      <w:r w:rsidRPr="000A18C8">
        <w:t>Данные из файла заносятся в соответствующие переменные объекта класса.</w:t>
      </w:r>
    </w:p>
    <w:p w14:paraId="64FCBE10" w14:textId="4F6DEE43" w:rsidR="000C4438" w:rsidRPr="000A18C8" w:rsidRDefault="000C4438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Создается объект класса </w:t>
      </w:r>
      <w:r w:rsidR="004F0743">
        <w:rPr>
          <w:lang w:val="en-US"/>
        </w:rPr>
        <w:t>Draw</w:t>
      </w:r>
      <w:r w:rsidR="004F0743" w:rsidRPr="004F0743">
        <w:t>.</w:t>
      </w:r>
      <w:r w:rsidR="004F0743">
        <w:rPr>
          <w:lang w:val="en-US"/>
        </w:rPr>
        <w:t>io</w:t>
      </w:r>
      <w:r w:rsidR="00315D2B" w:rsidRPr="000A18C8">
        <w:t>.</w:t>
      </w:r>
    </w:p>
    <w:p w14:paraId="50F8AC05" w14:textId="4DC6C789" w:rsidR="00315D2B" w:rsidRPr="000A18C8" w:rsidRDefault="0083225F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Поля класса </w:t>
      </w:r>
      <w:r w:rsidRPr="000A18C8">
        <w:rPr>
          <w:lang w:val="en-US"/>
        </w:rPr>
        <w:t>EKB</w:t>
      </w:r>
      <w:r w:rsidRPr="000A18C8">
        <w:t xml:space="preserve"> и </w:t>
      </w:r>
      <w:r w:rsidR="004F0743">
        <w:rPr>
          <w:lang w:val="en-US"/>
        </w:rPr>
        <w:t>Draw</w:t>
      </w:r>
      <w:r w:rsidR="004F0743" w:rsidRPr="004F0743">
        <w:t>.</w:t>
      </w:r>
      <w:r w:rsidR="004F0743">
        <w:rPr>
          <w:lang w:val="en-US"/>
        </w:rPr>
        <w:t>io</w:t>
      </w:r>
      <w:r w:rsidR="004F0743" w:rsidRPr="000A18C8">
        <w:t xml:space="preserve"> </w:t>
      </w:r>
      <w:r w:rsidRPr="000A18C8">
        <w:t>соотносятся и перезаписываются</w:t>
      </w:r>
    </w:p>
    <w:p w14:paraId="21E12CF6" w14:textId="061C7978" w:rsidR="0083225F" w:rsidRPr="000A18C8" w:rsidRDefault="0083225F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Конечный объект </w:t>
      </w:r>
      <w:r w:rsidR="004F0743">
        <w:rPr>
          <w:lang w:val="en-US"/>
        </w:rPr>
        <w:t>Draw</w:t>
      </w:r>
      <w:r w:rsidR="004F0743" w:rsidRPr="004F0743">
        <w:t>.</w:t>
      </w:r>
      <w:r w:rsidR="004F0743">
        <w:rPr>
          <w:lang w:val="en-US"/>
        </w:rPr>
        <w:t>io</w:t>
      </w:r>
      <w:r w:rsidR="004F0743" w:rsidRPr="000A18C8">
        <w:t xml:space="preserve"> </w:t>
      </w:r>
      <w:r w:rsidRPr="000A18C8">
        <w:t>дополняется необходимыми конструкциями для работоспособности файла.</w:t>
      </w:r>
    </w:p>
    <w:p w14:paraId="487A49F9" w14:textId="0BED92D9" w:rsidR="009C2496" w:rsidRPr="000A18C8" w:rsidRDefault="00133B17" w:rsidP="00F02454">
      <w:pPr>
        <w:pStyle w:val="aa"/>
        <w:numPr>
          <w:ilvl w:val="1"/>
          <w:numId w:val="24"/>
        </w:numPr>
        <w:ind w:left="0" w:firstLine="709"/>
      </w:pPr>
      <w:r w:rsidRPr="000A18C8">
        <w:t xml:space="preserve">Объект </w:t>
      </w:r>
      <w:r w:rsidR="004F0743">
        <w:rPr>
          <w:lang w:val="en-US"/>
        </w:rPr>
        <w:t>Draw</w:t>
      </w:r>
      <w:r w:rsidR="004F0743" w:rsidRPr="004F0743">
        <w:t>.</w:t>
      </w:r>
      <w:r w:rsidR="004F0743">
        <w:rPr>
          <w:lang w:val="en-US"/>
        </w:rPr>
        <w:t>io</w:t>
      </w:r>
      <w:r w:rsidR="004F0743" w:rsidRPr="000A18C8">
        <w:t xml:space="preserve"> </w:t>
      </w:r>
      <w:r w:rsidRPr="000A18C8">
        <w:t xml:space="preserve">с дополненными конструкциями сохраняется в заданной пользователем </w:t>
      </w:r>
      <w:r w:rsidR="004F0743">
        <w:t>папке с указанным именем</w:t>
      </w:r>
      <w:r w:rsidRPr="000A18C8">
        <w:t>.</w:t>
      </w:r>
    </w:p>
    <w:p w14:paraId="6AD6C257" w14:textId="34275125" w:rsidR="003472CC" w:rsidRPr="000A18C8" w:rsidRDefault="003472CC" w:rsidP="00F02454">
      <w:pPr>
        <w:pStyle w:val="aa"/>
        <w:numPr>
          <w:ilvl w:val="1"/>
          <w:numId w:val="24"/>
        </w:numPr>
        <w:ind w:left="0" w:firstLine="709"/>
      </w:pPr>
      <w:r w:rsidRPr="000A18C8">
        <w:t>Пользователь получает</w:t>
      </w:r>
      <w:r w:rsidR="009C2496" w:rsidRPr="000A18C8">
        <w:t xml:space="preserve"> </w:t>
      </w:r>
      <w:r w:rsidRPr="000A18C8">
        <w:t>уведомление об успешной конвертации файла</w:t>
      </w:r>
      <w:r w:rsidR="00597572" w:rsidRPr="000A18C8">
        <w:t>.</w:t>
      </w:r>
    </w:p>
    <w:p w14:paraId="0AF5223E" w14:textId="19C758F2" w:rsidR="00F02454" w:rsidRDefault="0050428D" w:rsidP="00F02454">
      <w:pPr>
        <w:pStyle w:val="aa"/>
        <w:rPr>
          <w:b/>
          <w:bCs/>
        </w:rPr>
      </w:pPr>
      <w:r w:rsidRPr="000A18C8">
        <w:rPr>
          <w:b/>
          <w:bCs/>
        </w:rPr>
        <w:t>Альтернативные потоки событий:</w:t>
      </w:r>
      <w:r w:rsidR="00F02454">
        <w:rPr>
          <w:b/>
          <w:bCs/>
        </w:rPr>
        <w:t xml:space="preserve"> </w:t>
      </w:r>
      <w:r w:rsidR="00F02454" w:rsidRPr="00F02454">
        <w:t>нет.</w:t>
      </w:r>
      <w:r w:rsidRPr="000A18C8">
        <w:rPr>
          <w:b/>
          <w:bCs/>
        </w:rPr>
        <w:t xml:space="preserve"> </w:t>
      </w:r>
    </w:p>
    <w:p w14:paraId="1EB90368" w14:textId="763FDC58" w:rsidR="0050428D" w:rsidRPr="00F02454" w:rsidRDefault="0050428D" w:rsidP="00F02454">
      <w:pPr>
        <w:pStyle w:val="aa"/>
        <w:rPr>
          <w:b/>
          <w:bCs/>
        </w:rPr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2770C2" w:rsidRPr="000A18C8">
        <w:t>нет</w:t>
      </w:r>
      <w:r w:rsidR="008227B2" w:rsidRPr="000A18C8">
        <w:t>.</w:t>
      </w:r>
    </w:p>
    <w:p w14:paraId="6211DE2B" w14:textId="77777777" w:rsidR="00F522C3" w:rsidRPr="000A18C8" w:rsidRDefault="0050428D" w:rsidP="0050428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</w:p>
    <w:p w14:paraId="09F774BC" w14:textId="3A23AD86" w:rsidR="00F522C3" w:rsidRPr="000A18C8" w:rsidRDefault="00F522C3" w:rsidP="005316D4">
      <w:pPr>
        <w:pStyle w:val="aa"/>
        <w:numPr>
          <w:ilvl w:val="0"/>
          <w:numId w:val="26"/>
        </w:numPr>
        <w:ind w:left="0" w:firstLine="709"/>
      </w:pPr>
      <w:r w:rsidRPr="000A18C8">
        <w:t xml:space="preserve">Выполнен сценарий «Загрузить файл </w:t>
      </w:r>
      <w:r w:rsidR="00EF373E">
        <w:t>EKB</w:t>
      </w:r>
      <w:r w:rsidRPr="000A18C8">
        <w:t>».</w:t>
      </w:r>
    </w:p>
    <w:p w14:paraId="1C215D13" w14:textId="2F2D4697" w:rsidR="00F522C3" w:rsidRPr="000A18C8" w:rsidRDefault="00F522C3" w:rsidP="005316D4">
      <w:pPr>
        <w:pStyle w:val="aa"/>
        <w:numPr>
          <w:ilvl w:val="0"/>
          <w:numId w:val="26"/>
        </w:numPr>
        <w:ind w:left="0" w:firstLine="709"/>
      </w:pPr>
      <w:r w:rsidRPr="000A18C8">
        <w:t>Выполнен сценарий «Указать путь места для сохранения файла».</w:t>
      </w:r>
    </w:p>
    <w:p w14:paraId="1B5CEDC3" w14:textId="3068203A" w:rsidR="0050428D" w:rsidRPr="000A18C8" w:rsidRDefault="0050428D" w:rsidP="00CB1F42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F02454">
        <w:t>нет.</w:t>
      </w:r>
    </w:p>
    <w:p w14:paraId="571A1606" w14:textId="67F098F4" w:rsidR="0050428D" w:rsidRPr="000A18C8" w:rsidRDefault="0050428D" w:rsidP="0050428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E06DB0" w:rsidRPr="000A18C8">
        <w:t xml:space="preserve">вариант использования «Запустить процесс конвертации файла» не имеет смысла выполнять без завершенных сценариев «Загрузить файл </w:t>
      </w:r>
      <w:r w:rsidR="00EF373E">
        <w:t>EKB</w:t>
      </w:r>
      <w:r w:rsidR="00E06DB0" w:rsidRPr="000A18C8">
        <w:t>» и «Указать путь места для сохранения файла».</w:t>
      </w:r>
    </w:p>
    <w:p w14:paraId="60AD1889" w14:textId="03A0EBC4" w:rsidR="00824003" w:rsidRPr="0002329E" w:rsidRDefault="0002329E" w:rsidP="0002329E">
      <w:pPr>
        <w:rPr>
          <w:rFonts w:ascii="Times New Roman" w:hAnsi="Times New Roman"/>
          <w:b/>
          <w:bCs/>
          <w:color w:val="000000" w:themeColor="text1"/>
          <w:sz w:val="28"/>
          <w:lang w:eastAsia="ru-RU"/>
        </w:rPr>
      </w:pPr>
      <w:r>
        <w:rPr>
          <w:b/>
          <w:bCs/>
        </w:rPr>
        <w:br w:type="page"/>
      </w:r>
    </w:p>
    <w:p w14:paraId="757558FB" w14:textId="2F836F5F" w:rsidR="001605B0" w:rsidRPr="000A18C8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11" w:name="_Toc404780347"/>
      <w:bookmarkStart w:id="12" w:name="_Toc406411823"/>
      <w:bookmarkStart w:id="13" w:name="_Toc406411873"/>
      <w:bookmarkStart w:id="14" w:name="_Toc413833810"/>
      <w:bookmarkStart w:id="15" w:name="_Toc460918497"/>
      <w:bookmarkStart w:id="16" w:name="_Toc18609323"/>
      <w:bookmarkStart w:id="17" w:name="_Toc18609394"/>
      <w:r w:rsidRPr="000A18C8">
        <w:rPr>
          <w:szCs w:val="28"/>
          <w:lang w:val="ru-RU"/>
        </w:rPr>
        <w:lastRenderedPageBreak/>
        <w:t>2.3.2 Диаграмма последовательностей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605466CD" w14:textId="5A96175F" w:rsidR="009A5D69" w:rsidRPr="000A18C8" w:rsidRDefault="009A5D69" w:rsidP="009A5D69">
      <w:pPr>
        <w:pStyle w:val="aa"/>
      </w:pPr>
      <w:r w:rsidRPr="000A18C8">
        <w:t xml:space="preserve">На основе диаграммы вариантов использования была составлена диаграмма </w:t>
      </w:r>
      <w:r w:rsidR="005015C4" w:rsidRPr="000A18C8">
        <w:t>последовательностей</w:t>
      </w:r>
      <w:r w:rsidRPr="000A18C8">
        <w:t>.</w:t>
      </w:r>
    </w:p>
    <w:p w14:paraId="4F494463" w14:textId="663AEAF3" w:rsidR="001605B0" w:rsidRPr="000A18C8" w:rsidRDefault="002F42A2" w:rsidP="00F02BDA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7D546BBA" wp14:editId="6817A09F">
            <wp:extent cx="5033832" cy="814921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252" cy="81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E0C" w14:textId="36F208A9" w:rsidR="00F02BDA" w:rsidRPr="000A18C8" w:rsidRDefault="00F02BDA" w:rsidP="00F02BDA">
      <w:pPr>
        <w:pStyle w:val="aa"/>
        <w:ind w:firstLine="0"/>
        <w:jc w:val="center"/>
      </w:pPr>
      <w:r w:rsidRPr="000A18C8">
        <w:t xml:space="preserve">Рисунок </w:t>
      </w:r>
      <w:r w:rsidRPr="00A12547">
        <w:rPr>
          <w:highlight w:val="yellow"/>
          <w:lang w:val="en-US"/>
        </w:rPr>
        <w:t>N</w:t>
      </w:r>
      <w:r w:rsidRPr="000A18C8">
        <w:t xml:space="preserve"> – диаграмма последовательностей</w:t>
      </w:r>
    </w:p>
    <w:p w14:paraId="21B00F5A" w14:textId="7A49BFB7" w:rsidR="00F02BDA" w:rsidRPr="000A18C8" w:rsidRDefault="00F02BDA" w:rsidP="00F02BDA">
      <w:pPr>
        <w:pStyle w:val="aa"/>
        <w:ind w:firstLine="0"/>
        <w:jc w:val="center"/>
      </w:pPr>
    </w:p>
    <w:p w14:paraId="3E4846F9" w14:textId="120E41AE" w:rsidR="00F02BDA" w:rsidRPr="000A18C8" w:rsidRDefault="00A12547" w:rsidP="009A216C">
      <w:pPr>
        <w:pStyle w:val="aa"/>
      </w:pPr>
      <w:r>
        <w:lastRenderedPageBreak/>
        <w:t>П</w:t>
      </w:r>
      <w:r w:rsidR="00DB4AAD" w:rsidRPr="000A18C8">
        <w:t xml:space="preserve">ользователь с помощью меню выбора файла операционной системы задает приложению директорию для загрузки файла и </w:t>
      </w:r>
      <w:r w:rsidR="002F42A2">
        <w:t>папку</w:t>
      </w:r>
      <w:r w:rsidR="00DB4AAD" w:rsidRPr="000A18C8">
        <w:t xml:space="preserve"> для сохранения результата конвертации.</w:t>
      </w:r>
      <w:r w:rsidR="002F42A2">
        <w:t xml:space="preserve"> Далее пользователь, по личному усмотрению, задает конечному файлу имя</w:t>
      </w:r>
      <w:r w:rsidR="00283A3A">
        <w:t xml:space="preserve"> в объект формы (текстовое поле ввода)</w:t>
      </w:r>
      <w:r w:rsidR="002F42A2">
        <w:t>.</w:t>
      </w:r>
      <w:r w:rsidR="00DB4AAD" w:rsidRPr="000A18C8">
        <w:t xml:space="preserve"> </w:t>
      </w:r>
      <w:r w:rsidR="00896FA9" w:rsidRPr="000A18C8">
        <w:t>Следующим шагом</w:t>
      </w:r>
      <w:r w:rsidR="007732D4" w:rsidRPr="000A18C8">
        <w:t xml:space="preserve"> участник системы запускает механизм конвертации файла посредством нажатия на соответствующий объект графического интерфейса (кнопку). </w:t>
      </w:r>
      <w:r w:rsidR="00A959CE" w:rsidRPr="000A18C8">
        <w:t>В результате в директории создается файл с соответствующим расширением.</w:t>
      </w:r>
    </w:p>
    <w:p w14:paraId="040E8B07" w14:textId="77777777" w:rsidR="00877696" w:rsidRPr="000A18C8" w:rsidRDefault="00877696" w:rsidP="009A216C">
      <w:pPr>
        <w:pStyle w:val="aa"/>
      </w:pPr>
    </w:p>
    <w:p w14:paraId="31E37E4F" w14:textId="493A5CF6" w:rsidR="001605B0" w:rsidRPr="000A18C8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18" w:name="_Toc341547997"/>
      <w:bookmarkStart w:id="19" w:name="_Toc379672202"/>
      <w:bookmarkStart w:id="20" w:name="_Toc404780348"/>
      <w:bookmarkStart w:id="21" w:name="_Toc406411824"/>
      <w:bookmarkStart w:id="22" w:name="_Toc406411874"/>
      <w:bookmarkStart w:id="23" w:name="_Toc413833811"/>
      <w:bookmarkStart w:id="24" w:name="_Toc460918498"/>
      <w:bookmarkStart w:id="25" w:name="_Toc18609324"/>
      <w:bookmarkStart w:id="26" w:name="_Toc18609395"/>
      <w:r w:rsidRPr="000A18C8">
        <w:rPr>
          <w:szCs w:val="28"/>
          <w:lang w:val="ru-RU"/>
        </w:rPr>
        <w:t xml:space="preserve">2.3.3 </w:t>
      </w:r>
      <w:r w:rsidRPr="000A18C8">
        <w:rPr>
          <w:szCs w:val="28"/>
        </w:rPr>
        <w:t>Алгоритмическое обеспечение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23702D33" w14:textId="14478D89" w:rsidR="001605B0" w:rsidRPr="000A18C8" w:rsidRDefault="00AE2E4B" w:rsidP="005E3E58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180D6FC1" wp14:editId="0D0928F2">
            <wp:extent cx="5940425" cy="6600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C749" w14:textId="079F89DB" w:rsidR="005E3E58" w:rsidRPr="000A18C8" w:rsidRDefault="005E3E58" w:rsidP="005E3E58">
      <w:pPr>
        <w:pStyle w:val="aa"/>
        <w:ind w:firstLine="0"/>
        <w:jc w:val="center"/>
      </w:pPr>
      <w:r w:rsidRPr="000A18C8">
        <w:t xml:space="preserve">Рисунок </w:t>
      </w:r>
      <w:r w:rsidRPr="003E08C9">
        <w:rPr>
          <w:highlight w:val="yellow"/>
          <w:lang w:val="en-US"/>
        </w:rPr>
        <w:t>N</w:t>
      </w:r>
      <w:r w:rsidRPr="000A18C8">
        <w:t xml:space="preserve"> – диаграмма деятельности</w:t>
      </w:r>
    </w:p>
    <w:p w14:paraId="48B050E7" w14:textId="165C4DDC" w:rsidR="005E3E58" w:rsidRPr="000A18C8" w:rsidRDefault="005E3E58" w:rsidP="005E3E58">
      <w:pPr>
        <w:pStyle w:val="aa"/>
        <w:ind w:firstLine="0"/>
        <w:jc w:val="center"/>
      </w:pPr>
    </w:p>
    <w:p w14:paraId="6E23B82D" w14:textId="1BE1865F" w:rsidR="005E3E58" w:rsidRPr="000A18C8" w:rsidRDefault="00734CFC" w:rsidP="005E3E58">
      <w:pPr>
        <w:pStyle w:val="aa"/>
      </w:pPr>
      <w:r w:rsidRPr="000A18C8">
        <w:lastRenderedPageBreak/>
        <w:t>Первым этапом после инициализации деятельности выступает блок «Запуск приложения». На данном этапе пользователь запускает программный компонент. После</w:t>
      </w:r>
      <w:r w:rsidR="00CE341A" w:rsidRPr="000A18C8">
        <w:t xml:space="preserve"> участнику системы представляется выбор очередности действия. В случае выполнения первого вариант пользователь укажет путь </w:t>
      </w:r>
      <w:r w:rsidR="000D18A1" w:rsidRPr="000A18C8">
        <w:t xml:space="preserve">к директории для сохранения конвертированного файла, далее загрузит файл для конвертации. В противном случае, пользователь сначала загрузит файл для работы, а после укажет путь к месту сохранения. </w:t>
      </w:r>
      <w:r w:rsidR="00AE2E4B">
        <w:t>В каждом ветвлении присутствует дополнительное расхождение. Это обусловлено вариативностью</w:t>
      </w:r>
      <w:r w:rsidR="00FF7F38">
        <w:t>, возникшей при появлен</w:t>
      </w:r>
      <w:r w:rsidR="00716E6E">
        <w:t xml:space="preserve">ии текстового поля для ввода имени файла. </w:t>
      </w:r>
      <w:r w:rsidR="00445A7A" w:rsidRPr="000A18C8">
        <w:t>Ветвления сходятся в блоке «Конвертация файла», в котором осуществляется указанный в названии механизм.</w:t>
      </w:r>
      <w:r w:rsidR="002F2A94" w:rsidRPr="000A18C8">
        <w:t xml:space="preserve"> Данный блок является финальным.</w:t>
      </w:r>
    </w:p>
    <w:p w14:paraId="1F646CB8" w14:textId="77777777" w:rsidR="00586620" w:rsidRPr="000A18C8" w:rsidRDefault="00586620" w:rsidP="005E3E58">
      <w:pPr>
        <w:pStyle w:val="aa"/>
      </w:pPr>
    </w:p>
    <w:p w14:paraId="7F71708A" w14:textId="59B8F449" w:rsidR="001605B0" w:rsidRPr="000A18C8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27" w:name="_Toc404780349"/>
      <w:bookmarkStart w:id="28" w:name="_Toc406411825"/>
      <w:bookmarkStart w:id="29" w:name="_Toc406411875"/>
      <w:bookmarkStart w:id="30" w:name="_Toc413833812"/>
      <w:bookmarkStart w:id="31" w:name="_Toc460918499"/>
      <w:bookmarkStart w:id="32" w:name="_Toc18609325"/>
      <w:bookmarkStart w:id="33" w:name="_Toc18609396"/>
      <w:r w:rsidRPr="000A18C8">
        <w:rPr>
          <w:szCs w:val="28"/>
          <w:lang w:val="ru-RU"/>
        </w:rPr>
        <w:t>2.3.4 Диаграмма классов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278082D1" w14:textId="4891DCC9" w:rsidR="00D2207F" w:rsidRPr="000A18C8" w:rsidRDefault="005425A5" w:rsidP="00D2207F">
      <w:pPr>
        <w:pStyle w:val="aa"/>
      </w:pPr>
      <w:r w:rsidRPr="000A18C8">
        <w:t>На основе разработанной проектной документации была создана диаграмма классов программного компонента.</w:t>
      </w:r>
    </w:p>
    <w:p w14:paraId="3DDA74F3" w14:textId="695650E0" w:rsidR="007B1EA4" w:rsidRPr="000A18C8" w:rsidRDefault="00F23078" w:rsidP="001E34B8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2F699E5B" wp14:editId="150FAEAA">
            <wp:extent cx="5745201" cy="3888307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201" cy="388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838" w14:textId="62EE518F" w:rsidR="00F263B4" w:rsidRPr="000A18C8" w:rsidRDefault="001E34B8" w:rsidP="00D2207F">
      <w:pPr>
        <w:pStyle w:val="aa"/>
        <w:ind w:firstLine="0"/>
        <w:jc w:val="center"/>
      </w:pPr>
      <w:r w:rsidRPr="000A18C8">
        <w:t xml:space="preserve">Рисунок </w:t>
      </w:r>
      <w:r w:rsidRPr="003E08C9">
        <w:rPr>
          <w:highlight w:val="yellow"/>
          <w:lang w:val="en-US"/>
        </w:rPr>
        <w:t>N</w:t>
      </w:r>
      <w:r w:rsidRPr="000A18C8">
        <w:t xml:space="preserve"> – диаграмма классов</w:t>
      </w:r>
    </w:p>
    <w:p w14:paraId="6BBBC738" w14:textId="1DD69B3E" w:rsidR="00D26FD7" w:rsidRPr="000A18C8" w:rsidRDefault="00D26FD7" w:rsidP="00D2207F">
      <w:pPr>
        <w:pStyle w:val="aa"/>
        <w:ind w:firstLine="0"/>
        <w:jc w:val="center"/>
      </w:pPr>
    </w:p>
    <w:p w14:paraId="4D0E6294" w14:textId="19225520" w:rsidR="00D26FD7" w:rsidRPr="000A18C8" w:rsidRDefault="00765EED" w:rsidP="00D26FD7">
      <w:pPr>
        <w:pStyle w:val="aa"/>
      </w:pPr>
      <w:r w:rsidRPr="000A18C8">
        <w:t xml:space="preserve">Диаграмма представляет из себя </w:t>
      </w:r>
      <w:r w:rsidR="0031588D">
        <w:t>четыре</w:t>
      </w:r>
      <w:r w:rsidRPr="000A18C8">
        <w:t xml:space="preserve"> класса, необходимых для полноценного функционирования приложения с целью выполнения поставленных задач. Класс </w:t>
      </w:r>
      <w:r w:rsidRPr="000A18C8">
        <w:rPr>
          <w:lang w:val="en-US"/>
        </w:rPr>
        <w:t>Form</w:t>
      </w:r>
      <w:r w:rsidRPr="000A18C8">
        <w:t xml:space="preserve">1 представляет из себя контроллер графического приложения. Основными переменными являются: путь до </w:t>
      </w:r>
      <w:r w:rsidR="009D1A53">
        <w:t>папки</w:t>
      </w:r>
      <w:r w:rsidRPr="000A18C8">
        <w:t xml:space="preserve"> с файлом и директория для сохранения. Соответствующие </w:t>
      </w:r>
      <w:r w:rsidR="00476C54" w:rsidRPr="000A18C8">
        <w:t xml:space="preserve">методы предназначены для получения необходимых местоположений. </w:t>
      </w:r>
      <w:r w:rsidR="001C3634" w:rsidRPr="000A18C8">
        <w:t>Дополнительно спроектирован метод, реализующий механизм конвертации файла.</w:t>
      </w:r>
    </w:p>
    <w:p w14:paraId="0DB34CE4" w14:textId="5D8826AB" w:rsidR="003611B5" w:rsidRDefault="003611B5" w:rsidP="00D26FD7">
      <w:pPr>
        <w:pStyle w:val="aa"/>
      </w:pPr>
      <w:r w:rsidRPr="000A18C8">
        <w:lastRenderedPageBreak/>
        <w:t xml:space="preserve">Классы </w:t>
      </w:r>
      <w:r w:rsidR="00EF373E">
        <w:rPr>
          <w:lang w:val="en-US"/>
        </w:rPr>
        <w:t>EKB</w:t>
      </w:r>
      <w:r w:rsidRPr="000A18C8">
        <w:t xml:space="preserve"> и </w:t>
      </w:r>
      <w:r w:rsidR="009D1A53">
        <w:rPr>
          <w:lang w:val="en-US"/>
        </w:rPr>
        <w:t>Draw</w:t>
      </w:r>
      <w:r w:rsidRPr="000A18C8">
        <w:t xml:space="preserve"> предназначены для хранения данных из файлов. </w:t>
      </w:r>
      <w:r w:rsidR="00086C24" w:rsidRPr="000A18C8">
        <w:t xml:space="preserve">При запуске процесса конвертации файл </w:t>
      </w:r>
      <w:r w:rsidR="00EF373E">
        <w:t>EKB</w:t>
      </w:r>
      <w:r w:rsidR="00086C24" w:rsidRPr="000A18C8">
        <w:t xml:space="preserve"> будет декомпозирован в отдельные переменные объекта класса. </w:t>
      </w:r>
      <w:r w:rsidR="005E7548" w:rsidRPr="000A18C8">
        <w:t xml:space="preserve">Далее полученные значения будут пересобраны в экземпляре </w:t>
      </w:r>
      <w:r w:rsidR="009D1A53">
        <w:rPr>
          <w:lang w:val="en-US"/>
        </w:rPr>
        <w:t>Draw</w:t>
      </w:r>
      <w:r w:rsidR="005E7548" w:rsidRPr="000A18C8">
        <w:t xml:space="preserve"> и дополнены необходимыми для структурной целостности файла данными.</w:t>
      </w:r>
      <w:r w:rsidR="00450C0A" w:rsidRPr="000A18C8">
        <w:t xml:space="preserve"> </w:t>
      </w:r>
    </w:p>
    <w:p w14:paraId="468C9B99" w14:textId="4B4044D0" w:rsidR="009D1A53" w:rsidRDefault="009D1A53" w:rsidP="00D26FD7">
      <w:pPr>
        <w:pStyle w:val="aa"/>
      </w:pPr>
      <w:r>
        <w:t xml:space="preserve">Дополнительно спроектирован класс </w:t>
      </w:r>
      <w:r w:rsidR="00F23078">
        <w:rPr>
          <w:lang w:val="en-US"/>
        </w:rPr>
        <w:t>Association</w:t>
      </w:r>
      <w:r w:rsidR="00896DB4">
        <w:t>. Данный класс необходим для хранения информации о связях между классами.</w:t>
      </w:r>
    </w:p>
    <w:p w14:paraId="476A4B9D" w14:textId="77777777" w:rsidR="00896DB4" w:rsidRDefault="00896DB4" w:rsidP="00896DB4">
      <w:pPr>
        <w:pStyle w:val="aa"/>
      </w:pPr>
      <w:r w:rsidRPr="000A18C8">
        <w:t xml:space="preserve">Спроектированные блоки условных </w:t>
      </w:r>
      <w:r w:rsidRPr="000A18C8">
        <w:rPr>
          <w:lang w:val="en-US"/>
        </w:rPr>
        <w:t>data</w:t>
      </w:r>
      <w:r w:rsidRPr="000A18C8">
        <w:t xml:space="preserve">-классов представлены в виде демонстрационных моделей: отражают неполные наборы переменных и методов </w:t>
      </w:r>
      <w:r w:rsidRPr="000A18C8">
        <w:rPr>
          <w:lang w:val="en-US"/>
        </w:rPr>
        <w:t>getter</w:t>
      </w:r>
      <w:r w:rsidRPr="000A18C8">
        <w:t xml:space="preserve"> – </w:t>
      </w:r>
      <w:r w:rsidRPr="000A18C8">
        <w:rPr>
          <w:lang w:val="en-US"/>
        </w:rPr>
        <w:t>setter</w:t>
      </w:r>
      <w:r w:rsidRPr="000A18C8">
        <w:t>, так как представленного наполнения достаточно для генерации первичного скелетного кода для последующего расширения.</w:t>
      </w:r>
    </w:p>
    <w:p w14:paraId="7B9CBF78" w14:textId="77777777" w:rsidR="00896DB4" w:rsidRPr="00F23078" w:rsidRDefault="00896DB4" w:rsidP="00D26FD7">
      <w:pPr>
        <w:pStyle w:val="aa"/>
      </w:pPr>
    </w:p>
    <w:sectPr w:rsidR="00896DB4" w:rsidRPr="00F23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86D44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50A0267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7D65F8F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7" w15:restartNumberingAfterBreak="0">
    <w:nsid w:val="0F921253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28D551B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807FE5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2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3" w15:restartNumberingAfterBreak="0">
    <w:nsid w:val="222E7511"/>
    <w:multiLevelType w:val="hybridMultilevel"/>
    <w:tmpl w:val="61F2EDE2"/>
    <w:lvl w:ilvl="0" w:tplc="F8F0C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B97942"/>
    <w:multiLevelType w:val="multilevel"/>
    <w:tmpl w:val="6AD4E86C"/>
    <w:numStyleLink w:val="a1"/>
  </w:abstractNum>
  <w:abstractNum w:abstractNumId="15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190362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749074A"/>
    <w:multiLevelType w:val="hybridMultilevel"/>
    <w:tmpl w:val="ACDC11C0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0" w15:restartNumberingAfterBreak="0">
    <w:nsid w:val="4AD521C9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B9D7E6F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6BF365A"/>
    <w:multiLevelType w:val="hybridMultilevel"/>
    <w:tmpl w:val="C012EF7C"/>
    <w:lvl w:ilvl="0" w:tplc="15884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CD90206"/>
    <w:multiLevelType w:val="multilevel"/>
    <w:tmpl w:val="BC626E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5" w15:restartNumberingAfterBreak="0">
    <w:nsid w:val="6D4D6C5F"/>
    <w:multiLevelType w:val="multilevel"/>
    <w:tmpl w:val="B3263D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8" w15:restartNumberingAfterBreak="0">
    <w:nsid w:val="7285298F"/>
    <w:multiLevelType w:val="hybridMultilevel"/>
    <w:tmpl w:val="C5864C38"/>
    <w:lvl w:ilvl="0" w:tplc="B42C8A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5505F76"/>
    <w:multiLevelType w:val="hybridMultilevel"/>
    <w:tmpl w:val="0A188A10"/>
    <w:lvl w:ilvl="0" w:tplc="7320F06C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6222C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27"/>
  </w:num>
  <w:num w:numId="5">
    <w:abstractNumId w:val="15"/>
  </w:num>
  <w:num w:numId="6">
    <w:abstractNumId w:val="9"/>
  </w:num>
  <w:num w:numId="7">
    <w:abstractNumId w:val="16"/>
  </w:num>
  <w:num w:numId="8">
    <w:abstractNumId w:val="14"/>
  </w:num>
  <w:num w:numId="9">
    <w:abstractNumId w:val="2"/>
  </w:num>
  <w:num w:numId="10">
    <w:abstractNumId w:val="30"/>
  </w:num>
  <w:num w:numId="11">
    <w:abstractNumId w:val="1"/>
  </w:num>
  <w:num w:numId="12">
    <w:abstractNumId w:val="23"/>
  </w:num>
  <w:num w:numId="13">
    <w:abstractNumId w:val="0"/>
  </w:num>
  <w:num w:numId="14">
    <w:abstractNumId w:val="26"/>
  </w:num>
  <w:num w:numId="15">
    <w:abstractNumId w:val="6"/>
  </w:num>
  <w:num w:numId="16">
    <w:abstractNumId w:val="25"/>
  </w:num>
  <w:num w:numId="17">
    <w:abstractNumId w:val="10"/>
  </w:num>
  <w:num w:numId="18">
    <w:abstractNumId w:val="24"/>
  </w:num>
  <w:num w:numId="19">
    <w:abstractNumId w:val="20"/>
  </w:num>
  <w:num w:numId="20">
    <w:abstractNumId w:val="28"/>
  </w:num>
  <w:num w:numId="21">
    <w:abstractNumId w:val="13"/>
  </w:num>
  <w:num w:numId="22">
    <w:abstractNumId w:val="21"/>
  </w:num>
  <w:num w:numId="23">
    <w:abstractNumId w:val="5"/>
  </w:num>
  <w:num w:numId="24">
    <w:abstractNumId w:val="8"/>
  </w:num>
  <w:num w:numId="25">
    <w:abstractNumId w:val="7"/>
  </w:num>
  <w:num w:numId="26">
    <w:abstractNumId w:val="31"/>
  </w:num>
  <w:num w:numId="27">
    <w:abstractNumId w:val="3"/>
  </w:num>
  <w:num w:numId="28">
    <w:abstractNumId w:val="19"/>
  </w:num>
  <w:num w:numId="29">
    <w:abstractNumId w:val="17"/>
  </w:num>
  <w:num w:numId="30">
    <w:abstractNumId w:val="29"/>
  </w:num>
  <w:num w:numId="31">
    <w:abstractNumId w:val="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A4"/>
    <w:rsid w:val="00000EB5"/>
    <w:rsid w:val="0000484F"/>
    <w:rsid w:val="00011D27"/>
    <w:rsid w:val="000223E1"/>
    <w:rsid w:val="0002329E"/>
    <w:rsid w:val="0003148D"/>
    <w:rsid w:val="00073743"/>
    <w:rsid w:val="00075FEB"/>
    <w:rsid w:val="00086C24"/>
    <w:rsid w:val="000A18C8"/>
    <w:rsid w:val="000B7860"/>
    <w:rsid w:val="000C4438"/>
    <w:rsid w:val="000D18A1"/>
    <w:rsid w:val="000D3F36"/>
    <w:rsid w:val="000D677E"/>
    <w:rsid w:val="000E364F"/>
    <w:rsid w:val="001033A5"/>
    <w:rsid w:val="00110AB0"/>
    <w:rsid w:val="00114260"/>
    <w:rsid w:val="00121776"/>
    <w:rsid w:val="001232DD"/>
    <w:rsid w:val="00133B17"/>
    <w:rsid w:val="001605B0"/>
    <w:rsid w:val="00176178"/>
    <w:rsid w:val="001818CA"/>
    <w:rsid w:val="001966C0"/>
    <w:rsid w:val="001B507E"/>
    <w:rsid w:val="001C0F0B"/>
    <w:rsid w:val="001C3634"/>
    <w:rsid w:val="001D438C"/>
    <w:rsid w:val="001E34B8"/>
    <w:rsid w:val="00207293"/>
    <w:rsid w:val="00207C67"/>
    <w:rsid w:val="0022379E"/>
    <w:rsid w:val="00243994"/>
    <w:rsid w:val="00266611"/>
    <w:rsid w:val="00267A83"/>
    <w:rsid w:val="002770C2"/>
    <w:rsid w:val="002803F1"/>
    <w:rsid w:val="00283A3A"/>
    <w:rsid w:val="00283FCA"/>
    <w:rsid w:val="002C2128"/>
    <w:rsid w:val="002E3E29"/>
    <w:rsid w:val="002F2A94"/>
    <w:rsid w:val="002F3EAD"/>
    <w:rsid w:val="002F3F89"/>
    <w:rsid w:val="002F42A2"/>
    <w:rsid w:val="002F7D94"/>
    <w:rsid w:val="00301D68"/>
    <w:rsid w:val="003043C0"/>
    <w:rsid w:val="00306500"/>
    <w:rsid w:val="0031588D"/>
    <w:rsid w:val="00315D2B"/>
    <w:rsid w:val="00320D93"/>
    <w:rsid w:val="00322AB5"/>
    <w:rsid w:val="00330486"/>
    <w:rsid w:val="0034467C"/>
    <w:rsid w:val="003472CC"/>
    <w:rsid w:val="00347A3F"/>
    <w:rsid w:val="00347FBA"/>
    <w:rsid w:val="003611B5"/>
    <w:rsid w:val="003A08CE"/>
    <w:rsid w:val="003B2818"/>
    <w:rsid w:val="003D3529"/>
    <w:rsid w:val="003E08C9"/>
    <w:rsid w:val="00422851"/>
    <w:rsid w:val="004264E5"/>
    <w:rsid w:val="00426F48"/>
    <w:rsid w:val="00445A7A"/>
    <w:rsid w:val="00450C0A"/>
    <w:rsid w:val="00476C54"/>
    <w:rsid w:val="004A117E"/>
    <w:rsid w:val="004B7CE6"/>
    <w:rsid w:val="004D6BFE"/>
    <w:rsid w:val="004F0743"/>
    <w:rsid w:val="004F5A61"/>
    <w:rsid w:val="005015C4"/>
    <w:rsid w:val="0050428D"/>
    <w:rsid w:val="005224C2"/>
    <w:rsid w:val="005316D4"/>
    <w:rsid w:val="0053667B"/>
    <w:rsid w:val="005425A5"/>
    <w:rsid w:val="0055390E"/>
    <w:rsid w:val="005550AF"/>
    <w:rsid w:val="005568BB"/>
    <w:rsid w:val="00571BD7"/>
    <w:rsid w:val="005842B0"/>
    <w:rsid w:val="00586620"/>
    <w:rsid w:val="005931B1"/>
    <w:rsid w:val="00597572"/>
    <w:rsid w:val="005B34EA"/>
    <w:rsid w:val="005C74DE"/>
    <w:rsid w:val="005D057B"/>
    <w:rsid w:val="005D3484"/>
    <w:rsid w:val="005D3594"/>
    <w:rsid w:val="005E3B9F"/>
    <w:rsid w:val="005E3E58"/>
    <w:rsid w:val="005E7548"/>
    <w:rsid w:val="005F03D7"/>
    <w:rsid w:val="006300C6"/>
    <w:rsid w:val="006307BA"/>
    <w:rsid w:val="00631204"/>
    <w:rsid w:val="00637114"/>
    <w:rsid w:val="00653422"/>
    <w:rsid w:val="0066184D"/>
    <w:rsid w:val="00674667"/>
    <w:rsid w:val="00675F66"/>
    <w:rsid w:val="00684351"/>
    <w:rsid w:val="006A6011"/>
    <w:rsid w:val="006D3C7F"/>
    <w:rsid w:val="00716E6E"/>
    <w:rsid w:val="00720665"/>
    <w:rsid w:val="00734CFC"/>
    <w:rsid w:val="00754EEE"/>
    <w:rsid w:val="00765EED"/>
    <w:rsid w:val="007732D4"/>
    <w:rsid w:val="007A7B11"/>
    <w:rsid w:val="007B1EA4"/>
    <w:rsid w:val="007B469B"/>
    <w:rsid w:val="007C21D4"/>
    <w:rsid w:val="007E1293"/>
    <w:rsid w:val="00806F0C"/>
    <w:rsid w:val="008227B2"/>
    <w:rsid w:val="00824003"/>
    <w:rsid w:val="0083225F"/>
    <w:rsid w:val="008600FE"/>
    <w:rsid w:val="008673F4"/>
    <w:rsid w:val="00877696"/>
    <w:rsid w:val="00880B4E"/>
    <w:rsid w:val="00884602"/>
    <w:rsid w:val="00896DB4"/>
    <w:rsid w:val="00896FA9"/>
    <w:rsid w:val="008A38FD"/>
    <w:rsid w:val="008B2A0C"/>
    <w:rsid w:val="008B3CE1"/>
    <w:rsid w:val="008D2984"/>
    <w:rsid w:val="008D6A68"/>
    <w:rsid w:val="008E3EA2"/>
    <w:rsid w:val="008F73AA"/>
    <w:rsid w:val="008F74CA"/>
    <w:rsid w:val="00915FEA"/>
    <w:rsid w:val="00937A74"/>
    <w:rsid w:val="009459D3"/>
    <w:rsid w:val="00946329"/>
    <w:rsid w:val="00974F44"/>
    <w:rsid w:val="00994E39"/>
    <w:rsid w:val="009A216C"/>
    <w:rsid w:val="009A5D69"/>
    <w:rsid w:val="009C2496"/>
    <w:rsid w:val="009D1A53"/>
    <w:rsid w:val="009D24B7"/>
    <w:rsid w:val="009F0014"/>
    <w:rsid w:val="00A076D3"/>
    <w:rsid w:val="00A12547"/>
    <w:rsid w:val="00A14E25"/>
    <w:rsid w:val="00A170D5"/>
    <w:rsid w:val="00A47327"/>
    <w:rsid w:val="00A52FDA"/>
    <w:rsid w:val="00A959CE"/>
    <w:rsid w:val="00A95F7B"/>
    <w:rsid w:val="00A97BBA"/>
    <w:rsid w:val="00AA79EB"/>
    <w:rsid w:val="00AB445A"/>
    <w:rsid w:val="00AC5D7E"/>
    <w:rsid w:val="00AD45EB"/>
    <w:rsid w:val="00AE2D00"/>
    <w:rsid w:val="00AE2E4B"/>
    <w:rsid w:val="00AE73B7"/>
    <w:rsid w:val="00AE74E2"/>
    <w:rsid w:val="00B034A6"/>
    <w:rsid w:val="00B038AF"/>
    <w:rsid w:val="00B03B61"/>
    <w:rsid w:val="00B44349"/>
    <w:rsid w:val="00B60C0D"/>
    <w:rsid w:val="00B67C90"/>
    <w:rsid w:val="00B80B65"/>
    <w:rsid w:val="00B86011"/>
    <w:rsid w:val="00BE0EED"/>
    <w:rsid w:val="00C01DB8"/>
    <w:rsid w:val="00C21152"/>
    <w:rsid w:val="00C76A72"/>
    <w:rsid w:val="00C90EF4"/>
    <w:rsid w:val="00CB1F42"/>
    <w:rsid w:val="00CC451D"/>
    <w:rsid w:val="00CE341A"/>
    <w:rsid w:val="00CE6AD4"/>
    <w:rsid w:val="00CF2303"/>
    <w:rsid w:val="00D011BD"/>
    <w:rsid w:val="00D2207F"/>
    <w:rsid w:val="00D26FD7"/>
    <w:rsid w:val="00D641C6"/>
    <w:rsid w:val="00D76135"/>
    <w:rsid w:val="00D81028"/>
    <w:rsid w:val="00D83EF0"/>
    <w:rsid w:val="00DB4AAD"/>
    <w:rsid w:val="00DF0B04"/>
    <w:rsid w:val="00E06DB0"/>
    <w:rsid w:val="00E13D55"/>
    <w:rsid w:val="00E16783"/>
    <w:rsid w:val="00E179D4"/>
    <w:rsid w:val="00EB71FC"/>
    <w:rsid w:val="00ED6340"/>
    <w:rsid w:val="00EE53C8"/>
    <w:rsid w:val="00EE7ADD"/>
    <w:rsid w:val="00EF373E"/>
    <w:rsid w:val="00F02454"/>
    <w:rsid w:val="00F02BDA"/>
    <w:rsid w:val="00F043D1"/>
    <w:rsid w:val="00F12E7A"/>
    <w:rsid w:val="00F16955"/>
    <w:rsid w:val="00F20854"/>
    <w:rsid w:val="00F23078"/>
    <w:rsid w:val="00F263B4"/>
    <w:rsid w:val="00F522C3"/>
    <w:rsid w:val="00F71956"/>
    <w:rsid w:val="00FE2D85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E363"/>
  <w15:docId w15:val="{01247AA6-5C8B-4EBD-A5E4-8F77DE34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4"/>
    <w:link w:val="30"/>
    <w:qFormat/>
    <w:rsid w:val="007B1EA4"/>
    <w:pPr>
      <w:keepNext/>
      <w:spacing w:before="120" w:line="36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8"/>
    <w:uiPriority w:val="99"/>
    <w:rsid w:val="004F5A61"/>
    <w:pPr>
      <w:numPr>
        <w:numId w:val="1"/>
      </w:numPr>
    </w:pPr>
  </w:style>
  <w:style w:type="paragraph" w:styleId="a9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6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6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6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d">
    <w:name w:val="Hyperlink"/>
    <w:basedOn w:val="a6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6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a"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7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basedOn w:val="a7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8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7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7B1EA4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30">
    <w:name w:val="Заголовок 3 Знак"/>
    <w:basedOn w:val="a6"/>
    <w:link w:val="3"/>
    <w:rsid w:val="007B1EA4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5">
    <w:name w:val="Body Text"/>
    <w:basedOn w:val="a4"/>
    <w:link w:val="af3"/>
    <w:uiPriority w:val="99"/>
    <w:semiHidden/>
    <w:unhideWhenUsed/>
    <w:rsid w:val="007B1EA4"/>
    <w:pPr>
      <w:spacing w:after="120"/>
    </w:pPr>
  </w:style>
  <w:style w:type="character" w:customStyle="1" w:styleId="af3">
    <w:name w:val="Основной текст Знак"/>
    <w:basedOn w:val="a6"/>
    <w:link w:val="a5"/>
    <w:uiPriority w:val="99"/>
    <w:semiHidden/>
    <w:rsid w:val="007B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438</TotalTime>
  <Pages>8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173</cp:revision>
  <dcterms:created xsi:type="dcterms:W3CDTF">2022-11-19T18:06:00Z</dcterms:created>
  <dcterms:modified xsi:type="dcterms:W3CDTF">2022-12-16T06:57:00Z</dcterms:modified>
</cp:coreProperties>
</file>