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2BC1D" w14:textId="3386C65D" w:rsidR="004A67C0" w:rsidRPr="00957EBF" w:rsidRDefault="004A67C0" w:rsidP="004A67C0">
      <w:pPr>
        <w:pStyle w:val="12"/>
      </w:pPr>
      <w:bookmarkStart w:id="0" w:name="_Toc460918490"/>
      <w:bookmarkStart w:id="1" w:name="_Toc18609315"/>
      <w:bookmarkStart w:id="2" w:name="_Toc18609386"/>
      <w:r w:rsidRPr="004A67C0">
        <w:t xml:space="preserve">1 </w:t>
      </w:r>
      <w:r w:rsidRPr="00957EBF">
        <w:t>Общая часть</w:t>
      </w:r>
      <w:bookmarkEnd w:id="0"/>
      <w:bookmarkEnd w:id="1"/>
      <w:bookmarkEnd w:id="2"/>
    </w:p>
    <w:p w14:paraId="5A5749C6" w14:textId="41BACE9A" w:rsidR="004A67C0" w:rsidRDefault="004A67C0" w:rsidP="004A67C0">
      <w:pPr>
        <w:pStyle w:val="23"/>
        <w:numPr>
          <w:ilvl w:val="1"/>
          <w:numId w:val="17"/>
        </w:numPr>
      </w:pPr>
      <w:bookmarkStart w:id="3" w:name="_Toc341547953"/>
      <w:bookmarkStart w:id="4" w:name="_Toc379672190"/>
      <w:bookmarkStart w:id="5" w:name="_Toc404780342"/>
      <w:bookmarkStart w:id="6" w:name="_Toc406411818"/>
      <w:bookmarkStart w:id="7" w:name="_Toc406411868"/>
      <w:bookmarkStart w:id="8" w:name="_Toc413833805"/>
      <w:bookmarkStart w:id="9" w:name="_Toc460918491"/>
      <w:bookmarkStart w:id="10" w:name="_Toc18609316"/>
      <w:bookmarkStart w:id="11" w:name="_Toc18609387"/>
      <w:r w:rsidRPr="00957EBF">
        <w:t>Описание предметной области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7084D102" w14:textId="05F3579B" w:rsidR="00876810" w:rsidRDefault="00D70BFF" w:rsidP="00876810">
      <w:pPr>
        <w:pStyle w:val="a9"/>
      </w:pPr>
      <w:r>
        <w:t xml:space="preserve">Программный компонент осуществляет процесс </w:t>
      </w:r>
      <w:r w:rsidR="00B50BF3">
        <w:t>трансляции</w:t>
      </w:r>
      <w:r>
        <w:t xml:space="preserve"> файлов </w:t>
      </w:r>
      <w:r w:rsidR="00D536B6" w:rsidRPr="00D70BFF">
        <w:rPr>
          <w:lang w:val="en-US"/>
        </w:rPr>
        <w:t>E</w:t>
      </w:r>
      <w:r w:rsidR="00DB0F03">
        <w:rPr>
          <w:lang w:val="en-US"/>
        </w:rPr>
        <w:t>KB</w:t>
      </w:r>
      <w:r w:rsidR="00D536B6" w:rsidRPr="00D70BFF">
        <w:t xml:space="preserve"> </w:t>
      </w:r>
      <w:r w:rsidR="00B50BF3">
        <w:t xml:space="preserve">в формат </w:t>
      </w:r>
      <w:r w:rsidR="00B50BF3" w:rsidRPr="00D3166C">
        <w:t>приложени</w:t>
      </w:r>
      <w:r w:rsidR="00B50BF3">
        <w:t>я</w:t>
      </w:r>
      <w:r w:rsidR="00B50BF3" w:rsidRPr="00D3166C">
        <w:t xml:space="preserve"> для создания диаграмм и интерактивн</w:t>
      </w:r>
      <w:r w:rsidR="00B50BF3">
        <w:t>ых</w:t>
      </w:r>
      <w:r w:rsidR="00B50BF3" w:rsidRPr="00D3166C">
        <w:t xml:space="preserve"> дос</w:t>
      </w:r>
      <w:r w:rsidR="00B50BF3">
        <w:t>о</w:t>
      </w:r>
      <w:r w:rsidR="00B50BF3" w:rsidRPr="00D3166C">
        <w:t>к</w:t>
      </w:r>
      <w:r w:rsidR="00B50BF3">
        <w:t xml:space="preserve"> </w:t>
      </w:r>
      <w:r w:rsidR="00B50BF3">
        <w:rPr>
          <w:lang w:val="en-US"/>
        </w:rPr>
        <w:t>draw</w:t>
      </w:r>
      <w:r w:rsidR="00B50BF3" w:rsidRPr="00D3166C">
        <w:t>.</w:t>
      </w:r>
      <w:r w:rsidR="00B50BF3">
        <w:rPr>
          <w:lang w:val="en-US"/>
        </w:rPr>
        <w:t>io</w:t>
      </w:r>
      <w:r w:rsidR="00FF5066">
        <w:t>.</w:t>
      </w:r>
      <w:r w:rsidR="00893145">
        <w:t xml:space="preserve"> </w:t>
      </w:r>
    </w:p>
    <w:p w14:paraId="6B455795" w14:textId="396B6151" w:rsidR="002E5739" w:rsidRDefault="00893145" w:rsidP="00876810">
      <w:pPr>
        <w:pStyle w:val="a9"/>
      </w:pPr>
      <w:r>
        <w:t xml:space="preserve">Редактор баз знаний </w:t>
      </w:r>
      <w:r w:rsidR="00896AB2" w:rsidRPr="00896AB2">
        <w:rPr>
          <w:lang w:val="en-US"/>
        </w:rPr>
        <w:t>Personal</w:t>
      </w:r>
      <w:r w:rsidR="00896AB2" w:rsidRPr="00896AB2">
        <w:t xml:space="preserve"> </w:t>
      </w:r>
      <w:r w:rsidR="00896AB2" w:rsidRPr="00896AB2">
        <w:rPr>
          <w:lang w:val="en-US"/>
        </w:rPr>
        <w:t>Knowledge</w:t>
      </w:r>
      <w:r w:rsidR="00896AB2" w:rsidRPr="00896AB2">
        <w:t xml:space="preserve"> </w:t>
      </w:r>
      <w:r w:rsidR="00896AB2" w:rsidRPr="00896AB2">
        <w:rPr>
          <w:lang w:val="en-US"/>
        </w:rPr>
        <w:t>Base</w:t>
      </w:r>
      <w:r w:rsidR="00896AB2" w:rsidRPr="00896AB2">
        <w:t xml:space="preserve"> </w:t>
      </w:r>
      <w:r w:rsidR="00896AB2" w:rsidRPr="00896AB2">
        <w:rPr>
          <w:lang w:val="en-US"/>
        </w:rPr>
        <w:t>Designer</w:t>
      </w:r>
      <w:r w:rsidR="00896AB2" w:rsidRPr="00896AB2">
        <w:t xml:space="preserve"> </w:t>
      </w:r>
      <w:r>
        <w:t>сохраняет проекты</w:t>
      </w:r>
      <w:r w:rsidR="00896AB2">
        <w:t xml:space="preserve"> в файлы</w:t>
      </w:r>
      <w:r>
        <w:t xml:space="preserve"> с расширением </w:t>
      </w:r>
      <w:r>
        <w:rPr>
          <w:lang w:val="en-US"/>
        </w:rPr>
        <w:t>ekb</w:t>
      </w:r>
      <w:r w:rsidR="000C6459">
        <w:t xml:space="preserve"> и содержит </w:t>
      </w:r>
      <w:r w:rsidR="005B310B">
        <w:t>многоуровневую структуру</w:t>
      </w:r>
      <w:r w:rsidR="001638B2">
        <w:t>, состоящую из следующих элементов:</w:t>
      </w:r>
    </w:p>
    <w:p w14:paraId="678141E8" w14:textId="45903F11" w:rsidR="001638B2" w:rsidRDefault="001638B2" w:rsidP="001638B2">
      <w:pPr>
        <w:pStyle w:val="a9"/>
        <w:numPr>
          <w:ilvl w:val="0"/>
          <w:numId w:val="18"/>
        </w:numPr>
      </w:pPr>
      <w:r w:rsidRPr="001638B2">
        <w:t>Templates</w:t>
      </w:r>
      <w:r w:rsidRPr="001638B2">
        <w:t xml:space="preserve"> </w:t>
      </w:r>
      <w:r>
        <w:t xml:space="preserve">– </w:t>
      </w:r>
      <w:r w:rsidRPr="001638B2">
        <w:t>список шаблонов</w:t>
      </w:r>
      <w:r>
        <w:t>;</w:t>
      </w:r>
    </w:p>
    <w:p w14:paraId="49D05A2C" w14:textId="46CDFF5D" w:rsidR="001638B2" w:rsidRDefault="001638B2" w:rsidP="001638B2">
      <w:pPr>
        <w:pStyle w:val="a9"/>
        <w:numPr>
          <w:ilvl w:val="0"/>
          <w:numId w:val="18"/>
        </w:numPr>
      </w:pPr>
      <w:r w:rsidRPr="001638B2">
        <w:t>Facts</w:t>
      </w:r>
      <w:r>
        <w:t xml:space="preserve"> – </w:t>
      </w:r>
      <w:r w:rsidRPr="001638B2">
        <w:t>список фактов</w:t>
      </w:r>
      <w:r>
        <w:t>;</w:t>
      </w:r>
    </w:p>
    <w:p w14:paraId="26710B39" w14:textId="0ACDC342" w:rsidR="001638B2" w:rsidRDefault="001638B2" w:rsidP="001638B2">
      <w:pPr>
        <w:pStyle w:val="a9"/>
        <w:numPr>
          <w:ilvl w:val="0"/>
          <w:numId w:val="18"/>
        </w:numPr>
      </w:pPr>
      <w:r w:rsidRPr="001638B2">
        <w:t>Rules</w:t>
      </w:r>
      <w:r>
        <w:t xml:space="preserve"> – </w:t>
      </w:r>
      <w:r w:rsidRPr="001638B2">
        <w:t>список правил</w:t>
      </w:r>
      <w:r>
        <w:t>.</w:t>
      </w:r>
    </w:p>
    <w:p w14:paraId="756D6BE2" w14:textId="4652332A" w:rsidR="007521A5" w:rsidRDefault="007521A5" w:rsidP="007521A5">
      <w:pPr>
        <w:pStyle w:val="a9"/>
        <w:ind w:firstLine="0"/>
        <w:jc w:val="center"/>
      </w:pPr>
      <w:r w:rsidRPr="007521A5">
        <w:rPr>
          <w:noProof/>
        </w:rPr>
        <w:drawing>
          <wp:inline distT="0" distB="0" distL="0" distR="0" wp14:anchorId="27376D4C" wp14:editId="05C647A7">
            <wp:extent cx="3947852" cy="3149420"/>
            <wp:effectExtent l="19050" t="19050" r="14605" b="133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6416" cy="31562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81BD2E" w14:textId="6F73D6FA" w:rsidR="007521A5" w:rsidRPr="004B2918" w:rsidRDefault="007521A5" w:rsidP="007521A5">
      <w:pPr>
        <w:pStyle w:val="a9"/>
        <w:ind w:firstLine="0"/>
        <w:jc w:val="center"/>
      </w:pPr>
      <w:r>
        <w:t xml:space="preserve">Рисунок </w:t>
      </w:r>
      <w:r w:rsidRPr="007521A5">
        <w:rPr>
          <w:highlight w:val="yellow"/>
          <w:lang w:val="en-US"/>
        </w:rPr>
        <w:t>N</w:t>
      </w:r>
      <w:r w:rsidRPr="007521A5">
        <w:t xml:space="preserve"> – </w:t>
      </w:r>
      <w:r>
        <w:t xml:space="preserve">Фрагмент структуры файла </w:t>
      </w:r>
      <w:r>
        <w:rPr>
          <w:lang w:val="en-US"/>
        </w:rPr>
        <w:t>ekb</w:t>
      </w:r>
    </w:p>
    <w:p w14:paraId="740E9E89" w14:textId="6FE4DFCF" w:rsidR="002E5739" w:rsidRPr="004B2918" w:rsidRDefault="002E5739" w:rsidP="007521A5">
      <w:pPr>
        <w:pStyle w:val="a9"/>
        <w:ind w:firstLine="0"/>
        <w:jc w:val="center"/>
      </w:pPr>
    </w:p>
    <w:p w14:paraId="3A6AF3B9" w14:textId="705E521B" w:rsidR="002E5739" w:rsidRPr="00A02C6A" w:rsidRDefault="00A16AAF" w:rsidP="00D0767F">
      <w:pPr>
        <w:pStyle w:val="a9"/>
      </w:pPr>
      <w:r>
        <w:t xml:space="preserve">Разметка файлов </w:t>
      </w:r>
      <w:r>
        <w:rPr>
          <w:lang w:val="en-US"/>
        </w:rPr>
        <w:t>draw</w:t>
      </w:r>
      <w:r w:rsidRPr="00A16AAF">
        <w:t>.</w:t>
      </w:r>
      <w:r>
        <w:rPr>
          <w:lang w:val="en-US"/>
        </w:rPr>
        <w:t>io</w:t>
      </w:r>
      <w:r w:rsidRPr="00A16AAF">
        <w:t xml:space="preserve"> </w:t>
      </w:r>
      <w:r>
        <w:t>состоит из</w:t>
      </w:r>
      <w:r w:rsidR="00AA1098" w:rsidRPr="00AA1098">
        <w:t xml:space="preserve"> </w:t>
      </w:r>
      <w:r w:rsidR="00AA1098">
        <w:t xml:space="preserve">корневого элемента </w:t>
      </w:r>
      <w:r w:rsidR="00AA1098">
        <w:rPr>
          <w:lang w:val="en-US"/>
        </w:rPr>
        <w:t>root</w:t>
      </w:r>
      <w:r w:rsidR="00AA1098" w:rsidRPr="00AA1098">
        <w:t xml:space="preserve"> </w:t>
      </w:r>
      <w:r w:rsidR="00AA1098">
        <w:t xml:space="preserve">и множества вложенных объектов структуры </w:t>
      </w:r>
      <w:r w:rsidR="00AA1098" w:rsidRPr="00AA1098">
        <w:t>mxCell</w:t>
      </w:r>
      <w:r w:rsidR="00AA1098">
        <w:t xml:space="preserve">. </w:t>
      </w:r>
      <w:r w:rsidR="00771190">
        <w:t xml:space="preserve">Каждый элемент данной структуры хранит в себе уникальный </w:t>
      </w:r>
      <w:r w:rsidR="00771190">
        <w:rPr>
          <w:lang w:val="en-US"/>
        </w:rPr>
        <w:t>id</w:t>
      </w:r>
      <w:r w:rsidR="00771190">
        <w:t>.</w:t>
      </w:r>
      <w:r w:rsidR="00A02C6A">
        <w:t xml:space="preserve"> Связь между элементами осуществляется с помощью указания идентификатора в параметре </w:t>
      </w:r>
      <w:r w:rsidR="00A02C6A">
        <w:rPr>
          <w:lang w:val="en-US"/>
        </w:rPr>
        <w:t>parent</w:t>
      </w:r>
      <w:r w:rsidR="00A02C6A" w:rsidRPr="00A02C6A">
        <w:t xml:space="preserve"> </w:t>
      </w:r>
      <w:r w:rsidR="00A02C6A">
        <w:t>структуры дочернего компонента.</w:t>
      </w:r>
    </w:p>
    <w:p w14:paraId="02040BFF" w14:textId="0AFA6875" w:rsidR="00D72F59" w:rsidRDefault="00C71278" w:rsidP="00D72F59">
      <w:pPr>
        <w:pStyle w:val="a9"/>
        <w:ind w:firstLine="0"/>
        <w:jc w:val="center"/>
      </w:pPr>
      <w:r w:rsidRPr="00C71278">
        <w:lastRenderedPageBreak/>
        <w:drawing>
          <wp:inline distT="0" distB="0" distL="0" distR="0" wp14:anchorId="43860BC6" wp14:editId="2530B203">
            <wp:extent cx="4994292" cy="4301337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9157" cy="431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C9F9" w14:textId="6CDB2E47" w:rsidR="00D72F59" w:rsidRDefault="00D72F59" w:rsidP="00D72F59">
      <w:pPr>
        <w:pStyle w:val="a9"/>
        <w:ind w:firstLine="0"/>
        <w:jc w:val="center"/>
      </w:pPr>
      <w:r>
        <w:t xml:space="preserve">Рисунок </w:t>
      </w:r>
      <w:r w:rsidRPr="007521A5">
        <w:rPr>
          <w:highlight w:val="yellow"/>
          <w:lang w:val="en-US"/>
        </w:rPr>
        <w:t>N</w:t>
      </w:r>
      <w:r w:rsidRPr="007521A5">
        <w:t xml:space="preserve"> – </w:t>
      </w:r>
      <w:r>
        <w:t xml:space="preserve">Фрагмент структуры файла </w:t>
      </w:r>
      <w:r w:rsidR="004826D8">
        <w:rPr>
          <w:lang w:val="en-US"/>
        </w:rPr>
        <w:t>drawio</w:t>
      </w:r>
      <w:r w:rsidRPr="007521A5">
        <w:t>.</w:t>
      </w:r>
      <w:r>
        <w:rPr>
          <w:lang w:val="en-US"/>
        </w:rPr>
        <w:t>xm</w:t>
      </w:r>
      <w:r w:rsidR="004826D8">
        <w:rPr>
          <w:lang w:val="en-US"/>
        </w:rPr>
        <w:t>l</w:t>
      </w:r>
    </w:p>
    <w:p w14:paraId="4DC77BB2" w14:textId="77782FF1" w:rsidR="00EB596A" w:rsidRDefault="00EB596A" w:rsidP="00D63A4D">
      <w:pPr>
        <w:pStyle w:val="a9"/>
        <w:ind w:firstLine="0"/>
      </w:pPr>
    </w:p>
    <w:p w14:paraId="41F24B9D" w14:textId="44C53F6C" w:rsidR="007521A5" w:rsidRPr="002E5739" w:rsidRDefault="00315802" w:rsidP="00315802">
      <w:pPr>
        <w:pStyle w:val="a9"/>
      </w:pPr>
      <w:r>
        <w:t xml:space="preserve">Дополнительно программный компонент предоставляет возможность выбора пользователем места хранения файла </w:t>
      </w:r>
      <w:r w:rsidR="000625AF">
        <w:t>для конвертации</w:t>
      </w:r>
      <w:r>
        <w:t xml:space="preserve"> и места сохранения конвертированного файла </w:t>
      </w:r>
      <w:r w:rsidR="000625AF">
        <w:rPr>
          <w:lang w:val="en-US"/>
        </w:rPr>
        <w:t>xml</w:t>
      </w:r>
      <w:r>
        <w:t xml:space="preserve">. </w:t>
      </w:r>
    </w:p>
    <w:sectPr w:rsidR="007521A5" w:rsidRPr="002E5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5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26F31F6"/>
    <w:multiLevelType w:val="multilevel"/>
    <w:tmpl w:val="4B6256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FB97942"/>
    <w:multiLevelType w:val="multilevel"/>
    <w:tmpl w:val="6AD4E86C"/>
    <w:numStyleLink w:val="a1"/>
  </w:abstractNum>
  <w:abstractNum w:abstractNumId="8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6940458"/>
    <w:multiLevelType w:val="multilevel"/>
    <w:tmpl w:val="AFA245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E630C8B"/>
    <w:multiLevelType w:val="multilevel"/>
    <w:tmpl w:val="C58C2D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12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DBE4660"/>
    <w:multiLevelType w:val="hybridMultilevel"/>
    <w:tmpl w:val="28CC9898"/>
    <w:lvl w:ilvl="0" w:tplc="289E9B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5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6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7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16"/>
  </w:num>
  <w:num w:numId="5">
    <w:abstractNumId w:val="8"/>
  </w:num>
  <w:num w:numId="6">
    <w:abstractNumId w:val="3"/>
  </w:num>
  <w:num w:numId="7">
    <w:abstractNumId w:val="10"/>
  </w:num>
  <w:num w:numId="8">
    <w:abstractNumId w:val="7"/>
  </w:num>
  <w:num w:numId="9">
    <w:abstractNumId w:val="2"/>
  </w:num>
  <w:num w:numId="10">
    <w:abstractNumId w:val="17"/>
  </w:num>
  <w:num w:numId="11">
    <w:abstractNumId w:val="1"/>
  </w:num>
  <w:num w:numId="12">
    <w:abstractNumId w:val="14"/>
  </w:num>
  <w:num w:numId="13">
    <w:abstractNumId w:val="0"/>
  </w:num>
  <w:num w:numId="14">
    <w:abstractNumId w:val="15"/>
  </w:num>
  <w:num w:numId="15">
    <w:abstractNumId w:val="6"/>
  </w:num>
  <w:num w:numId="16">
    <w:abstractNumId w:val="11"/>
  </w:num>
  <w:num w:numId="17">
    <w:abstractNumId w:val="9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C0"/>
    <w:rsid w:val="00000EB5"/>
    <w:rsid w:val="000625AF"/>
    <w:rsid w:val="00075FEB"/>
    <w:rsid w:val="000C6459"/>
    <w:rsid w:val="001638B2"/>
    <w:rsid w:val="001818CA"/>
    <w:rsid w:val="001B507E"/>
    <w:rsid w:val="001D438C"/>
    <w:rsid w:val="002E3E29"/>
    <w:rsid w:val="002E5739"/>
    <w:rsid w:val="00306500"/>
    <w:rsid w:val="00315802"/>
    <w:rsid w:val="004826D8"/>
    <w:rsid w:val="004A67C0"/>
    <w:rsid w:val="004B2918"/>
    <w:rsid w:val="004F5A61"/>
    <w:rsid w:val="00516214"/>
    <w:rsid w:val="005B310B"/>
    <w:rsid w:val="006052B5"/>
    <w:rsid w:val="00643C24"/>
    <w:rsid w:val="00675F66"/>
    <w:rsid w:val="006F6A2A"/>
    <w:rsid w:val="007521A5"/>
    <w:rsid w:val="00771190"/>
    <w:rsid w:val="007C21D4"/>
    <w:rsid w:val="008673F4"/>
    <w:rsid w:val="00876810"/>
    <w:rsid w:val="00893145"/>
    <w:rsid w:val="00896AB2"/>
    <w:rsid w:val="00915FEA"/>
    <w:rsid w:val="00937A74"/>
    <w:rsid w:val="009459D3"/>
    <w:rsid w:val="00A02C6A"/>
    <w:rsid w:val="00A16AAF"/>
    <w:rsid w:val="00A170D5"/>
    <w:rsid w:val="00A500AD"/>
    <w:rsid w:val="00AA1098"/>
    <w:rsid w:val="00B44349"/>
    <w:rsid w:val="00B50BF3"/>
    <w:rsid w:val="00B80B65"/>
    <w:rsid w:val="00C21152"/>
    <w:rsid w:val="00C71278"/>
    <w:rsid w:val="00CE6AD4"/>
    <w:rsid w:val="00CF2303"/>
    <w:rsid w:val="00D0767F"/>
    <w:rsid w:val="00D536B6"/>
    <w:rsid w:val="00D63A4D"/>
    <w:rsid w:val="00D70BFF"/>
    <w:rsid w:val="00D72F59"/>
    <w:rsid w:val="00D76135"/>
    <w:rsid w:val="00DB0F03"/>
    <w:rsid w:val="00EB596A"/>
    <w:rsid w:val="00ED6340"/>
    <w:rsid w:val="00FE2D85"/>
    <w:rsid w:val="00FF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84A4C"/>
  <w15:docId w15:val="{8984EF20-76B3-4D0F-A6D7-91FB610E7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paragraph" w:customStyle="1" w:styleId="25">
    <w:name w:val="Знак Знак Знак Знак Знак Знак2"/>
    <w:basedOn w:val="a4"/>
    <w:rsid w:val="004A67C0"/>
    <w:pPr>
      <w:spacing w:after="160" w:line="240" w:lineRule="exact"/>
    </w:pPr>
    <w:rPr>
      <w:rFonts w:ascii="Arial" w:eastAsia="Times New Roman" w:hAnsi="Arial" w:cs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99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30</cp:revision>
  <dcterms:created xsi:type="dcterms:W3CDTF">2022-11-14T07:15:00Z</dcterms:created>
  <dcterms:modified xsi:type="dcterms:W3CDTF">2022-12-12T10:52:00Z</dcterms:modified>
</cp:coreProperties>
</file>