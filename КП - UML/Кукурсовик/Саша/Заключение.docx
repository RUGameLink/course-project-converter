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9056" w14:textId="77777777" w:rsidR="00FF239F" w:rsidRPr="00957EBF" w:rsidRDefault="00FF239F" w:rsidP="00FF239F">
      <w:pPr>
        <w:pStyle w:val="12"/>
        <w:ind w:firstLine="0"/>
        <w:jc w:val="center"/>
      </w:pPr>
      <w:bookmarkStart w:id="0" w:name="_Toc460918504"/>
      <w:bookmarkStart w:id="1" w:name="_Toc18609330"/>
      <w:bookmarkStart w:id="2" w:name="_Toc18609401"/>
      <w:r w:rsidRPr="00957EBF">
        <w:t>Заключение</w:t>
      </w:r>
      <w:bookmarkEnd w:id="0"/>
      <w:bookmarkEnd w:id="1"/>
      <w:bookmarkEnd w:id="2"/>
    </w:p>
    <w:p w14:paraId="4995E286" w14:textId="69EC1F3E" w:rsidR="00FF239F" w:rsidRDefault="00FF239F" w:rsidP="00FF239F">
      <w:pPr>
        <w:pStyle w:val="ab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 w:rsidR="00821A0A">
        <w:t xml:space="preserve"> преобразование файлов </w:t>
      </w:r>
      <w:r w:rsidR="0097252D">
        <w:rPr>
          <w:lang w:val="en-US"/>
        </w:rPr>
        <w:t>EKB</w:t>
      </w:r>
      <w:r w:rsidR="00BE209D">
        <w:t xml:space="preserve"> </w:t>
      </w:r>
      <w:r w:rsidR="00821A0A">
        <w:t xml:space="preserve">в формат </w:t>
      </w:r>
      <w:r w:rsidR="0097252D" w:rsidRPr="0097252D">
        <w:t>приложени</w:t>
      </w:r>
      <w:r w:rsidR="0097252D">
        <w:t>я</w:t>
      </w:r>
      <w:r w:rsidR="0097252D" w:rsidRPr="0097252D">
        <w:t xml:space="preserve"> для создания диаграмм и интерактивн</w:t>
      </w:r>
      <w:r w:rsidR="0097252D">
        <w:t>ых</w:t>
      </w:r>
      <w:r w:rsidR="0097252D" w:rsidRPr="0097252D">
        <w:t xml:space="preserve"> дос</w:t>
      </w:r>
      <w:r w:rsidR="0097252D">
        <w:t xml:space="preserve">ок </w:t>
      </w:r>
      <w:r w:rsidR="0097252D">
        <w:rPr>
          <w:lang w:val="en-US"/>
        </w:rPr>
        <w:t>draw</w:t>
      </w:r>
      <w:r w:rsidR="0097252D" w:rsidRPr="0097252D">
        <w:t>.</w:t>
      </w:r>
      <w:r w:rsidR="0097252D">
        <w:rPr>
          <w:lang w:val="en-US"/>
        </w:rPr>
        <w:t>io</w:t>
      </w:r>
      <w:r w:rsidR="00821A0A">
        <w:t>.</w:t>
      </w:r>
    </w:p>
    <w:p w14:paraId="5DE33F3F" w14:textId="75910000" w:rsidR="002343B7" w:rsidRDefault="00777452" w:rsidP="00A27062">
      <w:pPr>
        <w:pStyle w:val="ab"/>
      </w:pPr>
      <w:r>
        <w:t>Составлено техническое задание</w:t>
      </w:r>
      <w:r w:rsidR="002343B7">
        <w:t xml:space="preserve"> для выполнения задания в рамках курсового проекта, отвечающее стандартам и требованиям ГОСТ</w:t>
      </w:r>
      <w:r w:rsidR="00A27062">
        <w:t xml:space="preserve">, описан состав и содержание работы, составлены Перт диаграмма и диаграмма </w:t>
      </w:r>
      <w:proofErr w:type="spellStart"/>
      <w:r w:rsidR="00A27062">
        <w:t>Ганта</w:t>
      </w:r>
      <w:proofErr w:type="spellEnd"/>
      <w:r w:rsidR="00A27062">
        <w:t>.</w:t>
      </w:r>
    </w:p>
    <w:p w14:paraId="56BA097E" w14:textId="4FD8A1B1" w:rsidR="00A27062" w:rsidRDefault="00107DF7" w:rsidP="00A27062">
      <w:pPr>
        <w:pStyle w:val="ab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44BFD14D" w14:textId="4FF2E358" w:rsidR="002D0C20" w:rsidRDefault="002D0C20" w:rsidP="00A27062">
      <w:pPr>
        <w:pStyle w:val="ab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="00112BBB" w:rsidRPr="00112BBB">
        <w:t xml:space="preserve"> </w:t>
      </w:r>
      <w:r w:rsidR="00112BBB">
        <w:t>спроектированы:</w:t>
      </w:r>
    </w:p>
    <w:p w14:paraId="340877F8" w14:textId="313FB88F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4980470" w14:textId="4E4C87C0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43C7300A" w14:textId="2AD5882C" w:rsidR="00112BBB" w:rsidRDefault="0053237C" w:rsidP="00112BBB">
      <w:pPr>
        <w:pStyle w:val="ab"/>
        <w:numPr>
          <w:ilvl w:val="0"/>
          <w:numId w:val="18"/>
        </w:numPr>
        <w:ind w:left="0" w:firstLine="709"/>
      </w:pPr>
      <w:r>
        <w:t>Разработана системная диаграмма последовательности действий.</w:t>
      </w:r>
    </w:p>
    <w:p w14:paraId="4E8D34E4" w14:textId="4B837EB5" w:rsidR="0053237C" w:rsidRPr="00957EBF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 w:rsidR="000F2A3A">
        <w:rPr>
          <w:rFonts w:ascii="Times New Roman CYR" w:hAnsi="Times New Roman CYR" w:cs="Times New Roman CYR"/>
          <w:sz w:val="28"/>
          <w:szCs w:val="28"/>
        </w:rPr>
        <w:t>н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56CC5BF3" w14:textId="14D35784" w:rsidR="000F2A3A" w:rsidRDefault="0053237C" w:rsidP="000F2A3A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1230ED51" w14:textId="77777777" w:rsidR="000F2A3A" w:rsidRDefault="000F2A3A" w:rsidP="000F2A3A">
      <w:pPr>
        <w:pStyle w:val="ab"/>
      </w:pPr>
      <w:r>
        <w:t>Описан графический интерфейс и разработана программная реализация приложения. Разработанное приложение успешно прошло составленные тесты.</w:t>
      </w:r>
    </w:p>
    <w:p w14:paraId="0AD11575" w14:textId="77777777" w:rsidR="000F2A3A" w:rsidRPr="000F2A3A" w:rsidRDefault="000F2A3A" w:rsidP="000F2A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0F2A3A" w:rsidRPr="000F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75FEB"/>
    <w:rsid w:val="000F2A3A"/>
    <w:rsid w:val="00107DF7"/>
    <w:rsid w:val="00112BBB"/>
    <w:rsid w:val="001818CA"/>
    <w:rsid w:val="001B507E"/>
    <w:rsid w:val="001D438C"/>
    <w:rsid w:val="002343B7"/>
    <w:rsid w:val="002405D3"/>
    <w:rsid w:val="002D0C20"/>
    <w:rsid w:val="002E3E29"/>
    <w:rsid w:val="00306500"/>
    <w:rsid w:val="00385703"/>
    <w:rsid w:val="003E30A8"/>
    <w:rsid w:val="004F5A61"/>
    <w:rsid w:val="0053237C"/>
    <w:rsid w:val="005A423F"/>
    <w:rsid w:val="00675F66"/>
    <w:rsid w:val="00777452"/>
    <w:rsid w:val="007C21D4"/>
    <w:rsid w:val="00821A0A"/>
    <w:rsid w:val="008673F4"/>
    <w:rsid w:val="008720D0"/>
    <w:rsid w:val="008C1739"/>
    <w:rsid w:val="008D5C17"/>
    <w:rsid w:val="00910EB8"/>
    <w:rsid w:val="00915FEA"/>
    <w:rsid w:val="00937A74"/>
    <w:rsid w:val="009459D3"/>
    <w:rsid w:val="0097252D"/>
    <w:rsid w:val="00A170D5"/>
    <w:rsid w:val="00A27062"/>
    <w:rsid w:val="00A473C5"/>
    <w:rsid w:val="00A61365"/>
    <w:rsid w:val="00B44349"/>
    <w:rsid w:val="00B80B65"/>
    <w:rsid w:val="00BE209D"/>
    <w:rsid w:val="00C21152"/>
    <w:rsid w:val="00C54846"/>
    <w:rsid w:val="00CA0A4D"/>
    <w:rsid w:val="00CE6AD4"/>
    <w:rsid w:val="00CF2303"/>
    <w:rsid w:val="00D3166C"/>
    <w:rsid w:val="00D37BD9"/>
    <w:rsid w:val="00D76135"/>
    <w:rsid w:val="00ED6340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23</cp:revision>
  <dcterms:created xsi:type="dcterms:W3CDTF">2022-11-12T14:14:00Z</dcterms:created>
  <dcterms:modified xsi:type="dcterms:W3CDTF">2022-12-12T09:44:00Z</dcterms:modified>
</cp:coreProperties>
</file>