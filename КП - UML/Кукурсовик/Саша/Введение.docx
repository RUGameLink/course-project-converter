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80E4D" w14:textId="77777777" w:rsidR="008C1739" w:rsidRPr="00957EBF" w:rsidRDefault="008C1739" w:rsidP="008C1739">
      <w:pPr>
        <w:pStyle w:val="12"/>
        <w:ind w:firstLine="0"/>
        <w:jc w:val="center"/>
      </w:pPr>
      <w:bookmarkStart w:id="0" w:name="_Toc460918489"/>
      <w:bookmarkStart w:id="1" w:name="_Toc18609314"/>
      <w:bookmarkStart w:id="2" w:name="_Toc18609385"/>
      <w:r w:rsidRPr="00957EBF">
        <w:t>Введение</w:t>
      </w:r>
      <w:bookmarkEnd w:id="0"/>
      <w:bookmarkEnd w:id="1"/>
      <w:bookmarkEnd w:id="2"/>
    </w:p>
    <w:p w14:paraId="15225F27" w14:textId="5356156C" w:rsidR="008C1739" w:rsidRPr="008C1739" w:rsidRDefault="008C1739" w:rsidP="00910EB8">
      <w:pPr>
        <w:pStyle w:val="ab"/>
      </w:pPr>
      <w:r w:rsidRPr="00957EBF">
        <w:t>В рамках проекта осуществляется проектирование и разработка программного обеспечения, обеспечивающего</w:t>
      </w:r>
      <w:r w:rsidR="005A423F">
        <w:t xml:space="preserve"> автоматизацию процесса </w:t>
      </w:r>
      <w:r w:rsidR="00D3166C">
        <w:t>трансляции</w:t>
      </w:r>
      <w:r>
        <w:t xml:space="preserve"> файлов структуры</w:t>
      </w:r>
      <w:r w:rsidR="00D3166C">
        <w:t xml:space="preserve"> </w:t>
      </w:r>
      <w:r w:rsidR="00910EB8">
        <w:rPr>
          <w:lang w:val="en-US"/>
        </w:rPr>
        <w:t>EKB</w:t>
      </w:r>
      <w:r w:rsidR="00910EB8" w:rsidRPr="00910EB8">
        <w:t xml:space="preserve"> </w:t>
      </w:r>
      <w:r w:rsidR="00D3166C">
        <w:t xml:space="preserve">в формат </w:t>
      </w:r>
      <w:r w:rsidR="00D3166C" w:rsidRPr="00D3166C">
        <w:t>приложени</w:t>
      </w:r>
      <w:r w:rsidR="00D3166C">
        <w:t>я</w:t>
      </w:r>
      <w:r w:rsidR="00D3166C" w:rsidRPr="00D3166C">
        <w:t xml:space="preserve"> для создания диаграмм и интерактивн</w:t>
      </w:r>
      <w:r w:rsidR="00D3166C">
        <w:t>ых</w:t>
      </w:r>
      <w:r w:rsidR="00D3166C" w:rsidRPr="00D3166C">
        <w:t xml:space="preserve"> дос</w:t>
      </w:r>
      <w:r w:rsidR="00D3166C">
        <w:t>о</w:t>
      </w:r>
      <w:r w:rsidR="00D3166C" w:rsidRPr="00D3166C">
        <w:t>к</w:t>
      </w:r>
      <w:r w:rsidR="00D3166C">
        <w:t xml:space="preserve"> </w:t>
      </w:r>
      <w:r w:rsidR="00D3166C">
        <w:rPr>
          <w:lang w:val="en-US"/>
        </w:rPr>
        <w:t>draw</w:t>
      </w:r>
      <w:r w:rsidR="00D3166C" w:rsidRPr="00D3166C">
        <w:t>.</w:t>
      </w:r>
      <w:r w:rsidR="00D3166C">
        <w:rPr>
          <w:lang w:val="en-US"/>
        </w:rPr>
        <w:t>io</w:t>
      </w:r>
      <w:r w:rsidRPr="008C1739">
        <w:t>.</w:t>
      </w:r>
    </w:p>
    <w:p w14:paraId="62A923FF" w14:textId="4912B100" w:rsidR="008C1739" w:rsidRPr="00957EBF" w:rsidRDefault="008C1739" w:rsidP="008C1739">
      <w:pPr>
        <w:pStyle w:val="ab"/>
      </w:pPr>
      <w:r w:rsidRPr="00957EBF">
        <w:rPr>
          <w:rStyle w:val="af6"/>
          <w:i w:val="0"/>
          <w:iCs w:val="0"/>
        </w:rPr>
        <w:t xml:space="preserve">Актуальность разрабатываемого программного обеспечения </w:t>
      </w:r>
      <w:r w:rsidRPr="00957EBF">
        <w:t>определяется</w:t>
      </w:r>
      <w:r w:rsidR="008D5C17">
        <w:t xml:space="preserve"> временными затратами в рамках ручного переноса проектов между системами</w:t>
      </w:r>
      <w:r w:rsidR="00A61365" w:rsidRPr="00A61365">
        <w:t xml:space="preserve"> </w:t>
      </w:r>
      <w:r w:rsidR="00A61365">
        <w:t>и поддержании данных в актуальном виде</w:t>
      </w:r>
      <w:r w:rsidR="008D5C17">
        <w:t>.</w:t>
      </w:r>
    </w:p>
    <w:p w14:paraId="0DD6DCC2" w14:textId="6C1AF42C" w:rsidR="008C1739" w:rsidRPr="00957EBF" w:rsidRDefault="008C1739" w:rsidP="008C1739">
      <w:pPr>
        <w:pStyle w:val="ab"/>
      </w:pPr>
      <w:r w:rsidRPr="00957EBF">
        <w:t xml:space="preserve">Разрабатываемый программное обеспечение должно автоматизировать деятельность специалистов, в области </w:t>
      </w:r>
      <w:r w:rsidR="00D37BD9">
        <w:t>проектирования информационных систем</w:t>
      </w:r>
      <w:r w:rsidRPr="00957EBF">
        <w:t xml:space="preserve">, сокращая их временные затраты при </w:t>
      </w:r>
      <w:r w:rsidR="00D37BD9">
        <w:t>переносе</w:t>
      </w:r>
      <w:r w:rsidR="00A473C5">
        <w:t xml:space="preserve"> проектов</w:t>
      </w:r>
      <w:r w:rsidR="00D37BD9">
        <w:t xml:space="preserve"> в рамках представленных </w:t>
      </w:r>
      <w:r w:rsidR="00A473C5">
        <w:t>систем</w:t>
      </w:r>
      <w:r w:rsidR="00D37BD9">
        <w:t>.</w:t>
      </w:r>
    </w:p>
    <w:p w14:paraId="0AD11575" w14:textId="77777777" w:rsidR="000F2A3A" w:rsidRPr="000F2A3A" w:rsidRDefault="000F2A3A" w:rsidP="000F2A3A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 CYR" w:hAnsi="Times New Roman CYR" w:cs="Times New Roman CYR"/>
          <w:sz w:val="28"/>
          <w:szCs w:val="28"/>
        </w:rPr>
      </w:pPr>
    </w:p>
    <w:sectPr w:rsidR="000F2A3A" w:rsidRPr="000F2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pStyle w:val="a1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54E5D4E"/>
    <w:multiLevelType w:val="hybridMultilevel"/>
    <w:tmpl w:val="2424C112"/>
    <w:lvl w:ilvl="0" w:tplc="65FE473E">
      <w:start w:val="1"/>
      <w:numFmt w:val="bullet"/>
      <w:pStyle w:val="a2"/>
      <w:lvlText w:val=""/>
      <w:lvlJc w:val="left"/>
      <w:pPr>
        <w:ind w:left="8157" w:hanging="360"/>
      </w:pPr>
      <w:rPr>
        <w:rFonts w:ascii="Symbol" w:hAnsi="Symbol"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2FB97942"/>
    <w:multiLevelType w:val="multilevel"/>
    <w:tmpl w:val="6AD4E86C"/>
    <w:numStyleLink w:val="a3"/>
  </w:abstractNum>
  <w:abstractNum w:abstractNumId="8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7AA3CC6"/>
    <w:multiLevelType w:val="multilevel"/>
    <w:tmpl w:val="6AD4E86C"/>
    <w:styleLink w:val="a3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36E1F33"/>
    <w:multiLevelType w:val="multilevel"/>
    <w:tmpl w:val="0419001D"/>
    <w:styleLink w:val="a4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FF663E6"/>
    <w:multiLevelType w:val="singleLevel"/>
    <w:tmpl w:val="0EEEFED8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2" w15:restartNumberingAfterBreak="0">
    <w:nsid w:val="5566661E"/>
    <w:multiLevelType w:val="hybridMultilevel"/>
    <w:tmpl w:val="D23CC4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4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6" w15:restartNumberingAfterBreak="0">
    <w:nsid w:val="76933EFA"/>
    <w:multiLevelType w:val="hybridMultilevel"/>
    <w:tmpl w:val="7870F298"/>
    <w:lvl w:ilvl="0" w:tplc="75DAAA1E">
      <w:start w:val="1"/>
      <w:numFmt w:val="bullet"/>
      <w:pStyle w:val="a5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5"/>
  </w:num>
  <w:num w:numId="5">
    <w:abstractNumId w:val="8"/>
  </w:num>
  <w:num w:numId="6">
    <w:abstractNumId w:val="3"/>
  </w:num>
  <w:num w:numId="7">
    <w:abstractNumId w:val="9"/>
  </w:num>
  <w:num w:numId="8">
    <w:abstractNumId w:val="7"/>
  </w:num>
  <w:num w:numId="9">
    <w:abstractNumId w:val="2"/>
  </w:num>
  <w:num w:numId="10">
    <w:abstractNumId w:val="16"/>
  </w:num>
  <w:num w:numId="11">
    <w:abstractNumId w:val="1"/>
  </w:num>
  <w:num w:numId="12">
    <w:abstractNumId w:val="13"/>
  </w:num>
  <w:num w:numId="13">
    <w:abstractNumId w:val="0"/>
  </w:num>
  <w:num w:numId="14">
    <w:abstractNumId w:val="14"/>
  </w:num>
  <w:num w:numId="15">
    <w:abstractNumId w:val="6"/>
  </w:num>
  <w:num w:numId="16">
    <w:abstractNumId w:val="11"/>
  </w:num>
  <w:num w:numId="17">
    <w:abstractNumId w:val="11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39"/>
    <w:rsid w:val="00000EB5"/>
    <w:rsid w:val="00075FEB"/>
    <w:rsid w:val="000958F5"/>
    <w:rsid w:val="000F2A3A"/>
    <w:rsid w:val="00107DF7"/>
    <w:rsid w:val="00112BBB"/>
    <w:rsid w:val="001818CA"/>
    <w:rsid w:val="001B507E"/>
    <w:rsid w:val="001D438C"/>
    <w:rsid w:val="002343B7"/>
    <w:rsid w:val="002405D3"/>
    <w:rsid w:val="002D0C20"/>
    <w:rsid w:val="002E3E29"/>
    <w:rsid w:val="00306500"/>
    <w:rsid w:val="003E30A8"/>
    <w:rsid w:val="004F5A61"/>
    <w:rsid w:val="0053237C"/>
    <w:rsid w:val="005A423F"/>
    <w:rsid w:val="00675F66"/>
    <w:rsid w:val="00777452"/>
    <w:rsid w:val="007C21D4"/>
    <w:rsid w:val="00821A0A"/>
    <w:rsid w:val="008673F4"/>
    <w:rsid w:val="008720D0"/>
    <w:rsid w:val="008C1739"/>
    <w:rsid w:val="008D5C17"/>
    <w:rsid w:val="00910EB8"/>
    <w:rsid w:val="00915FEA"/>
    <w:rsid w:val="00937A74"/>
    <w:rsid w:val="009459D3"/>
    <w:rsid w:val="0097252D"/>
    <w:rsid w:val="00A170D5"/>
    <w:rsid w:val="00A27062"/>
    <w:rsid w:val="00A473C5"/>
    <w:rsid w:val="00A61365"/>
    <w:rsid w:val="00B44349"/>
    <w:rsid w:val="00B80B65"/>
    <w:rsid w:val="00BE209D"/>
    <w:rsid w:val="00C21152"/>
    <w:rsid w:val="00C54846"/>
    <w:rsid w:val="00CA0A4D"/>
    <w:rsid w:val="00CE6AD4"/>
    <w:rsid w:val="00CF2303"/>
    <w:rsid w:val="00D3166C"/>
    <w:rsid w:val="00D37BD9"/>
    <w:rsid w:val="00D76135"/>
    <w:rsid w:val="00ED6340"/>
    <w:rsid w:val="00FE2D85"/>
    <w:rsid w:val="00FF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003C8"/>
  <w15:docId w15:val="{C4CDADD3-AD40-4F67-BD07-2AA63B54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CE6AD4"/>
  </w:style>
  <w:style w:type="paragraph" w:styleId="10">
    <w:name w:val="heading 1"/>
    <w:basedOn w:val="a6"/>
    <w:next w:val="a6"/>
    <w:link w:val="11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6"/>
    <w:next w:val="a6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numbering" w:customStyle="1" w:styleId="a4">
    <w:name w:val="попова маркированный список"/>
    <w:basedOn w:val="a9"/>
    <w:uiPriority w:val="99"/>
    <w:rsid w:val="004F5A61"/>
    <w:pPr>
      <w:numPr>
        <w:numId w:val="1"/>
      </w:numPr>
    </w:pPr>
  </w:style>
  <w:style w:type="paragraph" w:styleId="aa">
    <w:name w:val="List Paragraph"/>
    <w:basedOn w:val="a6"/>
    <w:uiPriority w:val="34"/>
    <w:qFormat/>
    <w:rsid w:val="00915FEA"/>
    <w:pPr>
      <w:ind w:left="720"/>
      <w:contextualSpacing/>
    </w:pPr>
  </w:style>
  <w:style w:type="paragraph" w:customStyle="1" w:styleId="ab">
    <w:name w:val="Вовиков Абзац"/>
    <w:basedOn w:val="a6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b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b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7"/>
    <w:link w:val="10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c">
    <w:name w:val="Subtle Reference"/>
    <w:basedOn w:val="a7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7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TOC Heading"/>
    <w:basedOn w:val="10"/>
    <w:next w:val="a6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6"/>
    <w:next w:val="a6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6"/>
    <w:next w:val="a6"/>
    <w:autoRedefine/>
    <w:uiPriority w:val="39"/>
    <w:unhideWhenUsed/>
    <w:rsid w:val="001B507E"/>
    <w:pPr>
      <w:spacing w:after="100"/>
      <w:ind w:left="220"/>
    </w:pPr>
  </w:style>
  <w:style w:type="character" w:styleId="ae">
    <w:name w:val="Hyperlink"/>
    <w:basedOn w:val="a7"/>
    <w:uiPriority w:val="99"/>
    <w:unhideWhenUsed/>
    <w:rsid w:val="001B507E"/>
    <w:rPr>
      <w:color w:val="0000FF" w:themeColor="hyperlink"/>
      <w:u w:val="single"/>
    </w:rPr>
  </w:style>
  <w:style w:type="paragraph" w:styleId="af">
    <w:name w:val="Balloon Text"/>
    <w:basedOn w:val="a6"/>
    <w:link w:val="af0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7"/>
    <w:link w:val="af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b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1">
    <w:name w:val="Вовиков таблицы"/>
    <w:basedOn w:val="a8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2">
    <w:name w:val="Table Grid"/>
    <w:basedOn w:val="a8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3">
    <w:name w:val="Вовиков нумерованный список"/>
    <w:basedOn w:val="a9"/>
    <w:uiPriority w:val="99"/>
    <w:rsid w:val="00C21152"/>
    <w:pPr>
      <w:numPr>
        <w:numId w:val="7"/>
      </w:numPr>
    </w:pPr>
  </w:style>
  <w:style w:type="paragraph" w:customStyle="1" w:styleId="a5">
    <w:name w:val="Вовиков Маркированный список"/>
    <w:basedOn w:val="a0"/>
    <w:next w:val="ab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b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6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b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6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3">
    <w:name w:val="Вовиков Стиль таблицы"/>
    <w:basedOn w:val="a8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6"/>
    <w:uiPriority w:val="99"/>
    <w:semiHidden/>
    <w:unhideWhenUsed/>
    <w:rsid w:val="00075FEB"/>
    <w:pPr>
      <w:numPr>
        <w:numId w:val="13"/>
      </w:numPr>
      <w:contextualSpacing/>
    </w:pPr>
  </w:style>
  <w:style w:type="paragraph" w:customStyle="1" w:styleId="a2">
    <w:name w:val="АААСтиль"/>
    <w:basedOn w:val="a6"/>
    <w:link w:val="af4"/>
    <w:qFormat/>
    <w:rsid w:val="008C1739"/>
    <w:pPr>
      <w:numPr>
        <w:numId w:val="15"/>
      </w:numPr>
      <w:spacing w:after="0" w:line="240" w:lineRule="auto"/>
      <w:ind w:left="0"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АААСтиль Знак"/>
    <w:basedOn w:val="a7"/>
    <w:link w:val="a2"/>
    <w:rsid w:val="008C173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1">
    <w:name w:val="БББСтиль"/>
    <w:basedOn w:val="a6"/>
    <w:link w:val="af5"/>
    <w:qFormat/>
    <w:rsid w:val="008C1739"/>
    <w:pPr>
      <w:numPr>
        <w:numId w:val="6"/>
      </w:numPr>
      <w:tabs>
        <w:tab w:val="left" w:pos="1276"/>
      </w:tabs>
      <w:spacing w:after="0" w:line="240" w:lineRule="auto"/>
      <w:ind w:left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5">
    <w:name w:val="БББСтиль Знак"/>
    <w:basedOn w:val="a7"/>
    <w:link w:val="a1"/>
    <w:rsid w:val="008C173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6">
    <w:name w:val="Emphasis"/>
    <w:uiPriority w:val="20"/>
    <w:qFormat/>
    <w:rsid w:val="008C1739"/>
    <w:rPr>
      <w:i/>
      <w:iCs/>
    </w:rPr>
  </w:style>
  <w:style w:type="paragraph" w:customStyle="1" w:styleId="25">
    <w:name w:val="Знак Знак Знак Знак Знак Знак2"/>
    <w:basedOn w:val="a6"/>
    <w:rsid w:val="008C1739"/>
    <w:pPr>
      <w:spacing w:after="160" w:line="240" w:lineRule="exact"/>
    </w:pPr>
    <w:rPr>
      <w:rFonts w:ascii="Arial" w:eastAsia="Times New Roman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27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22</cp:revision>
  <dcterms:created xsi:type="dcterms:W3CDTF">2022-11-12T14:14:00Z</dcterms:created>
  <dcterms:modified xsi:type="dcterms:W3CDTF">2022-12-12T09:44:00Z</dcterms:modified>
</cp:coreProperties>
</file>