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F775F" w14:textId="43EB5BB2" w:rsidR="00ED6340" w:rsidRDefault="003516D7" w:rsidP="003516D7">
      <w:pPr>
        <w:pStyle w:val="3"/>
      </w:pPr>
      <w:bookmarkStart w:id="0" w:name="_Hlk121406877"/>
      <w:r w:rsidRPr="003516D7">
        <w:t>2.4.2</w:t>
      </w:r>
      <w:r w:rsidR="0063699E">
        <w:t xml:space="preserve"> </w:t>
      </w:r>
      <w:r w:rsidRPr="003516D7">
        <w:t>Описание интерфейса</w:t>
      </w:r>
    </w:p>
    <w:p w14:paraId="1420646D" w14:textId="6E27B34A" w:rsidR="003516D7" w:rsidRDefault="00C01F3E" w:rsidP="003516D7">
      <w:pPr>
        <w:pStyle w:val="a9"/>
      </w:pPr>
      <w:r>
        <w:t>В качестве среды для создания макето</w:t>
      </w:r>
      <w:r w:rsidR="0039627D">
        <w:t>в</w:t>
      </w:r>
      <w:r>
        <w:t xml:space="preserve"> графического интерфейса был использован </w:t>
      </w:r>
      <w:r w:rsidRPr="00C01F3E">
        <w:t>онлайн-редактор для создания интерфейсов и прототипов</w:t>
      </w:r>
      <w:r>
        <w:t xml:space="preserve"> </w:t>
      </w:r>
      <w:r>
        <w:rPr>
          <w:lang w:val="en-US"/>
        </w:rPr>
        <w:t>Figma</w:t>
      </w:r>
      <w:r>
        <w:t>.</w:t>
      </w:r>
      <w:r w:rsidR="0039627D">
        <w:t xml:space="preserve"> Основываясь на диаграмме вариантов использования</w:t>
      </w:r>
      <w:r w:rsidR="00E83CD4">
        <w:t>,</w:t>
      </w:r>
      <w:r w:rsidR="0039627D">
        <w:t xml:space="preserve"> было спроектировано </w:t>
      </w:r>
      <w:r w:rsidR="0005483B">
        <w:t>четыре</w:t>
      </w:r>
      <w:r w:rsidR="0039627D">
        <w:t xml:space="preserve"> прототип</w:t>
      </w:r>
      <w:r w:rsidR="0005483B">
        <w:t>а</w:t>
      </w:r>
      <w:r w:rsidR="0039627D">
        <w:t xml:space="preserve"> возможных состояний программного компонента.</w:t>
      </w:r>
    </w:p>
    <w:p w14:paraId="7B2649AA" w14:textId="437B077E" w:rsidR="0039627D" w:rsidRDefault="000021A6" w:rsidP="003516D7">
      <w:pPr>
        <w:pStyle w:val="a9"/>
      </w:pPr>
      <w:r>
        <w:t xml:space="preserve">Первый фрагмент отображает </w:t>
      </w:r>
      <w:r w:rsidR="00B17CD2">
        <w:t>первоначальное состояние приложения после запуска.</w:t>
      </w:r>
    </w:p>
    <w:p w14:paraId="62AD6266" w14:textId="07B66A92" w:rsidR="00B71F5B" w:rsidRDefault="0005483B" w:rsidP="00C9182C">
      <w:pPr>
        <w:pStyle w:val="a9"/>
        <w:ind w:firstLine="0"/>
        <w:jc w:val="center"/>
      </w:pPr>
      <w:r w:rsidRPr="0005483B">
        <w:rPr>
          <w:noProof/>
        </w:rPr>
        <w:drawing>
          <wp:inline distT="0" distB="0" distL="0" distR="0" wp14:anchorId="7C231DB4" wp14:editId="35F9A7E6">
            <wp:extent cx="4940893" cy="3103441"/>
            <wp:effectExtent l="19050" t="19050" r="12700" b="209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7874" cy="31141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36D341" w14:textId="1745751A" w:rsidR="00C9182C" w:rsidRDefault="00C9182C" w:rsidP="00C9182C">
      <w:pPr>
        <w:pStyle w:val="a9"/>
        <w:ind w:firstLine="0"/>
        <w:jc w:val="center"/>
      </w:pPr>
      <w:r>
        <w:t xml:space="preserve">Рисунок </w:t>
      </w:r>
      <w:r w:rsidRPr="00C9182C">
        <w:rPr>
          <w:highlight w:val="yellow"/>
          <w:lang w:val="en-US"/>
        </w:rPr>
        <w:t>N</w:t>
      </w:r>
      <w:r w:rsidRPr="00116059">
        <w:t xml:space="preserve"> </w:t>
      </w:r>
      <w:r w:rsidR="000D0A0C" w:rsidRPr="00116059">
        <w:t>–</w:t>
      </w:r>
      <w:r w:rsidRPr="00116059">
        <w:t xml:space="preserve"> </w:t>
      </w:r>
      <w:r w:rsidR="000D0A0C">
        <w:t>Макет стартового окна</w:t>
      </w:r>
    </w:p>
    <w:p w14:paraId="5EAA1E6A" w14:textId="4726E960" w:rsidR="00116059" w:rsidRDefault="00116059" w:rsidP="00C9182C">
      <w:pPr>
        <w:pStyle w:val="a9"/>
        <w:ind w:firstLine="0"/>
        <w:jc w:val="center"/>
      </w:pPr>
    </w:p>
    <w:p w14:paraId="3D7FA470" w14:textId="77777777" w:rsidR="0005483B" w:rsidRDefault="0005483B" w:rsidP="0005483B">
      <w:pPr>
        <w:pStyle w:val="a9"/>
      </w:pPr>
      <w:r>
        <w:t>При нажатии на кнопки загрузки или выбора директории открывается окно соответствующего выбора.</w:t>
      </w:r>
    </w:p>
    <w:p w14:paraId="64D43D45" w14:textId="618C4F4A" w:rsidR="0005483B" w:rsidRDefault="0005483B" w:rsidP="0005483B">
      <w:pPr>
        <w:pStyle w:val="a9"/>
        <w:ind w:firstLine="0"/>
        <w:jc w:val="center"/>
      </w:pPr>
      <w:r w:rsidRPr="0005483B">
        <w:rPr>
          <w:noProof/>
        </w:rPr>
        <w:drawing>
          <wp:inline distT="0" distB="0" distL="0" distR="0" wp14:anchorId="5ECAACA3" wp14:editId="54F7EAAA">
            <wp:extent cx="5518095" cy="3472477"/>
            <wp:effectExtent l="19050" t="19050" r="26035" b="139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1857" cy="3487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3F5F13" w14:textId="77777777" w:rsidR="0005483B" w:rsidRDefault="0005483B" w:rsidP="0005483B">
      <w:pPr>
        <w:pStyle w:val="a9"/>
        <w:ind w:firstLine="0"/>
        <w:jc w:val="center"/>
      </w:pPr>
      <w:r>
        <w:t xml:space="preserve">Рисунок </w:t>
      </w:r>
      <w:r w:rsidRPr="00C9182C">
        <w:rPr>
          <w:highlight w:val="yellow"/>
          <w:lang w:val="en-US"/>
        </w:rPr>
        <w:t>N</w:t>
      </w:r>
      <w:r w:rsidRPr="006C095F">
        <w:t xml:space="preserve"> – </w:t>
      </w:r>
      <w:r>
        <w:t>Взаимодействие с кнопками выбора</w:t>
      </w:r>
    </w:p>
    <w:p w14:paraId="432F4208" w14:textId="77777777" w:rsidR="0005483B" w:rsidRDefault="0005483B" w:rsidP="0005483B">
      <w:pPr>
        <w:pStyle w:val="a9"/>
      </w:pPr>
    </w:p>
    <w:p w14:paraId="0704F67D" w14:textId="77777777" w:rsidR="0005483B" w:rsidRDefault="0005483B" w:rsidP="0005483B">
      <w:pPr>
        <w:pStyle w:val="a9"/>
        <w:keepNext/>
      </w:pPr>
      <w:r>
        <w:t>Текущие состояния работы с файлами и директориями указывают информационные поля. В качестве упрощения визуального восприятия типа состояния текст окрашен соответствующим цветом.</w:t>
      </w:r>
    </w:p>
    <w:p w14:paraId="6470DB1F" w14:textId="4443F5D4" w:rsidR="0005483B" w:rsidRDefault="0005483B" w:rsidP="0005483B">
      <w:pPr>
        <w:pStyle w:val="a9"/>
        <w:ind w:firstLine="0"/>
        <w:jc w:val="center"/>
      </w:pPr>
      <w:r w:rsidRPr="0005483B">
        <w:rPr>
          <w:noProof/>
        </w:rPr>
        <w:drawing>
          <wp:inline distT="0" distB="0" distL="0" distR="0" wp14:anchorId="7E3A8BFC" wp14:editId="32EA487E">
            <wp:extent cx="5551682" cy="3487085"/>
            <wp:effectExtent l="19050" t="19050" r="11430" b="184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3509" cy="3500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931990" w14:textId="77777777" w:rsidR="0005483B" w:rsidRDefault="0005483B" w:rsidP="0005483B">
      <w:pPr>
        <w:pStyle w:val="a9"/>
        <w:ind w:firstLine="0"/>
        <w:jc w:val="center"/>
      </w:pPr>
      <w:r>
        <w:t xml:space="preserve">Рисунок </w:t>
      </w:r>
      <w:r w:rsidRPr="00C9182C">
        <w:rPr>
          <w:highlight w:val="yellow"/>
          <w:lang w:val="en-US"/>
        </w:rPr>
        <w:t>N</w:t>
      </w:r>
      <w:r w:rsidRPr="006C095F">
        <w:t xml:space="preserve"> – </w:t>
      </w:r>
      <w:r>
        <w:t>Отображение полей состояния</w:t>
      </w:r>
    </w:p>
    <w:p w14:paraId="48D9AD95" w14:textId="61E4FD4D" w:rsidR="00E81186" w:rsidRDefault="00E81186" w:rsidP="00E81186">
      <w:pPr>
        <w:pStyle w:val="a9"/>
        <w:ind w:firstLine="0"/>
        <w:jc w:val="center"/>
      </w:pPr>
    </w:p>
    <w:p w14:paraId="6FFD048A" w14:textId="58A4045D" w:rsidR="000F6889" w:rsidRDefault="000F6889" w:rsidP="004C649A">
      <w:pPr>
        <w:pStyle w:val="a9"/>
        <w:ind w:firstLine="0"/>
      </w:pPr>
    </w:p>
    <w:p w14:paraId="3934B73B" w14:textId="7E2F233F" w:rsidR="0095064B" w:rsidRDefault="0039407C" w:rsidP="0039407C">
      <w:pPr>
        <w:pStyle w:val="a9"/>
      </w:pPr>
      <w:r>
        <w:t>После завершения данного процесса отображается окно с сообщением об успешной конвертацией</w:t>
      </w:r>
      <w:r w:rsidR="00CD75A2">
        <w:t xml:space="preserve"> или ошибкой</w:t>
      </w:r>
      <w:r w:rsidR="004C649A">
        <w:t>.</w:t>
      </w:r>
    </w:p>
    <w:p w14:paraId="274842B9" w14:textId="62B0F00E" w:rsidR="000F6889" w:rsidRPr="00CD75A2" w:rsidRDefault="0005483B" w:rsidP="0095064B">
      <w:pPr>
        <w:pStyle w:val="a9"/>
        <w:ind w:firstLine="0"/>
        <w:jc w:val="center"/>
      </w:pPr>
      <w:r w:rsidRPr="0005483B">
        <w:rPr>
          <w:noProof/>
        </w:rPr>
        <w:drawing>
          <wp:inline distT="0" distB="0" distL="0" distR="0" wp14:anchorId="38F643BF" wp14:editId="71B32F9E">
            <wp:extent cx="4863340" cy="3056288"/>
            <wp:effectExtent l="19050" t="19050" r="13970" b="1079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9710" cy="30602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53228E" w14:textId="26F54349" w:rsidR="00E81186" w:rsidRDefault="0095064B" w:rsidP="00E81186">
      <w:pPr>
        <w:pStyle w:val="a9"/>
        <w:ind w:firstLine="0"/>
        <w:jc w:val="center"/>
      </w:pPr>
      <w:r>
        <w:t xml:space="preserve">Рисунок </w:t>
      </w:r>
      <w:r w:rsidRPr="00C9182C">
        <w:rPr>
          <w:highlight w:val="yellow"/>
          <w:lang w:val="en-US"/>
        </w:rPr>
        <w:t>N</w:t>
      </w:r>
      <w:r w:rsidRPr="006C095F">
        <w:t xml:space="preserve"> – </w:t>
      </w:r>
      <w:r>
        <w:t>Визуализация завершения процесса</w:t>
      </w:r>
    </w:p>
    <w:p w14:paraId="58FADC2D" w14:textId="5AA1111C" w:rsidR="008A7593" w:rsidRDefault="008A7593" w:rsidP="008A7593">
      <w:pPr>
        <w:pStyle w:val="a9"/>
        <w:ind w:firstLine="0"/>
        <w:jc w:val="center"/>
      </w:pPr>
    </w:p>
    <w:p w14:paraId="701A4F0A" w14:textId="337E0436" w:rsidR="00575E56" w:rsidRPr="00116059" w:rsidRDefault="000125A8" w:rsidP="00EE519D">
      <w:pPr>
        <w:pStyle w:val="a9"/>
        <w:keepNext/>
      </w:pPr>
      <w:r>
        <w:lastRenderedPageBreak/>
        <w:t xml:space="preserve">Конечный вариант графического интерфейса создан с помощью элементов окна </w:t>
      </w:r>
      <w:r>
        <w:rPr>
          <w:lang w:val="en-US"/>
        </w:rPr>
        <w:t>Windows</w:t>
      </w:r>
      <w:r w:rsidRPr="000125A8">
        <w:t xml:space="preserve"> </w:t>
      </w:r>
      <w:r>
        <w:rPr>
          <w:lang w:val="en-US"/>
        </w:rPr>
        <w:t>Forms</w:t>
      </w:r>
      <w:r>
        <w:t>.</w:t>
      </w:r>
    </w:p>
    <w:p w14:paraId="739D2315" w14:textId="1A6008F5" w:rsidR="00575E56" w:rsidRDefault="00C71518" w:rsidP="008A7593">
      <w:pPr>
        <w:pStyle w:val="a9"/>
        <w:ind w:firstLine="0"/>
        <w:jc w:val="center"/>
      </w:pPr>
      <w:r w:rsidRPr="00C71518">
        <w:rPr>
          <w:noProof/>
        </w:rPr>
        <w:drawing>
          <wp:inline distT="0" distB="0" distL="0" distR="0" wp14:anchorId="71445001" wp14:editId="64BE2E9F">
            <wp:extent cx="3639058" cy="271500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2E34" w14:textId="472B1268" w:rsidR="008A7593" w:rsidRPr="000D0A0C" w:rsidRDefault="00EE519D" w:rsidP="00E81186">
      <w:pPr>
        <w:pStyle w:val="a9"/>
        <w:ind w:firstLine="0"/>
        <w:jc w:val="center"/>
      </w:pPr>
      <w:r>
        <w:t xml:space="preserve">Рисунок </w:t>
      </w:r>
      <w:r w:rsidRPr="00C9182C">
        <w:rPr>
          <w:highlight w:val="yellow"/>
          <w:lang w:val="en-US"/>
        </w:rPr>
        <w:t>N</w:t>
      </w:r>
      <w:r w:rsidRPr="006C095F">
        <w:t xml:space="preserve"> – </w:t>
      </w:r>
      <w:r>
        <w:t>Графический интерфейс в среде разработки</w:t>
      </w:r>
      <w:bookmarkEnd w:id="0"/>
    </w:p>
    <w:sectPr w:rsidR="008A7593" w:rsidRPr="000D0A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FB97942"/>
    <w:multiLevelType w:val="multilevel"/>
    <w:tmpl w:val="6AD4E86C"/>
    <w:numStyleLink w:val="a1"/>
  </w:abstractNum>
  <w:abstractNum w:abstractNumId="7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3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12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2"/>
  </w:num>
  <w:num w:numId="10">
    <w:abstractNumId w:val="13"/>
  </w:num>
  <w:num w:numId="11">
    <w:abstractNumId w:val="1"/>
  </w:num>
  <w:num w:numId="12">
    <w:abstractNumId w:val="10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6D7"/>
    <w:rsid w:val="00000EB5"/>
    <w:rsid w:val="000021A6"/>
    <w:rsid w:val="000125A8"/>
    <w:rsid w:val="0005483B"/>
    <w:rsid w:val="00075FEB"/>
    <w:rsid w:val="000D0A0C"/>
    <w:rsid w:val="000F6889"/>
    <w:rsid w:val="00105530"/>
    <w:rsid w:val="00116059"/>
    <w:rsid w:val="001818CA"/>
    <w:rsid w:val="001B507E"/>
    <w:rsid w:val="001D438C"/>
    <w:rsid w:val="002E3E29"/>
    <w:rsid w:val="00306500"/>
    <w:rsid w:val="003516D7"/>
    <w:rsid w:val="0039407C"/>
    <w:rsid w:val="0039627D"/>
    <w:rsid w:val="004C649A"/>
    <w:rsid w:val="004F5A61"/>
    <w:rsid w:val="00575E56"/>
    <w:rsid w:val="006346D9"/>
    <w:rsid w:val="0063699E"/>
    <w:rsid w:val="00675F66"/>
    <w:rsid w:val="006A29C8"/>
    <w:rsid w:val="006C095F"/>
    <w:rsid w:val="006E4958"/>
    <w:rsid w:val="00740C85"/>
    <w:rsid w:val="007C21D4"/>
    <w:rsid w:val="007D57DA"/>
    <w:rsid w:val="008673F4"/>
    <w:rsid w:val="008A7593"/>
    <w:rsid w:val="00915FEA"/>
    <w:rsid w:val="00937A74"/>
    <w:rsid w:val="009459D3"/>
    <w:rsid w:val="0095064B"/>
    <w:rsid w:val="00A170D5"/>
    <w:rsid w:val="00B17CD2"/>
    <w:rsid w:val="00B44349"/>
    <w:rsid w:val="00B71F5B"/>
    <w:rsid w:val="00B80B65"/>
    <w:rsid w:val="00BE4762"/>
    <w:rsid w:val="00C01F3E"/>
    <w:rsid w:val="00C05C22"/>
    <w:rsid w:val="00C21152"/>
    <w:rsid w:val="00C26807"/>
    <w:rsid w:val="00C71518"/>
    <w:rsid w:val="00C9182C"/>
    <w:rsid w:val="00CD75A2"/>
    <w:rsid w:val="00CE6AD4"/>
    <w:rsid w:val="00CF2303"/>
    <w:rsid w:val="00D76135"/>
    <w:rsid w:val="00E009D3"/>
    <w:rsid w:val="00E51386"/>
    <w:rsid w:val="00E81186"/>
    <w:rsid w:val="00E83CD4"/>
    <w:rsid w:val="00EC15A8"/>
    <w:rsid w:val="00ED6340"/>
    <w:rsid w:val="00EE519D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7EC2E"/>
  <w15:docId w15:val="{9005183E-2492-4617-8A73-3DBED0DD6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133</TotalTime>
  <Pages>3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32</cp:revision>
  <dcterms:created xsi:type="dcterms:W3CDTF">2022-11-24T14:22:00Z</dcterms:created>
  <dcterms:modified xsi:type="dcterms:W3CDTF">2022-12-08T08:04:00Z</dcterms:modified>
</cp:coreProperties>
</file>