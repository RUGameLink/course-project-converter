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061AF" w14:textId="58820E97" w:rsidR="00EC475E" w:rsidRPr="001F0BE8" w:rsidRDefault="00EC475E" w:rsidP="00EC475E">
      <w:pPr>
        <w:pStyle w:val="23"/>
      </w:pPr>
      <w:bookmarkStart w:id="0" w:name="_Toc18609320"/>
      <w:bookmarkStart w:id="1" w:name="_Toc18609391"/>
      <w:r>
        <w:t>2.2 О</w:t>
      </w:r>
      <w:r w:rsidRPr="001F0BE8">
        <w:t>писани</w:t>
      </w:r>
      <w:r>
        <w:t>е</w:t>
      </w:r>
      <w:r w:rsidRPr="001F0BE8">
        <w:t xml:space="preserve"> проекта в </w:t>
      </w:r>
      <w:proofErr w:type="spellStart"/>
      <w:r w:rsidRPr="001F0BE8">
        <w:t>Trello</w:t>
      </w:r>
      <w:bookmarkEnd w:id="0"/>
      <w:bookmarkEnd w:id="1"/>
      <w:proofErr w:type="spellEnd"/>
      <w:r w:rsidRPr="001F0BE8">
        <w:t xml:space="preserve">  </w:t>
      </w:r>
    </w:p>
    <w:p w14:paraId="4313218F" w14:textId="50033755" w:rsidR="00EC475E" w:rsidRDefault="00D75AF2" w:rsidP="004846DA">
      <w:pPr>
        <w:pStyle w:val="a9"/>
      </w:pPr>
      <w:r>
        <w:t xml:space="preserve">В качестве программы для управления проектом был выбрана </w:t>
      </w:r>
      <w:r>
        <w:rPr>
          <w:lang w:val="en-US"/>
        </w:rPr>
        <w:t>Trello</w:t>
      </w:r>
      <w:r w:rsidR="00A05B7F">
        <w:t xml:space="preserve"> - о</w:t>
      </w:r>
      <w:r w:rsidR="00A05B7F" w:rsidRPr="00A05B7F">
        <w:t>блачн</w:t>
      </w:r>
      <w:r w:rsidR="00A05B7F">
        <w:t>ую</w:t>
      </w:r>
      <w:r w:rsidR="00A05B7F" w:rsidRPr="00A05B7F">
        <w:t xml:space="preserve"> программ</w:t>
      </w:r>
      <w:r w:rsidR="00A05B7F">
        <w:t>у</w:t>
      </w:r>
      <w:r w:rsidR="00A05B7F" w:rsidRPr="00A05B7F">
        <w:t xml:space="preserve"> для управления проектами небольших групп, разработанн</w:t>
      </w:r>
      <w:r w:rsidR="00A05B7F">
        <w:t>ую</w:t>
      </w:r>
      <w:r w:rsidR="00A05B7F" w:rsidRPr="00A05B7F">
        <w:t xml:space="preserve"> </w:t>
      </w:r>
      <w:proofErr w:type="spellStart"/>
      <w:r w:rsidR="00A05B7F" w:rsidRPr="00A05B7F">
        <w:t>Fog</w:t>
      </w:r>
      <w:proofErr w:type="spellEnd"/>
      <w:r w:rsidR="00A05B7F" w:rsidRPr="00A05B7F">
        <w:t xml:space="preserve"> </w:t>
      </w:r>
      <w:proofErr w:type="spellStart"/>
      <w:r w:rsidR="00A05B7F" w:rsidRPr="00A05B7F">
        <w:t>Creek</w:t>
      </w:r>
      <w:proofErr w:type="spellEnd"/>
      <w:r w:rsidR="00A05B7F" w:rsidRPr="00A05B7F">
        <w:t xml:space="preserve"> Software</w:t>
      </w:r>
      <w:r>
        <w:t>.</w:t>
      </w:r>
      <w:r w:rsidR="00DB146C">
        <w:t xml:space="preserve"> </w:t>
      </w:r>
    </w:p>
    <w:p w14:paraId="76B5BD9A" w14:textId="521E9EDF" w:rsidR="00EC475E" w:rsidRDefault="00846D3A" w:rsidP="004846DA">
      <w:pPr>
        <w:pStyle w:val="a9"/>
        <w:ind w:firstLine="0"/>
        <w:jc w:val="center"/>
        <w:rPr>
          <w:lang w:eastAsia="en-US"/>
        </w:rPr>
      </w:pPr>
      <w:r w:rsidRPr="00846D3A">
        <w:rPr>
          <w:lang w:eastAsia="en-US"/>
        </w:rPr>
        <w:drawing>
          <wp:inline distT="0" distB="0" distL="0" distR="0" wp14:anchorId="7BC1B57D" wp14:editId="6DC9DA8B">
            <wp:extent cx="5940425" cy="1824381"/>
            <wp:effectExtent l="19050" t="19050" r="22225" b="234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8938"/>
                    <a:stretch/>
                  </pic:blipFill>
                  <pic:spPr bwMode="auto">
                    <a:xfrm>
                      <a:off x="0" y="0"/>
                      <a:ext cx="5940425" cy="182438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48A96" w14:textId="4C04559D" w:rsidR="004846DA" w:rsidRDefault="004846DA" w:rsidP="004846DA">
      <w:pPr>
        <w:pStyle w:val="a9"/>
        <w:ind w:firstLine="0"/>
        <w:jc w:val="center"/>
        <w:rPr>
          <w:lang w:val="en-US" w:eastAsia="en-US"/>
        </w:rPr>
      </w:pPr>
      <w:r>
        <w:rPr>
          <w:lang w:eastAsia="en-US"/>
        </w:rPr>
        <w:t xml:space="preserve">Рисунок </w:t>
      </w:r>
      <w:r w:rsidRPr="00FC0BEE">
        <w:rPr>
          <w:highlight w:val="yellow"/>
          <w:lang w:val="en-US" w:eastAsia="en-US"/>
        </w:rPr>
        <w:t>N</w:t>
      </w:r>
      <w:r w:rsidRPr="004846DA">
        <w:rPr>
          <w:lang w:eastAsia="en-US"/>
        </w:rPr>
        <w:t xml:space="preserve"> –</w:t>
      </w:r>
      <w:r>
        <w:rPr>
          <w:lang w:eastAsia="en-US"/>
        </w:rPr>
        <w:t xml:space="preserve"> проект в программе </w:t>
      </w:r>
      <w:r>
        <w:rPr>
          <w:lang w:val="en-US" w:eastAsia="en-US"/>
        </w:rPr>
        <w:t>Trello</w:t>
      </w:r>
    </w:p>
    <w:p w14:paraId="5D554D69" w14:textId="0BD6C434" w:rsidR="00846D3A" w:rsidRDefault="00846D3A" w:rsidP="004846DA">
      <w:pPr>
        <w:pStyle w:val="a9"/>
        <w:ind w:firstLine="0"/>
        <w:jc w:val="center"/>
        <w:rPr>
          <w:lang w:val="en-US" w:eastAsia="en-US"/>
        </w:rPr>
      </w:pPr>
    </w:p>
    <w:p w14:paraId="4931C58C" w14:textId="0441DF14" w:rsidR="00846D3A" w:rsidRPr="00846D3A" w:rsidRDefault="00725E80" w:rsidP="00846D3A">
      <w:pPr>
        <w:pStyle w:val="a9"/>
      </w:pPr>
      <w:r>
        <w:t>Созданная доска состоит из пяти колонок. Первая колонка хранит в себе описание проекта и набор меток для карточек.</w:t>
      </w:r>
    </w:p>
    <w:p w14:paraId="2F14E2B1" w14:textId="3C8712A2" w:rsidR="00846D3A" w:rsidRPr="00725E80" w:rsidRDefault="00725E80" w:rsidP="004846DA">
      <w:pPr>
        <w:pStyle w:val="a9"/>
        <w:ind w:firstLine="0"/>
        <w:jc w:val="center"/>
        <w:rPr>
          <w:lang w:eastAsia="en-US"/>
        </w:rPr>
      </w:pPr>
      <w:r w:rsidRPr="00725E80">
        <w:rPr>
          <w:lang w:eastAsia="en-US"/>
        </w:rPr>
        <w:drawing>
          <wp:inline distT="0" distB="0" distL="0" distR="0" wp14:anchorId="24E2B841" wp14:editId="15C7EB6D">
            <wp:extent cx="5554622" cy="2216505"/>
            <wp:effectExtent l="19050" t="19050" r="27305" b="127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0584" cy="2226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213E9A" w14:textId="36C474CF" w:rsidR="00725E80" w:rsidRPr="00725E80" w:rsidRDefault="00725E80" w:rsidP="00725E80">
      <w:pPr>
        <w:pStyle w:val="a9"/>
        <w:ind w:firstLine="0"/>
        <w:jc w:val="center"/>
        <w:rPr>
          <w:lang w:eastAsia="en-US"/>
        </w:rPr>
      </w:pPr>
      <w:r>
        <w:rPr>
          <w:lang w:eastAsia="en-US"/>
        </w:rPr>
        <w:t xml:space="preserve">Рисунок </w:t>
      </w:r>
      <w:r w:rsidRPr="00FC0BEE">
        <w:rPr>
          <w:highlight w:val="yellow"/>
          <w:lang w:val="en-US" w:eastAsia="en-US"/>
        </w:rPr>
        <w:t>N</w:t>
      </w:r>
      <w:r w:rsidRPr="004846DA">
        <w:rPr>
          <w:lang w:eastAsia="en-US"/>
        </w:rPr>
        <w:t xml:space="preserve"> –</w:t>
      </w:r>
      <w:r>
        <w:rPr>
          <w:lang w:eastAsia="en-US"/>
        </w:rPr>
        <w:t xml:space="preserve"> </w:t>
      </w:r>
      <w:r w:rsidR="00BA3BEC">
        <w:rPr>
          <w:lang w:eastAsia="en-US"/>
        </w:rPr>
        <w:t>Описание карточки с информацией о доске</w:t>
      </w:r>
    </w:p>
    <w:p w14:paraId="4C421DE7" w14:textId="1F820614" w:rsidR="00846D3A" w:rsidRPr="00725E80" w:rsidRDefault="00846D3A" w:rsidP="004846DA">
      <w:pPr>
        <w:pStyle w:val="a9"/>
        <w:ind w:firstLine="0"/>
        <w:jc w:val="center"/>
        <w:rPr>
          <w:lang w:eastAsia="en-US"/>
        </w:rPr>
      </w:pPr>
    </w:p>
    <w:p w14:paraId="5A2FFAF7" w14:textId="2045C68E" w:rsidR="00846D3A" w:rsidRPr="00BA3BEC" w:rsidRDefault="001C188B" w:rsidP="00BA3BEC">
      <w:pPr>
        <w:pStyle w:val="a9"/>
      </w:pPr>
      <w:r>
        <w:t>Метки содержат в себе обязательные этапы курсового проекта.</w:t>
      </w:r>
      <w:r w:rsidR="008D3F9B">
        <w:t xml:space="preserve"> Всего было создано семь меток.</w:t>
      </w:r>
      <w:r w:rsidR="00BA449C">
        <w:t xml:space="preserve"> Кажд</w:t>
      </w:r>
      <w:r w:rsidR="0086697F">
        <w:t xml:space="preserve">ой карточке на доске прикреплен соответствующий знак. </w:t>
      </w:r>
    </w:p>
    <w:p w14:paraId="12EFE8D3" w14:textId="123C7861" w:rsidR="00BA3BEC" w:rsidRDefault="008D3F9B" w:rsidP="004846DA">
      <w:pPr>
        <w:pStyle w:val="a9"/>
        <w:ind w:firstLine="0"/>
        <w:jc w:val="center"/>
        <w:rPr>
          <w:lang w:eastAsia="en-US"/>
        </w:rPr>
      </w:pPr>
      <w:r w:rsidRPr="008D3F9B">
        <w:rPr>
          <w:lang w:eastAsia="en-US"/>
        </w:rPr>
        <w:drawing>
          <wp:inline distT="0" distB="0" distL="0" distR="0" wp14:anchorId="34E2E80C" wp14:editId="2001789B">
            <wp:extent cx="4008350" cy="1612708"/>
            <wp:effectExtent l="19050" t="19050" r="11430" b="260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5795" cy="16197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8BCD10" w14:textId="77443E71" w:rsidR="008D3F9B" w:rsidRDefault="008D3F9B" w:rsidP="008D3F9B">
      <w:pPr>
        <w:pStyle w:val="a9"/>
        <w:ind w:firstLine="0"/>
        <w:jc w:val="center"/>
        <w:rPr>
          <w:lang w:eastAsia="en-US"/>
        </w:rPr>
      </w:pPr>
      <w:r>
        <w:rPr>
          <w:lang w:eastAsia="en-US"/>
        </w:rPr>
        <w:t xml:space="preserve">Рисунок </w:t>
      </w:r>
      <w:r w:rsidRPr="00FC0BEE">
        <w:rPr>
          <w:highlight w:val="yellow"/>
          <w:lang w:val="en-US" w:eastAsia="en-US"/>
        </w:rPr>
        <w:t>N</w:t>
      </w:r>
      <w:r w:rsidRPr="004846DA">
        <w:rPr>
          <w:lang w:eastAsia="en-US"/>
        </w:rPr>
        <w:t xml:space="preserve"> –</w:t>
      </w:r>
      <w:r>
        <w:rPr>
          <w:lang w:eastAsia="en-US"/>
        </w:rPr>
        <w:t xml:space="preserve"> </w:t>
      </w:r>
      <w:r>
        <w:rPr>
          <w:lang w:eastAsia="en-US"/>
        </w:rPr>
        <w:t>Набор меток</w:t>
      </w:r>
    </w:p>
    <w:p w14:paraId="101C7CD3" w14:textId="77777777" w:rsidR="0086697F" w:rsidRPr="00725E80" w:rsidRDefault="0086697F" w:rsidP="008D3F9B">
      <w:pPr>
        <w:pStyle w:val="a9"/>
        <w:ind w:firstLine="0"/>
        <w:jc w:val="center"/>
        <w:rPr>
          <w:lang w:eastAsia="en-US"/>
        </w:rPr>
      </w:pPr>
    </w:p>
    <w:p w14:paraId="2563D9FD" w14:textId="1D538FAA" w:rsidR="00BA3BEC" w:rsidRPr="008D3F9B" w:rsidRDefault="00BA449C" w:rsidP="008D3F9B">
      <w:pPr>
        <w:pStyle w:val="a9"/>
      </w:pPr>
      <w:r>
        <w:lastRenderedPageBreak/>
        <w:t>Вторая колонка предназначена для хранения карточек с предстоящими для выполнения задачами.</w:t>
      </w:r>
    </w:p>
    <w:p w14:paraId="09441FC6" w14:textId="60C33365" w:rsidR="008D3F9B" w:rsidRDefault="00BA449C" w:rsidP="004846DA">
      <w:pPr>
        <w:pStyle w:val="a9"/>
        <w:ind w:firstLine="0"/>
        <w:jc w:val="center"/>
        <w:rPr>
          <w:lang w:eastAsia="en-US"/>
        </w:rPr>
      </w:pPr>
      <w:r w:rsidRPr="00BA449C">
        <w:rPr>
          <w:lang w:eastAsia="en-US"/>
        </w:rPr>
        <w:drawing>
          <wp:inline distT="0" distB="0" distL="0" distR="0" wp14:anchorId="3B978721" wp14:editId="57D6FB1F">
            <wp:extent cx="2007025" cy="2948025"/>
            <wp:effectExtent l="19050" t="19050" r="12700" b="241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1562" cy="29546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735303" w14:textId="73DA5763" w:rsidR="0086697F" w:rsidRDefault="0086697F" w:rsidP="0086697F">
      <w:pPr>
        <w:pStyle w:val="a9"/>
        <w:ind w:firstLine="0"/>
        <w:jc w:val="center"/>
        <w:rPr>
          <w:lang w:eastAsia="en-US"/>
        </w:rPr>
      </w:pPr>
      <w:r>
        <w:rPr>
          <w:lang w:eastAsia="en-US"/>
        </w:rPr>
        <w:t xml:space="preserve">Рисунок </w:t>
      </w:r>
      <w:r w:rsidRPr="00FC0BEE">
        <w:rPr>
          <w:highlight w:val="yellow"/>
          <w:lang w:val="en-US" w:eastAsia="en-US"/>
        </w:rPr>
        <w:t>N</w:t>
      </w:r>
      <w:r w:rsidRPr="004846DA">
        <w:rPr>
          <w:lang w:eastAsia="en-US"/>
        </w:rPr>
        <w:t xml:space="preserve"> –</w:t>
      </w:r>
      <w:r>
        <w:rPr>
          <w:lang w:eastAsia="en-US"/>
        </w:rPr>
        <w:t xml:space="preserve"> </w:t>
      </w:r>
      <w:r>
        <w:rPr>
          <w:lang w:eastAsia="en-US"/>
        </w:rPr>
        <w:t>Колонка «Предстоит сделать»</w:t>
      </w:r>
    </w:p>
    <w:p w14:paraId="73793E4A" w14:textId="0D579AEA" w:rsidR="008D3F9B" w:rsidRDefault="008D3F9B" w:rsidP="004846DA">
      <w:pPr>
        <w:pStyle w:val="a9"/>
        <w:ind w:firstLine="0"/>
        <w:jc w:val="center"/>
        <w:rPr>
          <w:lang w:eastAsia="en-US"/>
        </w:rPr>
      </w:pPr>
    </w:p>
    <w:p w14:paraId="74DECA90" w14:textId="6BD9256F" w:rsidR="008D3F9B" w:rsidRPr="0086697F" w:rsidRDefault="00266417" w:rsidP="0086697F">
      <w:pPr>
        <w:pStyle w:val="a9"/>
      </w:pPr>
      <w:r>
        <w:t>Два последующих блока содержат в себе выполненные карточки и задачи, отправленные на проверку.</w:t>
      </w:r>
    </w:p>
    <w:p w14:paraId="23A0DE35" w14:textId="45AD06FA" w:rsidR="0086697F" w:rsidRDefault="00266417" w:rsidP="004846DA">
      <w:pPr>
        <w:pStyle w:val="a9"/>
        <w:ind w:firstLine="0"/>
        <w:jc w:val="center"/>
        <w:rPr>
          <w:lang w:eastAsia="en-US"/>
        </w:rPr>
      </w:pPr>
      <w:r w:rsidRPr="00266417">
        <w:rPr>
          <w:lang w:eastAsia="en-US"/>
        </w:rPr>
        <w:drawing>
          <wp:inline distT="0" distB="0" distL="0" distR="0" wp14:anchorId="316691C5" wp14:editId="0153BF99">
            <wp:extent cx="5906324" cy="2410161"/>
            <wp:effectExtent l="19050" t="19050" r="18415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4101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7A5E22" w14:textId="3614F3ED" w:rsidR="00D93CCD" w:rsidRDefault="00D93CCD" w:rsidP="00D93CCD">
      <w:pPr>
        <w:pStyle w:val="a9"/>
        <w:ind w:firstLine="0"/>
        <w:jc w:val="center"/>
        <w:rPr>
          <w:lang w:eastAsia="en-US"/>
        </w:rPr>
      </w:pPr>
      <w:r>
        <w:rPr>
          <w:lang w:eastAsia="en-US"/>
        </w:rPr>
        <w:t xml:space="preserve">Рисунок </w:t>
      </w:r>
      <w:r w:rsidRPr="00FC0BEE">
        <w:rPr>
          <w:highlight w:val="yellow"/>
          <w:lang w:val="en-US" w:eastAsia="en-US"/>
        </w:rPr>
        <w:t>N</w:t>
      </w:r>
      <w:r w:rsidRPr="004846DA">
        <w:rPr>
          <w:lang w:eastAsia="en-US"/>
        </w:rPr>
        <w:t xml:space="preserve"> –</w:t>
      </w:r>
      <w:r>
        <w:rPr>
          <w:lang w:eastAsia="en-US"/>
        </w:rPr>
        <w:t xml:space="preserve"> Колонк</w:t>
      </w:r>
      <w:r>
        <w:rPr>
          <w:lang w:eastAsia="en-US"/>
        </w:rPr>
        <w:t>и</w:t>
      </w:r>
      <w:r>
        <w:rPr>
          <w:lang w:eastAsia="en-US"/>
        </w:rPr>
        <w:t xml:space="preserve"> «</w:t>
      </w:r>
      <w:r>
        <w:rPr>
          <w:lang w:eastAsia="en-US"/>
        </w:rPr>
        <w:t>Этап выполнения</w:t>
      </w:r>
      <w:r>
        <w:rPr>
          <w:lang w:eastAsia="en-US"/>
        </w:rPr>
        <w:t>»</w:t>
      </w:r>
      <w:r>
        <w:rPr>
          <w:lang w:eastAsia="en-US"/>
        </w:rPr>
        <w:t xml:space="preserve"> и «Проверка»</w:t>
      </w:r>
    </w:p>
    <w:p w14:paraId="19F18508" w14:textId="6EF139DA" w:rsidR="00D93CCD" w:rsidRDefault="00D93CCD" w:rsidP="004846DA">
      <w:pPr>
        <w:pStyle w:val="a9"/>
        <w:ind w:firstLine="0"/>
        <w:jc w:val="center"/>
        <w:rPr>
          <w:lang w:eastAsia="en-US"/>
        </w:rPr>
      </w:pPr>
    </w:p>
    <w:p w14:paraId="374563FF" w14:textId="166DE65B" w:rsidR="007330AF" w:rsidRPr="007330AF" w:rsidRDefault="007330AF" w:rsidP="007330AF">
      <w:pPr>
        <w:pStyle w:val="a9"/>
      </w:pPr>
      <w:r>
        <w:t>Колонка «Сделано» хранит карточки с выполненными и проверенными заданиями.</w:t>
      </w:r>
    </w:p>
    <w:p w14:paraId="61E9D175" w14:textId="32CA74FA" w:rsidR="0086697F" w:rsidRDefault="007330AF" w:rsidP="004846DA">
      <w:pPr>
        <w:pStyle w:val="a9"/>
        <w:ind w:firstLine="0"/>
        <w:jc w:val="center"/>
        <w:rPr>
          <w:lang w:eastAsia="en-US"/>
        </w:rPr>
      </w:pPr>
      <w:r w:rsidRPr="007330AF">
        <w:rPr>
          <w:lang w:eastAsia="en-US"/>
        </w:rPr>
        <w:drawing>
          <wp:inline distT="0" distB="0" distL="0" distR="0" wp14:anchorId="1BF662E7" wp14:editId="349B8336">
            <wp:extent cx="2425319" cy="1477312"/>
            <wp:effectExtent l="19050" t="19050" r="13335" b="279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3789" cy="14824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7D82A7" w14:textId="75EC3480" w:rsidR="00725E80" w:rsidRPr="004846DA" w:rsidRDefault="007330AF" w:rsidP="007330AF">
      <w:pPr>
        <w:pStyle w:val="a9"/>
        <w:ind w:firstLine="0"/>
        <w:jc w:val="center"/>
        <w:rPr>
          <w:lang w:eastAsia="en-US"/>
        </w:rPr>
      </w:pPr>
      <w:r>
        <w:rPr>
          <w:lang w:eastAsia="en-US"/>
        </w:rPr>
        <w:t xml:space="preserve">Рисунок </w:t>
      </w:r>
      <w:r w:rsidRPr="00FC0BEE">
        <w:rPr>
          <w:highlight w:val="yellow"/>
          <w:lang w:val="en-US" w:eastAsia="en-US"/>
        </w:rPr>
        <w:t>N</w:t>
      </w:r>
      <w:r w:rsidRPr="004846DA">
        <w:rPr>
          <w:lang w:eastAsia="en-US"/>
        </w:rPr>
        <w:t xml:space="preserve"> –</w:t>
      </w:r>
      <w:r>
        <w:rPr>
          <w:lang w:eastAsia="en-US"/>
        </w:rPr>
        <w:t xml:space="preserve"> Колонк</w:t>
      </w:r>
      <w:r>
        <w:rPr>
          <w:lang w:eastAsia="en-US"/>
        </w:rPr>
        <w:t>а</w:t>
      </w:r>
      <w:r>
        <w:rPr>
          <w:lang w:eastAsia="en-US"/>
        </w:rPr>
        <w:t xml:space="preserve"> </w:t>
      </w:r>
      <w:r>
        <w:t>«Сделано»</w:t>
      </w:r>
    </w:p>
    <w:sectPr w:rsidR="00725E80" w:rsidRPr="00484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136E88"/>
    <w:multiLevelType w:val="multilevel"/>
    <w:tmpl w:val="C3C881A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2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28" w:hanging="2160"/>
      </w:pPr>
      <w:rPr>
        <w:rFonts w:hint="default"/>
      </w:rPr>
    </w:lvl>
  </w:abstractNum>
  <w:abstractNum w:abstractNumId="4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6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7" w15:restartNumberingAfterBreak="0">
    <w:nsid w:val="2FB97942"/>
    <w:multiLevelType w:val="multilevel"/>
    <w:tmpl w:val="6AD4E86C"/>
    <w:numStyleLink w:val="a1"/>
  </w:abstractNum>
  <w:abstractNum w:abstractNumId="8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4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13"/>
  </w:num>
  <w:num w:numId="5">
    <w:abstractNumId w:val="8"/>
  </w:num>
  <w:num w:numId="6">
    <w:abstractNumId w:val="4"/>
  </w:num>
  <w:num w:numId="7">
    <w:abstractNumId w:val="9"/>
  </w:num>
  <w:num w:numId="8">
    <w:abstractNumId w:val="7"/>
  </w:num>
  <w:num w:numId="9">
    <w:abstractNumId w:val="2"/>
  </w:num>
  <w:num w:numId="10">
    <w:abstractNumId w:val="14"/>
  </w:num>
  <w:num w:numId="11">
    <w:abstractNumId w:val="1"/>
  </w:num>
  <w:num w:numId="12">
    <w:abstractNumId w:val="11"/>
  </w:num>
  <w:num w:numId="13">
    <w:abstractNumId w:val="0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5E"/>
    <w:rsid w:val="00000EB5"/>
    <w:rsid w:val="00013454"/>
    <w:rsid w:val="00075FEB"/>
    <w:rsid w:val="001818CA"/>
    <w:rsid w:val="001B507E"/>
    <w:rsid w:val="001C188B"/>
    <w:rsid w:val="001D438C"/>
    <w:rsid w:val="00266417"/>
    <w:rsid w:val="002E3E29"/>
    <w:rsid w:val="00306500"/>
    <w:rsid w:val="004846DA"/>
    <w:rsid w:val="004F5A61"/>
    <w:rsid w:val="00675F66"/>
    <w:rsid w:val="00725E80"/>
    <w:rsid w:val="007330AF"/>
    <w:rsid w:val="007C21D4"/>
    <w:rsid w:val="007C37E5"/>
    <w:rsid w:val="007D196D"/>
    <w:rsid w:val="008209D1"/>
    <w:rsid w:val="00846D3A"/>
    <w:rsid w:val="0086697F"/>
    <w:rsid w:val="008673F4"/>
    <w:rsid w:val="008D3F9B"/>
    <w:rsid w:val="009061F6"/>
    <w:rsid w:val="00915FEA"/>
    <w:rsid w:val="00937A74"/>
    <w:rsid w:val="009459D3"/>
    <w:rsid w:val="0096060C"/>
    <w:rsid w:val="00A05B7F"/>
    <w:rsid w:val="00A170D5"/>
    <w:rsid w:val="00AE4F9D"/>
    <w:rsid w:val="00B44349"/>
    <w:rsid w:val="00B80B65"/>
    <w:rsid w:val="00BA3BEC"/>
    <w:rsid w:val="00BA449C"/>
    <w:rsid w:val="00C21152"/>
    <w:rsid w:val="00CE6AD4"/>
    <w:rsid w:val="00CF2303"/>
    <w:rsid w:val="00D056E1"/>
    <w:rsid w:val="00D75AF2"/>
    <w:rsid w:val="00D76135"/>
    <w:rsid w:val="00D93CCD"/>
    <w:rsid w:val="00DB146C"/>
    <w:rsid w:val="00EC475E"/>
    <w:rsid w:val="00ED6340"/>
    <w:rsid w:val="00F64450"/>
    <w:rsid w:val="00FC0BEE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45770"/>
  <w15:docId w15:val="{D53E51B1-D055-4373-8037-EA981E11F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customStyle="1" w:styleId="25">
    <w:name w:val="Знак Знак Знак Знак Знак Знак2"/>
    <w:basedOn w:val="a4"/>
    <w:rsid w:val="00EC475E"/>
    <w:pPr>
      <w:spacing w:after="160" w:line="240" w:lineRule="exact"/>
    </w:pPr>
    <w:rPr>
      <w:rFonts w:ascii="Arial" w:eastAsia="Times New Roman" w:hAnsi="Arial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29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22</cp:revision>
  <dcterms:created xsi:type="dcterms:W3CDTF">2022-11-09T11:44:00Z</dcterms:created>
  <dcterms:modified xsi:type="dcterms:W3CDTF">2022-12-12T10:03:00Z</dcterms:modified>
</cp:coreProperties>
</file>