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41BACE9A" w:rsidR="004A67C0" w:rsidRDefault="004A67C0" w:rsidP="004A67C0">
      <w:pPr>
        <w:pStyle w:val="23"/>
        <w:numPr>
          <w:ilvl w:val="1"/>
          <w:numId w:val="17"/>
        </w:numPr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78B69D06" w:rsidR="00876810" w:rsidRDefault="00D70BFF" w:rsidP="00876810">
      <w:pPr>
        <w:pStyle w:val="a9"/>
      </w:pPr>
      <w:r>
        <w:t xml:space="preserve">Программный компонент осуществляет процесс конвертации файлов </w:t>
      </w:r>
      <w:r w:rsidR="001304B4" w:rsidRPr="001304B4">
        <w:rPr>
          <w:lang w:val="en-US"/>
        </w:rPr>
        <w:t>RuleML</w:t>
      </w:r>
      <w:r w:rsidR="001304B4">
        <w:t xml:space="preserve"> в </w:t>
      </w:r>
      <w:r w:rsidRPr="00D70BFF">
        <w:t>формат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="00FF5066">
        <w:t>.</w:t>
      </w:r>
      <w:r w:rsidR="00893145">
        <w:t xml:space="preserve"> </w:t>
      </w:r>
    </w:p>
    <w:p w14:paraId="6B455795" w14:textId="0C3BE31F" w:rsidR="002E5739" w:rsidRDefault="00893145" w:rsidP="00876810">
      <w:pPr>
        <w:pStyle w:val="a9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расширением </w:t>
      </w:r>
      <w:r w:rsidRPr="000C6459">
        <w:t>.</w:t>
      </w:r>
      <w:r>
        <w:rPr>
          <w:lang w:val="en-US"/>
        </w:rPr>
        <w:t>ekb</w:t>
      </w:r>
      <w:r w:rsidR="000C6459">
        <w:t xml:space="preserve"> и содержит </w:t>
      </w:r>
      <w:r w:rsidR="005B310B">
        <w:t>многоуровневую структуру.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rPr>
          <w:noProof/>
        </w:rPr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22B77BA1" w:rsidR="007521A5" w:rsidRPr="004B2918" w:rsidRDefault="007521A5" w:rsidP="007521A5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Pr="007521A5">
        <w:t>.</w:t>
      </w:r>
      <w:r>
        <w:rPr>
          <w:lang w:val="en-US"/>
        </w:rPr>
        <w:t>ekb</w:t>
      </w:r>
    </w:p>
    <w:p w14:paraId="740E9E89" w14:textId="6FE4DFCF" w:rsidR="002E5739" w:rsidRPr="004B2918" w:rsidRDefault="002E5739" w:rsidP="007521A5">
      <w:pPr>
        <w:pStyle w:val="a9"/>
        <w:ind w:firstLine="0"/>
        <w:jc w:val="center"/>
      </w:pPr>
    </w:p>
    <w:p w14:paraId="4AA1304E" w14:textId="77777777" w:rsidR="00091D37" w:rsidRPr="00091D37" w:rsidRDefault="00091D37" w:rsidP="00091D37">
      <w:pPr>
        <w:pStyle w:val="a9"/>
      </w:pPr>
      <w:r w:rsidRPr="00091D37">
        <w:t>RuleML — это глобальная инициатива, возглавляемая некоммерческой организацией RuleML Inc., которая посвящена продвижению исследований и деятельности по разработке отраслевых стандартов в технической области семантических и интероперабельных правил. Дизайн стандартов в основном принимает форму языка разметки, также известного как RuleML.</w:t>
      </w:r>
    </w:p>
    <w:p w14:paraId="02040BFF" w14:textId="3C05BDB8" w:rsidR="00D72F59" w:rsidRDefault="00911C00" w:rsidP="00D72F59">
      <w:pPr>
        <w:pStyle w:val="a9"/>
        <w:ind w:firstLine="0"/>
        <w:jc w:val="center"/>
      </w:pPr>
      <w:r w:rsidRPr="00911C00">
        <w:drawing>
          <wp:inline distT="0" distB="0" distL="0" distR="0" wp14:anchorId="434C1948" wp14:editId="0240B0FB">
            <wp:extent cx="4654833" cy="262422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6" cy="26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9F9" w14:textId="0A5A4CA8" w:rsidR="00D72F59" w:rsidRPr="00911C00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="00911C00">
        <w:rPr>
          <w:lang w:val="en-US"/>
        </w:rPr>
        <w:t>RuleML</w:t>
      </w:r>
    </w:p>
    <w:p w14:paraId="4DC77BB2" w14:textId="77782FF1" w:rsidR="00EB596A" w:rsidRDefault="00EB596A" w:rsidP="00D63A4D">
      <w:pPr>
        <w:pStyle w:val="a9"/>
        <w:ind w:firstLine="0"/>
      </w:pPr>
    </w:p>
    <w:p w14:paraId="41F24B9D" w14:textId="36F385D5" w:rsidR="007521A5" w:rsidRPr="002E5739" w:rsidRDefault="00315802" w:rsidP="00315802">
      <w:pPr>
        <w:pStyle w:val="a9"/>
      </w:pPr>
      <w:r>
        <w:lastRenderedPageBreak/>
        <w:t xml:space="preserve">Дополнительно программный компонент предоставляет возможность выбора пользователем места хранения файла </w:t>
      </w:r>
      <w:r w:rsidR="00911C00">
        <w:rPr>
          <w:lang w:val="en-US"/>
        </w:rPr>
        <w:t>RuleML</w:t>
      </w:r>
      <w:r>
        <w:t xml:space="preserve"> и места сохранения конвертированного файла </w:t>
      </w:r>
      <w:r w:rsidRPr="00315802">
        <w:t>.</w:t>
      </w:r>
      <w:r>
        <w:rPr>
          <w:lang w:val="en-US"/>
        </w:rPr>
        <w:t>ekb</w:t>
      </w:r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75FEB"/>
    <w:rsid w:val="00091D37"/>
    <w:rsid w:val="000C6459"/>
    <w:rsid w:val="001304B4"/>
    <w:rsid w:val="001818CA"/>
    <w:rsid w:val="001B507E"/>
    <w:rsid w:val="001D438C"/>
    <w:rsid w:val="002E3E29"/>
    <w:rsid w:val="002E5739"/>
    <w:rsid w:val="00306500"/>
    <w:rsid w:val="00315802"/>
    <w:rsid w:val="004A67C0"/>
    <w:rsid w:val="004B2918"/>
    <w:rsid w:val="004F5A61"/>
    <w:rsid w:val="005B310B"/>
    <w:rsid w:val="006052B5"/>
    <w:rsid w:val="00643C24"/>
    <w:rsid w:val="00675F66"/>
    <w:rsid w:val="006F6A2A"/>
    <w:rsid w:val="007521A5"/>
    <w:rsid w:val="007C21D4"/>
    <w:rsid w:val="008673F4"/>
    <w:rsid w:val="00876810"/>
    <w:rsid w:val="00893145"/>
    <w:rsid w:val="00911C00"/>
    <w:rsid w:val="00915FEA"/>
    <w:rsid w:val="00937A74"/>
    <w:rsid w:val="009459D3"/>
    <w:rsid w:val="00A170D5"/>
    <w:rsid w:val="00A500AD"/>
    <w:rsid w:val="00B44349"/>
    <w:rsid w:val="00B80B65"/>
    <w:rsid w:val="00C21152"/>
    <w:rsid w:val="00CE6AD4"/>
    <w:rsid w:val="00CF2303"/>
    <w:rsid w:val="00D0767F"/>
    <w:rsid w:val="00D536B6"/>
    <w:rsid w:val="00D63A4D"/>
    <w:rsid w:val="00D70BFF"/>
    <w:rsid w:val="00D72F59"/>
    <w:rsid w:val="00D76135"/>
    <w:rsid w:val="00EB596A"/>
    <w:rsid w:val="00ED6340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23</cp:revision>
  <dcterms:created xsi:type="dcterms:W3CDTF">2022-11-14T07:15:00Z</dcterms:created>
  <dcterms:modified xsi:type="dcterms:W3CDTF">2022-11-25T13:05:00Z</dcterms:modified>
</cp:coreProperties>
</file>