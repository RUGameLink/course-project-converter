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036A253D" w:rsidR="004A67C0" w:rsidRDefault="00FB2896" w:rsidP="00FB2896">
      <w:pPr>
        <w:pStyle w:val="23"/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>
        <w:t xml:space="preserve">1.1 </w:t>
      </w:r>
      <w:r w:rsidR="004A67C0"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021BE0B1" w:rsidR="00876810" w:rsidRDefault="00D70BFF" w:rsidP="00876810">
      <w:pPr>
        <w:pStyle w:val="a9"/>
      </w:pPr>
      <w:r>
        <w:t xml:space="preserve">Программный компонент осуществляет процесс конвертации файлов </w:t>
      </w:r>
      <w:r w:rsidR="00CE5766" w:rsidRPr="00CE5766">
        <w:rPr>
          <w:lang w:val="en-US"/>
        </w:rPr>
        <w:t>SWRL</w:t>
      </w:r>
      <w:r w:rsidR="00CE5766" w:rsidRPr="00CE5766">
        <w:t xml:space="preserve"> </w:t>
      </w:r>
      <w:r w:rsidRPr="00D70BFF">
        <w:t>формат</w:t>
      </w:r>
      <w:r>
        <w:t>а</w:t>
      </w:r>
      <w:r w:rsidRPr="00D70BFF">
        <w:t xml:space="preserve">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="00FF5066">
        <w:t>.</w:t>
      </w:r>
      <w:r w:rsidR="00893145">
        <w:t xml:space="preserve"> </w:t>
      </w:r>
    </w:p>
    <w:p w14:paraId="6B455795" w14:textId="0C3BE31F" w:rsidR="002E5739" w:rsidRDefault="00893145" w:rsidP="00876810">
      <w:pPr>
        <w:pStyle w:val="a9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расширением </w:t>
      </w:r>
      <w:r w:rsidRPr="000C6459">
        <w:t>.</w:t>
      </w:r>
      <w:proofErr w:type="spellStart"/>
      <w:r>
        <w:rPr>
          <w:lang w:val="en-US"/>
        </w:rPr>
        <w:t>ekb</w:t>
      </w:r>
      <w:proofErr w:type="spellEnd"/>
      <w:r w:rsidR="000C6459">
        <w:t xml:space="preserve"> и содержит </w:t>
      </w:r>
      <w:r w:rsidR="005B310B">
        <w:t>многоуровневую структуру.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rPr>
          <w:noProof/>
        </w:rPr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22B77BA1" w:rsidR="007521A5" w:rsidRPr="004B2918" w:rsidRDefault="007521A5" w:rsidP="007521A5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Pr="007521A5">
        <w:t>.</w:t>
      </w:r>
      <w:proofErr w:type="spellStart"/>
      <w:r>
        <w:rPr>
          <w:lang w:val="en-US"/>
        </w:rPr>
        <w:t>ekb</w:t>
      </w:r>
      <w:proofErr w:type="spellEnd"/>
    </w:p>
    <w:p w14:paraId="740E9E89" w14:textId="6FE4DFCF" w:rsidR="002E5739" w:rsidRPr="004B2918" w:rsidRDefault="002E5739" w:rsidP="007521A5">
      <w:pPr>
        <w:pStyle w:val="a9"/>
        <w:ind w:firstLine="0"/>
        <w:jc w:val="center"/>
      </w:pPr>
    </w:p>
    <w:p w14:paraId="3A6AF3B9" w14:textId="6484080A" w:rsidR="002E5739" w:rsidRDefault="00CE5766" w:rsidP="00D0767F">
      <w:pPr>
        <w:pStyle w:val="a9"/>
      </w:pPr>
      <w:r w:rsidRPr="00CE5766">
        <w:t>Язык правил семантической сети (SWRL) — это предлагаемый язык для семантической сети, который можно использовать для выражения правил, а также логики, объединяя OWL DL или OWL Lite с подмножеством языка разметки правил</w:t>
      </w:r>
      <w:r w:rsidR="00D0767F" w:rsidRPr="00D0767F">
        <w:t>.</w:t>
      </w:r>
    </w:p>
    <w:p w14:paraId="02040BFF" w14:textId="50BDE351" w:rsidR="00D72F59" w:rsidRDefault="00CE5766" w:rsidP="00D72F59">
      <w:pPr>
        <w:pStyle w:val="a9"/>
        <w:ind w:firstLine="0"/>
        <w:jc w:val="center"/>
      </w:pPr>
      <w:r w:rsidRPr="00CE5766">
        <w:rPr>
          <w:noProof/>
        </w:rPr>
        <w:drawing>
          <wp:inline distT="0" distB="0" distL="0" distR="0" wp14:anchorId="1FC674CB" wp14:editId="60D3A7C4">
            <wp:extent cx="3204710" cy="2185872"/>
            <wp:effectExtent l="19050" t="19050" r="1524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192" cy="2206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EC9F9" w14:textId="200B0C96" w:rsidR="00D72F59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 w:rsidR="00CE5766">
        <w:t xml:space="preserve">Структура файла </w:t>
      </w:r>
      <w:r w:rsidR="00CE5766" w:rsidRPr="00CE5766">
        <w:t>SWRL</w:t>
      </w:r>
    </w:p>
    <w:p w14:paraId="4DC77BB2" w14:textId="77782FF1" w:rsidR="00EB596A" w:rsidRDefault="00EB596A" w:rsidP="00D63A4D">
      <w:pPr>
        <w:pStyle w:val="a9"/>
        <w:ind w:firstLine="0"/>
      </w:pPr>
    </w:p>
    <w:p w14:paraId="41F24B9D" w14:textId="4DCD5080" w:rsidR="007521A5" w:rsidRPr="002E5739" w:rsidRDefault="00315802" w:rsidP="00315802">
      <w:pPr>
        <w:pStyle w:val="a9"/>
      </w:pPr>
      <w:r>
        <w:t xml:space="preserve">Дополнительно программный компонент предоставляет возможность выбора пользователем места хранения файла </w:t>
      </w:r>
      <w:r w:rsidRPr="00315802">
        <w:t>.</w:t>
      </w:r>
      <w:proofErr w:type="spellStart"/>
      <w:r>
        <w:rPr>
          <w:lang w:val="en-US"/>
        </w:rPr>
        <w:t>xmi</w:t>
      </w:r>
      <w:proofErr w:type="spellEnd"/>
      <w:r>
        <w:t xml:space="preserve"> и места сохранения конвертированного файла </w:t>
      </w:r>
      <w:r w:rsidRPr="00315802">
        <w:t>.</w:t>
      </w:r>
      <w:proofErr w:type="spellStart"/>
      <w:r>
        <w:rPr>
          <w:lang w:val="en-US"/>
        </w:rPr>
        <w:t>ekb</w:t>
      </w:r>
      <w:proofErr w:type="spellEnd"/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75FEB"/>
    <w:rsid w:val="000C6459"/>
    <w:rsid w:val="001818CA"/>
    <w:rsid w:val="001B507E"/>
    <w:rsid w:val="001D438C"/>
    <w:rsid w:val="002E3E29"/>
    <w:rsid w:val="002E5739"/>
    <w:rsid w:val="00306500"/>
    <w:rsid w:val="00315802"/>
    <w:rsid w:val="004A67C0"/>
    <w:rsid w:val="004B2918"/>
    <w:rsid w:val="004F5A61"/>
    <w:rsid w:val="005B310B"/>
    <w:rsid w:val="006052B5"/>
    <w:rsid w:val="00643C24"/>
    <w:rsid w:val="00675F66"/>
    <w:rsid w:val="006F6A2A"/>
    <w:rsid w:val="007521A5"/>
    <w:rsid w:val="007C21D4"/>
    <w:rsid w:val="008673F4"/>
    <w:rsid w:val="00876810"/>
    <w:rsid w:val="00893145"/>
    <w:rsid w:val="00915FEA"/>
    <w:rsid w:val="00937A74"/>
    <w:rsid w:val="009459D3"/>
    <w:rsid w:val="00A170D5"/>
    <w:rsid w:val="00A500AD"/>
    <w:rsid w:val="00B44349"/>
    <w:rsid w:val="00B80B65"/>
    <w:rsid w:val="00C21152"/>
    <w:rsid w:val="00CE5766"/>
    <w:rsid w:val="00CE6AD4"/>
    <w:rsid w:val="00CF2303"/>
    <w:rsid w:val="00D0767F"/>
    <w:rsid w:val="00D536B6"/>
    <w:rsid w:val="00D63A4D"/>
    <w:rsid w:val="00D70BFF"/>
    <w:rsid w:val="00D72F59"/>
    <w:rsid w:val="00D76135"/>
    <w:rsid w:val="00EB596A"/>
    <w:rsid w:val="00ED6340"/>
    <w:rsid w:val="00FB2896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</cp:revision>
  <dcterms:created xsi:type="dcterms:W3CDTF">2022-11-14T07:15:00Z</dcterms:created>
  <dcterms:modified xsi:type="dcterms:W3CDTF">2022-12-08T07:37:00Z</dcterms:modified>
</cp:coreProperties>
</file>