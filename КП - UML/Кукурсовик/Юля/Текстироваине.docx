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E7E7" w14:textId="58977549" w:rsidR="00EC004B" w:rsidRPr="00EC004B" w:rsidRDefault="00EC004B" w:rsidP="00EC004B">
      <w:pPr>
        <w:pStyle w:val="31"/>
      </w:pPr>
      <w:bookmarkStart w:id="0" w:name="_Toc404780354"/>
      <w:bookmarkStart w:id="1" w:name="_Toc406411880"/>
      <w:bookmarkStart w:id="2" w:name="_Toc413833816"/>
      <w:bookmarkStart w:id="3" w:name="_Toc460918503"/>
      <w:bookmarkStart w:id="4" w:name="_Toc18609329"/>
      <w:bookmarkStart w:id="5" w:name="_Toc18609400"/>
      <w:r>
        <w:t xml:space="preserve">2.4.3 </w:t>
      </w:r>
      <w:r w:rsidRPr="00EC004B">
        <w:t>Тестирование</w:t>
      </w:r>
      <w:bookmarkEnd w:id="0"/>
      <w:bookmarkEnd w:id="1"/>
      <w:bookmarkEnd w:id="2"/>
      <w:bookmarkEnd w:id="3"/>
      <w:bookmarkEnd w:id="4"/>
      <w:bookmarkEnd w:id="5"/>
    </w:p>
    <w:p w14:paraId="0D3318C5" w14:textId="24F3B4A3" w:rsidR="00EC004B" w:rsidRPr="00957EBF" w:rsidRDefault="00EC004B" w:rsidP="00605DD1">
      <w:pPr>
        <w:pStyle w:val="ac"/>
        <w:rPr>
          <w:szCs w:val="28"/>
        </w:rPr>
      </w:pPr>
      <w:r>
        <w:t>Для тестирования разработанного программного компонента был</w:t>
      </w:r>
      <w:r w:rsidR="00605DD1">
        <w:t>а</w:t>
      </w:r>
      <w:r>
        <w:t xml:space="preserve"> использован</w:t>
      </w:r>
      <w:r w:rsidR="00605DD1">
        <w:t>а</w:t>
      </w:r>
      <w:r>
        <w:t xml:space="preserve"> компромиссный </w:t>
      </w:r>
      <w:r w:rsidR="00605DD1">
        <w:t>стратегия</w:t>
      </w:r>
      <w:r>
        <w:t xml:space="preserve">. </w:t>
      </w:r>
      <w:r w:rsidRPr="00827E93">
        <w:rPr>
          <w:bCs/>
          <w:szCs w:val="28"/>
        </w:rPr>
        <w:t>Компромиссн</w:t>
      </w:r>
      <w:r w:rsidR="00605DD1" w:rsidRPr="00827E93">
        <w:rPr>
          <w:bCs/>
          <w:szCs w:val="28"/>
        </w:rPr>
        <w:t>ая стратегия</w:t>
      </w:r>
      <w:r w:rsidRPr="00957EBF">
        <w:rPr>
          <w:szCs w:val="28"/>
        </w:rPr>
        <w:t xml:space="preserve"> </w:t>
      </w:r>
      <w:r w:rsidR="00605DD1">
        <w:rPr>
          <w:szCs w:val="28"/>
        </w:rPr>
        <w:t>–</w:t>
      </w:r>
      <w:r w:rsidRPr="00957EBF">
        <w:rPr>
          <w:szCs w:val="28"/>
        </w:rPr>
        <w:t xml:space="preserve"> проектирование тестов, исходя из принципов:</w:t>
      </w:r>
    </w:p>
    <w:p w14:paraId="7C4A0725" w14:textId="62E633D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функции или возможности</w:t>
      </w:r>
      <w:r w:rsidR="00605DD1">
        <w:rPr>
          <w:szCs w:val="28"/>
        </w:rPr>
        <w:t>;</w:t>
      </w:r>
    </w:p>
    <w:p w14:paraId="3F00FE84" w14:textId="7EAEA65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каждой области и границы изменения значений какой-либо входной величины</w:t>
      </w:r>
      <w:r w:rsidR="00605DD1">
        <w:rPr>
          <w:szCs w:val="28"/>
        </w:rPr>
        <w:t>;</w:t>
      </w:r>
    </w:p>
    <w:p w14:paraId="2430F355" w14:textId="25B1EF95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каждого особого случая или исключительной ситуации</w:t>
      </w:r>
      <w:r w:rsidR="00605DD1">
        <w:rPr>
          <w:szCs w:val="28"/>
        </w:rPr>
        <w:t>;</w:t>
      </w:r>
    </w:p>
    <w:p w14:paraId="04F3D481" w14:textId="77777777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каждая команда программы должна проработать хотя бы на одном тесте.</w:t>
      </w:r>
    </w:p>
    <w:p w14:paraId="0AD11575" w14:textId="6E6060DC" w:rsidR="000F2A3A" w:rsidRDefault="00605DD1" w:rsidP="00EC004B">
      <w:pPr>
        <w:pStyle w:val="ac"/>
      </w:pPr>
      <w:r>
        <w:t>Таблица 1 – Тесты программного компонента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420"/>
        <w:gridCol w:w="2463"/>
        <w:gridCol w:w="2536"/>
      </w:tblGrid>
      <w:tr w:rsidR="00BB02DA" w:rsidRPr="00ED16D9" w14:paraId="56C0CCD5" w14:textId="77777777" w:rsidTr="00945F2C">
        <w:tc>
          <w:tcPr>
            <w:tcW w:w="648" w:type="dxa"/>
            <w:shd w:val="clear" w:color="auto" w:fill="auto"/>
          </w:tcPr>
          <w:p w14:paraId="18329495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ED16D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14:paraId="677AD139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Описание проверяемой ситуации</w:t>
            </w:r>
          </w:p>
        </w:tc>
        <w:tc>
          <w:tcPr>
            <w:tcW w:w="2463" w:type="dxa"/>
            <w:shd w:val="clear" w:color="auto" w:fill="auto"/>
          </w:tcPr>
          <w:p w14:paraId="6DB96147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Тест (входные данные)</w:t>
            </w:r>
          </w:p>
        </w:tc>
        <w:tc>
          <w:tcPr>
            <w:tcW w:w="2536" w:type="dxa"/>
            <w:shd w:val="clear" w:color="auto" w:fill="auto"/>
          </w:tcPr>
          <w:p w14:paraId="7BD5DE5F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Результат</w:t>
            </w:r>
          </w:p>
        </w:tc>
      </w:tr>
      <w:tr w:rsidR="00BB02DA" w:rsidRPr="009106C4" w14:paraId="55CAC31C" w14:textId="77777777" w:rsidTr="00945F2C">
        <w:tc>
          <w:tcPr>
            <w:tcW w:w="648" w:type="dxa"/>
            <w:shd w:val="clear" w:color="auto" w:fill="auto"/>
          </w:tcPr>
          <w:p w14:paraId="3D7EFDFE" w14:textId="7B046DEA" w:rsidR="00EC004B" w:rsidRPr="008171CF" w:rsidRDefault="00EC004B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BE2C15B" w14:textId="1B5DCB18" w:rsidR="00EC004B" w:rsidRPr="00186652" w:rsidRDefault="008171CF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со стандартным файлом</w:t>
            </w:r>
            <w:r w:rsidR="00186652"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55208FDB" w14:textId="4B75FB19" w:rsidR="00EC004B" w:rsidRPr="00186652" w:rsidRDefault="005F2D8F" w:rsidP="0048192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A7F60">
              <w:rPr>
                <w:sz w:val="28"/>
                <w:szCs w:val="28"/>
              </w:rPr>
              <w:t>файл с данными.</w:t>
            </w:r>
          </w:p>
        </w:tc>
        <w:tc>
          <w:tcPr>
            <w:tcW w:w="2536" w:type="dxa"/>
            <w:shd w:val="clear" w:color="auto" w:fill="auto"/>
          </w:tcPr>
          <w:p w14:paraId="5D3BAF8E" w14:textId="0248F6D1" w:rsidR="00EC004B" w:rsidRPr="00186652" w:rsidRDefault="00BF69D6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Конвертированный файл </w:t>
            </w:r>
            <w:r w:rsidR="0015081F">
              <w:rPr>
                <w:sz w:val="28"/>
                <w:szCs w:val="28"/>
              </w:rPr>
              <w:t xml:space="preserve">с расширением </w:t>
            </w:r>
            <w:proofErr w:type="spellStart"/>
            <w:r>
              <w:rPr>
                <w:sz w:val="28"/>
                <w:szCs w:val="28"/>
                <w:lang w:val="en-US"/>
              </w:rPr>
              <w:t>ekb</w:t>
            </w:r>
            <w:proofErr w:type="spellEnd"/>
            <w:r w:rsidR="00186652">
              <w:rPr>
                <w:sz w:val="28"/>
                <w:szCs w:val="28"/>
              </w:rPr>
              <w:t>.</w:t>
            </w:r>
          </w:p>
        </w:tc>
      </w:tr>
      <w:tr w:rsidR="001306AC" w:rsidRPr="009106C4" w14:paraId="6CF80C05" w14:textId="77777777" w:rsidTr="00945F2C">
        <w:tc>
          <w:tcPr>
            <w:tcW w:w="648" w:type="dxa"/>
            <w:shd w:val="clear" w:color="auto" w:fill="auto"/>
          </w:tcPr>
          <w:p w14:paraId="42F1BE9F" w14:textId="77777777" w:rsidR="001306AC" w:rsidRPr="008171CF" w:rsidRDefault="001306AC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F2ABED7" w14:textId="19494CCC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файлом</w:t>
            </w:r>
            <w:r w:rsidR="007942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нестандартной конфигурации.</w:t>
            </w:r>
          </w:p>
        </w:tc>
        <w:tc>
          <w:tcPr>
            <w:tcW w:w="2463" w:type="dxa"/>
            <w:shd w:val="clear" w:color="auto" w:fill="auto"/>
          </w:tcPr>
          <w:p w14:paraId="35E81938" w14:textId="1E7A0041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нестандартной конфигурации.</w:t>
            </w:r>
          </w:p>
        </w:tc>
        <w:tc>
          <w:tcPr>
            <w:tcW w:w="2536" w:type="dxa"/>
            <w:shd w:val="clear" w:color="auto" w:fill="auto"/>
          </w:tcPr>
          <w:p w14:paraId="241C4E64" w14:textId="133E53DE" w:rsidR="001306AC" w:rsidRDefault="00610712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7E74D2" w:rsidRPr="009106C4" w14:paraId="1D923FDC" w14:textId="77777777" w:rsidTr="00945F2C">
        <w:tc>
          <w:tcPr>
            <w:tcW w:w="648" w:type="dxa"/>
            <w:shd w:val="clear" w:color="auto" w:fill="auto"/>
          </w:tcPr>
          <w:p w14:paraId="27015AB9" w14:textId="77777777" w:rsidR="007E74D2" w:rsidRPr="008171CF" w:rsidRDefault="007E74D2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7A023190" w14:textId="3F7FE26D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директории для сохранения.</w:t>
            </w:r>
          </w:p>
        </w:tc>
        <w:tc>
          <w:tcPr>
            <w:tcW w:w="2463" w:type="dxa"/>
            <w:shd w:val="clear" w:color="auto" w:fill="auto"/>
          </w:tcPr>
          <w:p w14:paraId="413450A8" w14:textId="0F147285" w:rsidR="007E74D2" w:rsidRPr="008F564E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Указан путь к </w:t>
            </w:r>
            <w:r w:rsidR="00AA7F60">
              <w:rPr>
                <w:sz w:val="28"/>
                <w:szCs w:val="28"/>
              </w:rPr>
              <w:t>файлу с данными.</w:t>
            </w:r>
          </w:p>
        </w:tc>
        <w:tc>
          <w:tcPr>
            <w:tcW w:w="2536" w:type="dxa"/>
            <w:shd w:val="clear" w:color="auto" w:fill="auto"/>
          </w:tcPr>
          <w:p w14:paraId="0F0713E0" w14:textId="4C100201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945F2C" w:rsidRPr="009106C4" w14:paraId="7F2F6D7C" w14:textId="77777777" w:rsidTr="00945F2C">
        <w:tc>
          <w:tcPr>
            <w:tcW w:w="648" w:type="dxa"/>
            <w:shd w:val="clear" w:color="auto" w:fill="auto"/>
          </w:tcPr>
          <w:p w14:paraId="4D140981" w14:textId="77777777" w:rsidR="00945F2C" w:rsidRPr="008171CF" w:rsidRDefault="00945F2C" w:rsidP="00945F2C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14BD6D90" w14:textId="3B20F8CF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файла для конвертации.</w:t>
            </w:r>
          </w:p>
        </w:tc>
        <w:tc>
          <w:tcPr>
            <w:tcW w:w="2463" w:type="dxa"/>
            <w:shd w:val="clear" w:color="auto" w:fill="auto"/>
          </w:tcPr>
          <w:p w14:paraId="4220DCAB" w14:textId="1E805AE5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Указана директория для сохранения файла.</w:t>
            </w:r>
          </w:p>
        </w:tc>
        <w:tc>
          <w:tcPr>
            <w:tcW w:w="2536" w:type="dxa"/>
            <w:shd w:val="clear" w:color="auto" w:fill="auto"/>
          </w:tcPr>
          <w:p w14:paraId="01BE5E2C" w14:textId="3B26CE69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481923" w:rsidRPr="009106C4" w14:paraId="114479DD" w14:textId="77777777" w:rsidTr="00945F2C">
        <w:tc>
          <w:tcPr>
            <w:tcW w:w="648" w:type="dxa"/>
            <w:shd w:val="clear" w:color="auto" w:fill="auto"/>
          </w:tcPr>
          <w:p w14:paraId="180A2714" w14:textId="77777777" w:rsidR="00481923" w:rsidRPr="008171CF" w:rsidRDefault="00481923" w:rsidP="0048192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5889E72E" w14:textId="06B567C6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 файлом </w:t>
            </w:r>
            <w:r w:rsidR="00DC0629">
              <w:rPr>
                <w:sz w:val="28"/>
                <w:szCs w:val="28"/>
              </w:rPr>
              <w:t>нестандартного для приложения компонента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D76C367" w14:textId="20396648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r w:rsidR="00DC0629">
              <w:rPr>
                <w:sz w:val="28"/>
                <w:szCs w:val="28"/>
              </w:rPr>
              <w:t xml:space="preserve">с расширением </w:t>
            </w:r>
            <w:proofErr w:type="spellStart"/>
            <w:r w:rsidR="00DC0629">
              <w:rPr>
                <w:sz w:val="28"/>
                <w:szCs w:val="28"/>
                <w:lang w:val="en-US"/>
              </w:rPr>
              <w:t>ekb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10330B48" w14:textId="5F860A7D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7738837B" w14:textId="77777777" w:rsidTr="00945F2C">
        <w:tc>
          <w:tcPr>
            <w:tcW w:w="648" w:type="dxa"/>
            <w:shd w:val="clear" w:color="auto" w:fill="auto"/>
          </w:tcPr>
          <w:p w14:paraId="64068201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8B63C00" w14:textId="24539398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работы компонента с пустым файло</w:t>
            </w:r>
            <w:r w:rsidR="00AA7F60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228AB76" w14:textId="4C1DC403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файл</w:t>
            </w:r>
            <w:r w:rsidR="00AA7F60">
              <w:rPr>
                <w:sz w:val="28"/>
                <w:szCs w:val="28"/>
              </w:rPr>
              <w:t xml:space="preserve"> с данными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5D469114" w14:textId="78B72137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4BB7F6AC" w14:textId="77777777" w:rsidTr="00945F2C">
        <w:tc>
          <w:tcPr>
            <w:tcW w:w="648" w:type="dxa"/>
            <w:shd w:val="clear" w:color="auto" w:fill="auto"/>
          </w:tcPr>
          <w:p w14:paraId="7677C870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C515A56" w14:textId="14235EE6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Повторная конвертация загруженного файла без изменения директории.</w:t>
            </w:r>
          </w:p>
        </w:tc>
        <w:tc>
          <w:tcPr>
            <w:tcW w:w="2463" w:type="dxa"/>
            <w:shd w:val="clear" w:color="auto" w:fill="auto"/>
          </w:tcPr>
          <w:p w14:paraId="08037395" w14:textId="5A3C7F73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r w:rsidR="00AA7F60">
              <w:rPr>
                <w:sz w:val="28"/>
                <w:szCs w:val="28"/>
              </w:rPr>
              <w:t>файл с данными.</w:t>
            </w:r>
          </w:p>
        </w:tc>
        <w:tc>
          <w:tcPr>
            <w:tcW w:w="2536" w:type="dxa"/>
            <w:shd w:val="clear" w:color="auto" w:fill="auto"/>
          </w:tcPr>
          <w:p w14:paraId="0775C29F" w14:textId="09A67A89" w:rsidR="002D51C3" w:rsidRPr="0079427E" w:rsidRDefault="00BB02DA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Перезаписанный файл с расширением </w:t>
            </w:r>
            <w:proofErr w:type="spellStart"/>
            <w:r>
              <w:rPr>
                <w:sz w:val="28"/>
                <w:szCs w:val="28"/>
                <w:lang w:val="en-US"/>
              </w:rPr>
              <w:t>ekb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04930BA6" w14:textId="072DCF3C" w:rsidR="00EC004B" w:rsidRDefault="00EC004B" w:rsidP="000F2A3A">
      <w:pPr>
        <w:widowControl w:val="0"/>
        <w:tabs>
          <w:tab w:val="left" w:pos="720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373EC4B" w14:textId="7E99954A" w:rsidR="007C33A9" w:rsidRDefault="007C33A9" w:rsidP="00F17EF2">
      <w:pPr>
        <w:pStyle w:val="ac"/>
      </w:pPr>
      <w:r>
        <w:t>Результаты тестирования представлены на рисунках ниже.</w:t>
      </w:r>
    </w:p>
    <w:p w14:paraId="6501341D" w14:textId="6BA0931E" w:rsidR="00F17EF2" w:rsidRDefault="00F17EF2" w:rsidP="0077294E">
      <w:pPr>
        <w:pStyle w:val="ac"/>
        <w:keepNext/>
        <w:rPr>
          <w:b/>
          <w:bCs/>
          <w:szCs w:val="28"/>
        </w:rPr>
      </w:pPr>
      <w:r w:rsidRPr="00044505">
        <w:rPr>
          <w:b/>
          <w:bCs/>
        </w:rPr>
        <w:lastRenderedPageBreak/>
        <w:t>Тест №1</w:t>
      </w:r>
      <w:r w:rsidR="007A7017" w:rsidRPr="00044505">
        <w:rPr>
          <w:b/>
          <w:bCs/>
        </w:rPr>
        <w:t xml:space="preserve"> – </w:t>
      </w:r>
      <w:r w:rsidR="007A7017" w:rsidRPr="00044505">
        <w:rPr>
          <w:b/>
          <w:bCs/>
          <w:szCs w:val="28"/>
        </w:rPr>
        <w:t>Проверка работы компонента со стандартным файлом.</w:t>
      </w:r>
    </w:p>
    <w:p w14:paraId="0A38D6D2" w14:textId="2FFD9E7E" w:rsidR="00C64B23" w:rsidRDefault="00C64B23" w:rsidP="00C64B23">
      <w:pPr>
        <w:pStyle w:val="ac"/>
        <w:keepNext/>
        <w:ind w:firstLine="0"/>
        <w:jc w:val="center"/>
        <w:rPr>
          <w:b/>
          <w:bCs/>
          <w:szCs w:val="28"/>
        </w:rPr>
      </w:pPr>
      <w:bookmarkStart w:id="6" w:name="_Hlk121254009"/>
      <w:r w:rsidRPr="003A3B23">
        <w:rPr>
          <w:noProof/>
        </w:rPr>
        <w:drawing>
          <wp:inline distT="0" distB="0" distL="0" distR="0" wp14:anchorId="2FB620A4" wp14:editId="69FD2F32">
            <wp:extent cx="5567298" cy="3581400"/>
            <wp:effectExtent l="19050" t="19050" r="1460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416" cy="3589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23B59" w14:textId="6CC83245" w:rsidR="00C64B23" w:rsidRPr="00C64B23" w:rsidRDefault="00C64B23" w:rsidP="00C64B23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527765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Исходная диаграмма классов</w:t>
      </w:r>
    </w:p>
    <w:bookmarkEnd w:id="6"/>
    <w:p w14:paraId="0FB1B872" w14:textId="77777777" w:rsidR="00C64B23" w:rsidRPr="00044505" w:rsidRDefault="00C64B23" w:rsidP="00C64B23">
      <w:pPr>
        <w:pStyle w:val="ac"/>
        <w:keepNext/>
        <w:ind w:firstLine="0"/>
        <w:jc w:val="center"/>
        <w:rPr>
          <w:b/>
          <w:bCs/>
        </w:rPr>
      </w:pPr>
    </w:p>
    <w:p w14:paraId="2535536B" w14:textId="0F1FF569" w:rsidR="00F17EF2" w:rsidRDefault="0077294E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7294E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5816696D" wp14:editId="78A0A686">
            <wp:extent cx="5788025" cy="3996243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672" cy="3998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F6D86" w14:textId="704686DD" w:rsidR="00F17EF2" w:rsidRDefault="00F17EF2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52776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044505" w:rsidRPr="00527765">
        <w:rPr>
          <w:rFonts w:ascii="Times New Roman CYR" w:hAnsi="Times New Roman CYR" w:cs="Times New Roman CYR"/>
          <w:sz w:val="28"/>
          <w:szCs w:val="28"/>
        </w:rPr>
        <w:t>–</w:t>
      </w:r>
      <w:r w:rsidRPr="0052776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</w:t>
      </w:r>
      <w:r w:rsidR="00044505">
        <w:rPr>
          <w:rFonts w:ascii="Times New Roman CYR" w:hAnsi="Times New Roman CYR" w:cs="Times New Roman CYR"/>
          <w:sz w:val="28"/>
          <w:szCs w:val="28"/>
        </w:rPr>
        <w:t>йл для конвертации</w:t>
      </w:r>
    </w:p>
    <w:p w14:paraId="5CB0C119" w14:textId="03ECBCD2" w:rsidR="00044505" w:rsidRDefault="00044505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C146483" w14:textId="263CB64F" w:rsidR="00044505" w:rsidRDefault="0077294E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7294E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022ACD45" wp14:editId="0862BAB8">
            <wp:extent cx="3886742" cy="2695951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07ACB" w14:textId="5CF3C67D" w:rsidR="00527765" w:rsidRDefault="00166E13" w:rsidP="0052776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Уведомление об успешной конвертации</w:t>
      </w:r>
    </w:p>
    <w:p w14:paraId="52E52AF6" w14:textId="2D87944D" w:rsidR="002F17CB" w:rsidRDefault="0077294E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5B11A9">
        <w:rPr>
          <w:noProof/>
        </w:rPr>
        <w:drawing>
          <wp:inline distT="0" distB="0" distL="0" distR="0" wp14:anchorId="45510858" wp14:editId="324DAF74">
            <wp:extent cx="5940425" cy="3141980"/>
            <wp:effectExtent l="19050" t="19050" r="2222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76B1C" w14:textId="6D736953" w:rsidR="002F17CB" w:rsidRDefault="002F17C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Результат импортирования</w:t>
      </w:r>
    </w:p>
    <w:p w14:paraId="7F9C968D" w14:textId="354893BD" w:rsidR="002F17CB" w:rsidRDefault="002F17C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587E85" w14:textId="56F90892" w:rsidR="002F17CB" w:rsidRDefault="0077294E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F5363">
        <w:rPr>
          <w:noProof/>
        </w:rPr>
        <w:lastRenderedPageBreak/>
        <w:drawing>
          <wp:inline distT="0" distB="0" distL="0" distR="0" wp14:anchorId="2ACA9B29" wp14:editId="5A2A3B7C">
            <wp:extent cx="5940425" cy="3387090"/>
            <wp:effectExtent l="19050" t="19050" r="222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1B800" w14:textId="77777777" w:rsidR="00114F77" w:rsidRDefault="00114F77" w:rsidP="00114F77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Результат импортирования</w:t>
      </w:r>
    </w:p>
    <w:p w14:paraId="6244D7A5" w14:textId="70CC906B" w:rsidR="00114F77" w:rsidRDefault="00114F77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2CD5074" w14:textId="65CE3170" w:rsidR="00114F77" w:rsidRPr="002960B5" w:rsidRDefault="002960B5" w:rsidP="00527765">
      <w:pPr>
        <w:pStyle w:val="ac"/>
        <w:keepNext/>
        <w:rPr>
          <w:b/>
          <w:bCs/>
        </w:rPr>
      </w:pPr>
      <w:r w:rsidRPr="002960B5">
        <w:rPr>
          <w:b/>
          <w:bCs/>
        </w:rPr>
        <w:t xml:space="preserve">Тест №2 - </w:t>
      </w:r>
      <w:r w:rsidRPr="002960B5">
        <w:rPr>
          <w:b/>
          <w:bCs/>
          <w:szCs w:val="28"/>
        </w:rPr>
        <w:t>Проверка работы компонента с файлом нестандартной конфигурации.</w:t>
      </w:r>
    </w:p>
    <w:p w14:paraId="324C56C7" w14:textId="05241B83" w:rsidR="002960B5" w:rsidRDefault="000462C6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554028EF" wp14:editId="222B8B05">
            <wp:extent cx="5019675" cy="3751208"/>
            <wp:effectExtent l="19050" t="19050" r="95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050" cy="3754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97FA" w14:textId="1741B4DB" w:rsidR="00E63A0C" w:rsidRDefault="00E63A0C" w:rsidP="00E63A0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Файл нестандартной конфигурации</w:t>
      </w:r>
    </w:p>
    <w:p w14:paraId="599DFD7D" w14:textId="1D128DFD" w:rsidR="002960B5" w:rsidRDefault="002960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BDDD3C3" w14:textId="4D7FFD9E" w:rsidR="002960B5" w:rsidRDefault="000462C6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42317F60" wp14:editId="20DE2AC0">
            <wp:extent cx="3943900" cy="2743583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4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57D82" w14:textId="19A3E9E3" w:rsidR="002960B5" w:rsidRDefault="00AC6AE3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работы приложения</w:t>
      </w:r>
    </w:p>
    <w:p w14:paraId="626657C8" w14:textId="1A74D368" w:rsidR="00667392" w:rsidRPr="00D96A75" w:rsidRDefault="00667392" w:rsidP="00A71458">
      <w:pPr>
        <w:pStyle w:val="ac"/>
        <w:keepNext/>
        <w:rPr>
          <w:b/>
          <w:bCs/>
        </w:rPr>
      </w:pPr>
      <w:r w:rsidRPr="00D96A75">
        <w:rPr>
          <w:b/>
          <w:bCs/>
        </w:rPr>
        <w:t xml:space="preserve">Тест №3 – </w:t>
      </w:r>
      <w:r w:rsidRPr="00D96A75">
        <w:rPr>
          <w:b/>
          <w:bCs/>
          <w:szCs w:val="28"/>
        </w:rPr>
        <w:t>Попытка конвертировать файл без указания директории для сохранения.</w:t>
      </w:r>
    </w:p>
    <w:p w14:paraId="398CA9B1" w14:textId="69402305" w:rsidR="00AC6AE3" w:rsidRDefault="000462C6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5C8C530D" wp14:editId="4E3C4753">
            <wp:extent cx="3934374" cy="2781688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81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98567" w14:textId="0A6AD4D0" w:rsidR="00D96A75" w:rsidRDefault="00D96A75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</w:t>
      </w:r>
      <w:r w:rsidR="00CD45C6">
        <w:rPr>
          <w:rFonts w:ascii="Times New Roman CYR" w:hAnsi="Times New Roman CYR" w:cs="Times New Roman CYR"/>
          <w:sz w:val="28"/>
          <w:szCs w:val="28"/>
        </w:rPr>
        <w:t xml:space="preserve"> выполнения</w:t>
      </w:r>
      <w:r>
        <w:rPr>
          <w:rFonts w:ascii="Times New Roman CYR" w:hAnsi="Times New Roman CYR" w:cs="Times New Roman CYR"/>
          <w:sz w:val="28"/>
          <w:szCs w:val="28"/>
        </w:rPr>
        <w:t xml:space="preserve"> теста</w:t>
      </w:r>
    </w:p>
    <w:p w14:paraId="65982CA8" w14:textId="19F6123C" w:rsidR="00D96A75" w:rsidRDefault="00D96A75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6144CE5" w14:textId="21E52037" w:rsidR="00A62A36" w:rsidRPr="00A62A36" w:rsidRDefault="00A62A36" w:rsidP="00A62A36">
      <w:pPr>
        <w:pStyle w:val="ac"/>
        <w:rPr>
          <w:b/>
          <w:bCs/>
        </w:rPr>
      </w:pPr>
      <w:r w:rsidRPr="00A62A36">
        <w:rPr>
          <w:b/>
          <w:bCs/>
        </w:rPr>
        <w:t xml:space="preserve">Тест 4 – </w:t>
      </w:r>
      <w:r w:rsidRPr="00A62A36">
        <w:rPr>
          <w:b/>
          <w:bCs/>
          <w:szCs w:val="28"/>
        </w:rPr>
        <w:t>Попытка конвертировать файл без указания файла для конвертации.</w:t>
      </w:r>
    </w:p>
    <w:p w14:paraId="016BF269" w14:textId="64EAF816" w:rsidR="00A62A36" w:rsidRDefault="000462C6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253C5D87" wp14:editId="198CF63E">
            <wp:extent cx="3924848" cy="2695951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BB1DF" w14:textId="77777777" w:rsidR="00CD45C6" w:rsidRDefault="00CD45C6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5913ABA0" w14:textId="77777777" w:rsidR="00CD45C6" w:rsidRDefault="00CD45C6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C5223EF" w14:textId="593572AC" w:rsidR="00A62A36" w:rsidRPr="00BA395E" w:rsidRDefault="00BA395E" w:rsidP="00BA395E">
      <w:pPr>
        <w:pStyle w:val="ac"/>
        <w:keepNext/>
        <w:rPr>
          <w:b/>
          <w:bCs/>
          <w:szCs w:val="28"/>
        </w:rPr>
      </w:pPr>
      <w:r w:rsidRPr="00BA395E">
        <w:rPr>
          <w:b/>
          <w:bCs/>
          <w:szCs w:val="28"/>
        </w:rPr>
        <w:t>Тест №5 – Проверка работы компонента с файлом нестандартного для приложения компонента.</w:t>
      </w:r>
    </w:p>
    <w:p w14:paraId="2012F323" w14:textId="676AAF8B" w:rsidR="00A62A36" w:rsidRDefault="000462C6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0462C6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2DD42D6" wp14:editId="6A038BA9">
            <wp:extent cx="5940425" cy="1057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282" w14:textId="7996A6A9" w:rsidR="00BA395E" w:rsidRPr="00361621" w:rsidRDefault="00BA395E" w:rsidP="00BA395E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Выбор нестандартного файла</w:t>
      </w:r>
    </w:p>
    <w:p w14:paraId="17A6D21E" w14:textId="15FC9FD1" w:rsidR="00A62A36" w:rsidRDefault="00A62A36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78BDD4A" w14:textId="2DEA00A9" w:rsidR="00BA395E" w:rsidRDefault="00C45F62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C45F62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528296B" wp14:editId="640B9B03">
            <wp:extent cx="3896269" cy="2705478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0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AE170" w14:textId="77777777" w:rsidR="006D698B" w:rsidRDefault="006D698B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4207418E" w14:textId="77777777" w:rsidR="006D698B" w:rsidRDefault="006D698B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AF306AE" w14:textId="2D495B6A" w:rsidR="00072CCC" w:rsidRPr="00072CCC" w:rsidRDefault="00072CCC" w:rsidP="00072CCC">
      <w:pPr>
        <w:pStyle w:val="ac"/>
        <w:rPr>
          <w:b/>
          <w:bCs/>
        </w:rPr>
      </w:pPr>
      <w:r w:rsidRPr="00072CCC">
        <w:rPr>
          <w:b/>
          <w:bCs/>
        </w:rPr>
        <w:t xml:space="preserve">Тест №6 – </w:t>
      </w:r>
      <w:r w:rsidRPr="00072CCC">
        <w:rPr>
          <w:b/>
          <w:bCs/>
          <w:szCs w:val="28"/>
        </w:rPr>
        <w:t>Проверка работы компонента с пустым файло</w:t>
      </w:r>
      <w:r w:rsidR="0077294E">
        <w:rPr>
          <w:b/>
          <w:bCs/>
          <w:szCs w:val="28"/>
        </w:rPr>
        <w:t>м</w:t>
      </w:r>
      <w:r w:rsidRPr="00072CCC">
        <w:rPr>
          <w:b/>
          <w:bCs/>
          <w:szCs w:val="28"/>
        </w:rPr>
        <w:t>.</w:t>
      </w:r>
    </w:p>
    <w:p w14:paraId="39D8C49B" w14:textId="331BB7A1" w:rsidR="006D698B" w:rsidRDefault="007E1355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E1355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4960691D" wp14:editId="2CFDFDF1">
            <wp:extent cx="4534533" cy="2629267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2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21FAA" w14:textId="30712ACC" w:rsidR="00072CCC" w:rsidRDefault="00072CCC" w:rsidP="008C6EA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Пустой файл</w:t>
      </w:r>
    </w:p>
    <w:p w14:paraId="0083A064" w14:textId="77777777" w:rsidR="007E1355" w:rsidRDefault="007E1355" w:rsidP="008C6EA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C5EB5A" w14:textId="3FF69E4E" w:rsidR="00072CCC" w:rsidRDefault="007E1355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7E1355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7323F4AB" wp14:editId="5AF22BEE">
            <wp:extent cx="3549650" cy="2457450"/>
            <wp:effectExtent l="19050" t="19050" r="1270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595" cy="2460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AE850" w14:textId="77777777" w:rsidR="00072CCC" w:rsidRDefault="00072CCC" w:rsidP="00072CC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6CDE471B" w14:textId="265ABCB7" w:rsidR="00072CCC" w:rsidRDefault="00072CCC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2066D29" w14:textId="58566781" w:rsidR="00072CCC" w:rsidRPr="008E72A8" w:rsidRDefault="008E72A8" w:rsidP="008E72A8">
      <w:pPr>
        <w:pStyle w:val="ac"/>
        <w:rPr>
          <w:b/>
          <w:bCs/>
        </w:rPr>
      </w:pPr>
      <w:r w:rsidRPr="00072CCC">
        <w:rPr>
          <w:b/>
          <w:bCs/>
        </w:rPr>
        <w:t>Тест №</w:t>
      </w:r>
      <w:r>
        <w:rPr>
          <w:b/>
          <w:bCs/>
        </w:rPr>
        <w:t>7</w:t>
      </w:r>
      <w:r w:rsidRPr="00072CCC">
        <w:rPr>
          <w:b/>
          <w:bCs/>
        </w:rPr>
        <w:t xml:space="preserve"> – </w:t>
      </w:r>
      <w:r w:rsidRPr="008E72A8">
        <w:rPr>
          <w:b/>
          <w:bCs/>
          <w:szCs w:val="28"/>
        </w:rPr>
        <w:t>Повторная конвертация загруженного файла без изменения директории.</w:t>
      </w:r>
    </w:p>
    <w:p w14:paraId="0022BB87" w14:textId="0D883A18" w:rsidR="00D96A75" w:rsidRDefault="00F96FA4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F96FA4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3E29502F" wp14:editId="51F5EE05">
            <wp:extent cx="3972479" cy="277216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6626" w14:textId="77777777" w:rsidR="008E72A8" w:rsidRDefault="008E72A8" w:rsidP="008E72A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18368005" w14:textId="77777777" w:rsidR="002F17CB" w:rsidRPr="00166E13" w:rsidRDefault="002F17CB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sectPr w:rsidR="002F17CB" w:rsidRPr="0016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15A2816"/>
    <w:multiLevelType w:val="hybridMultilevel"/>
    <w:tmpl w:val="000E9532"/>
    <w:lvl w:ilvl="0" w:tplc="E4620D64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B97942"/>
    <w:multiLevelType w:val="multilevel"/>
    <w:tmpl w:val="6AD4E86C"/>
    <w:numStyleLink w:val="a3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407286"/>
    <w:multiLevelType w:val="hybridMultilevel"/>
    <w:tmpl w:val="BDA264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9" w15:restartNumberingAfterBreak="0">
    <w:nsid w:val="73F84D78"/>
    <w:multiLevelType w:val="hybridMultilevel"/>
    <w:tmpl w:val="07489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8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7"/>
  </w:num>
  <w:num w:numId="15">
    <w:abstractNumId w:val="8"/>
  </w:num>
  <w:num w:numId="16">
    <w:abstractNumId w:val="14"/>
  </w:num>
  <w:num w:numId="17">
    <w:abstractNumId w:val="1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5"/>
  </w:num>
  <w:num w:numId="19">
    <w:abstractNumId w:val="3"/>
  </w:num>
  <w:num w:numId="20">
    <w:abstractNumId w:val="7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44505"/>
    <w:rsid w:val="000462C6"/>
    <w:rsid w:val="00072CCC"/>
    <w:rsid w:val="00075FEB"/>
    <w:rsid w:val="000F2A3A"/>
    <w:rsid w:val="00107DF7"/>
    <w:rsid w:val="00112BBB"/>
    <w:rsid w:val="00114F77"/>
    <w:rsid w:val="001306AC"/>
    <w:rsid w:val="0015081F"/>
    <w:rsid w:val="00166E13"/>
    <w:rsid w:val="001818CA"/>
    <w:rsid w:val="00186652"/>
    <w:rsid w:val="001B507E"/>
    <w:rsid w:val="001D438C"/>
    <w:rsid w:val="001F3785"/>
    <w:rsid w:val="001F4157"/>
    <w:rsid w:val="001F5854"/>
    <w:rsid w:val="002343B7"/>
    <w:rsid w:val="002405D3"/>
    <w:rsid w:val="002960B5"/>
    <w:rsid w:val="002D0C20"/>
    <w:rsid w:val="002D51C3"/>
    <w:rsid w:val="002E3E29"/>
    <w:rsid w:val="002F17CB"/>
    <w:rsid w:val="00306500"/>
    <w:rsid w:val="00361621"/>
    <w:rsid w:val="0036798D"/>
    <w:rsid w:val="003E30A8"/>
    <w:rsid w:val="00481923"/>
    <w:rsid w:val="004F5A61"/>
    <w:rsid w:val="00527765"/>
    <w:rsid w:val="0053237C"/>
    <w:rsid w:val="005A423F"/>
    <w:rsid w:val="005F2D8F"/>
    <w:rsid w:val="00605DD1"/>
    <w:rsid w:val="00610712"/>
    <w:rsid w:val="00667392"/>
    <w:rsid w:val="00675F66"/>
    <w:rsid w:val="006D698B"/>
    <w:rsid w:val="0077294E"/>
    <w:rsid w:val="00777452"/>
    <w:rsid w:val="00780060"/>
    <w:rsid w:val="0079427E"/>
    <w:rsid w:val="007A7017"/>
    <w:rsid w:val="007C21D4"/>
    <w:rsid w:val="007C33A9"/>
    <w:rsid w:val="007E1355"/>
    <w:rsid w:val="007E74D2"/>
    <w:rsid w:val="008171CF"/>
    <w:rsid w:val="00821A0A"/>
    <w:rsid w:val="00827E93"/>
    <w:rsid w:val="008673F4"/>
    <w:rsid w:val="008720D0"/>
    <w:rsid w:val="008C1739"/>
    <w:rsid w:val="008C6EA4"/>
    <w:rsid w:val="008D5C17"/>
    <w:rsid w:val="008D634D"/>
    <w:rsid w:val="008E72A8"/>
    <w:rsid w:val="008F564E"/>
    <w:rsid w:val="009106C4"/>
    <w:rsid w:val="00910EB8"/>
    <w:rsid w:val="00915FEA"/>
    <w:rsid w:val="00937A74"/>
    <w:rsid w:val="009459D3"/>
    <w:rsid w:val="00945F2C"/>
    <w:rsid w:val="00A170D5"/>
    <w:rsid w:val="00A27062"/>
    <w:rsid w:val="00A62A36"/>
    <w:rsid w:val="00A71458"/>
    <w:rsid w:val="00AA7F60"/>
    <w:rsid w:val="00AC6AE3"/>
    <w:rsid w:val="00B44349"/>
    <w:rsid w:val="00B80B65"/>
    <w:rsid w:val="00BA395E"/>
    <w:rsid w:val="00BB02DA"/>
    <w:rsid w:val="00BE0F94"/>
    <w:rsid w:val="00BE209D"/>
    <w:rsid w:val="00BF69D6"/>
    <w:rsid w:val="00C21152"/>
    <w:rsid w:val="00C45F62"/>
    <w:rsid w:val="00C54846"/>
    <w:rsid w:val="00C64B23"/>
    <w:rsid w:val="00CA0A4D"/>
    <w:rsid w:val="00CD45C6"/>
    <w:rsid w:val="00CD62EC"/>
    <w:rsid w:val="00CE6AD4"/>
    <w:rsid w:val="00CF0FBE"/>
    <w:rsid w:val="00CF2303"/>
    <w:rsid w:val="00D37BD9"/>
    <w:rsid w:val="00D76135"/>
    <w:rsid w:val="00D95425"/>
    <w:rsid w:val="00D96A75"/>
    <w:rsid w:val="00DC0629"/>
    <w:rsid w:val="00E34468"/>
    <w:rsid w:val="00E63A0C"/>
    <w:rsid w:val="00EC004B"/>
    <w:rsid w:val="00ED6340"/>
    <w:rsid w:val="00EF1728"/>
    <w:rsid w:val="00F17EF2"/>
    <w:rsid w:val="00F96FA4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EC0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6"/>
    <w:link w:val="30"/>
    <w:qFormat/>
    <w:rsid w:val="00EC004B"/>
    <w:pPr>
      <w:keepNext/>
      <w:spacing w:before="120" w:line="360" w:lineRule="auto"/>
      <w:outlineLvl w:val="2"/>
    </w:pPr>
    <w:rPr>
      <w:rFonts w:cs="Arial"/>
      <w:b/>
      <w:bCs/>
      <w:sz w:val="28"/>
      <w:szCs w:val="26"/>
      <w:lang w:val="x-none" w:eastAsia="x-none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a"/>
    <w:uiPriority w:val="99"/>
    <w:rsid w:val="004F5A61"/>
    <w:pPr>
      <w:numPr>
        <w:numId w:val="1"/>
      </w:numPr>
    </w:pPr>
  </w:style>
  <w:style w:type="paragraph" w:styleId="ab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c">
    <w:name w:val="Вовиков Абзац"/>
    <w:basedOn w:val="a6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2">
    <w:name w:val="Вовиков Заголовок1"/>
    <w:basedOn w:val="10"/>
    <w:next w:val="ac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c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8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ubtle Reference"/>
    <w:basedOn w:val="a8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8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6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f">
    <w:name w:val="Hyperlink"/>
    <w:basedOn w:val="a8"/>
    <w:uiPriority w:val="99"/>
    <w:unhideWhenUsed/>
    <w:rsid w:val="001B507E"/>
    <w:rPr>
      <w:color w:val="0000FF" w:themeColor="hyperlink"/>
      <w:u w:val="single"/>
    </w:rPr>
  </w:style>
  <w:style w:type="paragraph" w:styleId="af0">
    <w:name w:val="Balloon Text"/>
    <w:basedOn w:val="a6"/>
    <w:link w:val="af1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8"/>
    <w:link w:val="af0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c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2">
    <w:name w:val="Вовиков таблицы"/>
    <w:basedOn w:val="a9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3">
    <w:name w:val="Table Grid"/>
    <w:basedOn w:val="a9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a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c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  <w:jc w:val="both"/>
    </w:pPr>
    <w:rPr>
      <w:sz w:val="28"/>
    </w:rPr>
  </w:style>
  <w:style w:type="paragraph" w:customStyle="1" w:styleId="1">
    <w:name w:val="Вовиков Нумерованный список1"/>
    <w:basedOn w:val="a"/>
    <w:next w:val="ac"/>
    <w:qFormat/>
    <w:rsid w:val="00075FEB"/>
    <w:pPr>
      <w:numPr>
        <w:numId w:val="12"/>
      </w:numPr>
      <w:tabs>
        <w:tab w:val="left" w:pos="1134"/>
      </w:tabs>
      <w:ind w:left="709" w:firstLine="709"/>
      <w:jc w:val="both"/>
    </w:pPr>
    <w:rPr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c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  <w:jc w:val="both"/>
    </w:pPr>
    <w:rPr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4">
    <w:name w:val="Вовиков Стиль таблицы"/>
    <w:basedOn w:val="a9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5"/>
    <w:qFormat/>
    <w:rsid w:val="008C1739"/>
    <w:pPr>
      <w:numPr>
        <w:numId w:val="15"/>
      </w:numPr>
      <w:ind w:left="0" w:firstLine="851"/>
      <w:jc w:val="both"/>
    </w:pPr>
    <w:rPr>
      <w:sz w:val="28"/>
      <w:szCs w:val="28"/>
    </w:rPr>
  </w:style>
  <w:style w:type="character" w:customStyle="1" w:styleId="af5">
    <w:name w:val="АААСтиль Знак"/>
    <w:basedOn w:val="a8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6"/>
    <w:qFormat/>
    <w:rsid w:val="008C1739"/>
    <w:pPr>
      <w:numPr>
        <w:numId w:val="6"/>
      </w:numPr>
      <w:tabs>
        <w:tab w:val="left" w:pos="1276"/>
      </w:tabs>
      <w:ind w:left="851"/>
      <w:jc w:val="both"/>
    </w:pPr>
    <w:rPr>
      <w:sz w:val="28"/>
      <w:szCs w:val="28"/>
    </w:rPr>
  </w:style>
  <w:style w:type="character" w:customStyle="1" w:styleId="af6">
    <w:name w:val="БББСтиль Знак"/>
    <w:basedOn w:val="a8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paragraph" w:customStyle="1" w:styleId="26">
    <w:name w:val="Знак Знак Знак Знак Знак Знак2"/>
    <w:basedOn w:val="a6"/>
    <w:rsid w:val="00EC004B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customStyle="1" w:styleId="30">
    <w:name w:val="Заголовок 3 Знак"/>
    <w:basedOn w:val="a8"/>
    <w:link w:val="3"/>
    <w:rsid w:val="00EC004B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7">
    <w:name w:val="Body Text"/>
    <w:basedOn w:val="a6"/>
    <w:link w:val="af8"/>
    <w:uiPriority w:val="99"/>
    <w:semiHidden/>
    <w:unhideWhenUsed/>
    <w:rsid w:val="00EC004B"/>
    <w:pPr>
      <w:spacing w:after="120"/>
    </w:pPr>
  </w:style>
  <w:style w:type="character" w:customStyle="1" w:styleId="af8">
    <w:name w:val="Основной текст Знак"/>
    <w:basedOn w:val="a8"/>
    <w:link w:val="a7"/>
    <w:uiPriority w:val="99"/>
    <w:semiHidden/>
    <w:rsid w:val="00EC00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198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72</cp:revision>
  <dcterms:created xsi:type="dcterms:W3CDTF">2022-11-12T14:14:00Z</dcterms:created>
  <dcterms:modified xsi:type="dcterms:W3CDTF">2022-12-06T13:23:00Z</dcterms:modified>
</cp:coreProperties>
</file>