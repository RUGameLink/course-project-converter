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BC94" w14:textId="77777777" w:rsidR="005A0207" w:rsidRPr="00957EBF" w:rsidRDefault="005A0207" w:rsidP="005A0207">
      <w:pPr>
        <w:jc w:val="center"/>
        <w:rPr>
          <w:sz w:val="28"/>
          <w:szCs w:val="28"/>
        </w:rPr>
      </w:pPr>
      <w:r w:rsidRPr="00957EBF">
        <w:rPr>
          <w:sz w:val="28"/>
          <w:szCs w:val="28"/>
        </w:rPr>
        <w:t>Министерство науки и высшего образования Российской Федерации</w:t>
      </w:r>
    </w:p>
    <w:p w14:paraId="0DCF564E" w14:textId="51D68680" w:rsidR="005A0207" w:rsidRPr="00957EBF" w:rsidRDefault="005A0207" w:rsidP="005A0207">
      <w:pPr>
        <w:jc w:val="center"/>
        <w:rPr>
          <w:sz w:val="28"/>
          <w:szCs w:val="28"/>
        </w:rPr>
      </w:pPr>
      <w:r w:rsidRPr="00957EBF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2EAE53" w14:textId="77777777" w:rsidR="005A0207" w:rsidRPr="00957EBF" w:rsidRDefault="005A0207" w:rsidP="005A0207">
      <w:pPr>
        <w:jc w:val="center"/>
        <w:rPr>
          <w:b/>
          <w:sz w:val="28"/>
          <w:szCs w:val="28"/>
        </w:rPr>
      </w:pPr>
    </w:p>
    <w:p w14:paraId="27E284A4" w14:textId="77777777" w:rsidR="005A0207" w:rsidRPr="00957EBF" w:rsidRDefault="005A0207" w:rsidP="005A0207">
      <w:pPr>
        <w:jc w:val="center"/>
        <w:rPr>
          <w:b/>
          <w:sz w:val="28"/>
          <w:szCs w:val="28"/>
        </w:rPr>
      </w:pPr>
      <w:r w:rsidRPr="00957EBF">
        <w:rPr>
          <w:b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04"/>
      </w:tblGrid>
      <w:tr w:rsidR="005A0207" w:rsidRPr="00957EBF" w14:paraId="08B93687" w14:textId="77777777" w:rsidTr="00F90303">
        <w:trPr>
          <w:jc w:val="center"/>
        </w:trPr>
        <w:tc>
          <w:tcPr>
            <w:tcW w:w="6204" w:type="dxa"/>
            <w:tcBorders>
              <w:bottom w:val="single" w:sz="4" w:space="0" w:color="auto"/>
            </w:tcBorders>
          </w:tcPr>
          <w:p w14:paraId="38073CEE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информационных</w:t>
            </w:r>
            <w:r w:rsidRPr="00957EBF">
              <w:rPr>
                <w:sz w:val="28"/>
                <w:szCs w:val="28"/>
              </w:rPr>
              <w:t xml:space="preserve"> технологий</w:t>
            </w:r>
            <w:r>
              <w:rPr>
                <w:sz w:val="28"/>
                <w:szCs w:val="28"/>
              </w:rPr>
              <w:t xml:space="preserve"> и анализа данных</w:t>
            </w:r>
          </w:p>
        </w:tc>
      </w:tr>
      <w:tr w:rsidR="005A0207" w:rsidRPr="00957EBF" w14:paraId="3B7227F1" w14:textId="77777777" w:rsidTr="00F90303">
        <w:trPr>
          <w:jc w:val="center"/>
        </w:trPr>
        <w:tc>
          <w:tcPr>
            <w:tcW w:w="6204" w:type="dxa"/>
            <w:tcBorders>
              <w:top w:val="single" w:sz="4" w:space="0" w:color="auto"/>
              <w:bottom w:val="nil"/>
            </w:tcBorders>
          </w:tcPr>
          <w:p w14:paraId="446D9822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25732F5B" w14:textId="77777777" w:rsidR="005A0207" w:rsidRDefault="005A0207" w:rsidP="005A0207">
      <w:pPr>
        <w:spacing w:after="20"/>
        <w:jc w:val="center"/>
        <w:rPr>
          <w:sz w:val="28"/>
          <w:szCs w:val="28"/>
        </w:rPr>
      </w:pPr>
    </w:p>
    <w:p w14:paraId="4EEC71A0" w14:textId="77777777" w:rsidR="005A0207" w:rsidRDefault="005A0207" w:rsidP="005A0207">
      <w:pPr>
        <w:spacing w:after="20"/>
        <w:jc w:val="center"/>
        <w:rPr>
          <w:sz w:val="28"/>
          <w:szCs w:val="28"/>
        </w:rPr>
      </w:pPr>
    </w:p>
    <w:p w14:paraId="5FCFF079" w14:textId="77777777" w:rsidR="005A0207" w:rsidRPr="00D72EDF" w:rsidRDefault="005A0207" w:rsidP="005A0207">
      <w:pPr>
        <w:spacing w:after="20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7"/>
        <w:gridCol w:w="4217"/>
      </w:tblGrid>
      <w:tr w:rsidR="005A0207" w:rsidRPr="00957EBF" w14:paraId="47477266" w14:textId="77777777" w:rsidTr="00F90303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47493AA2" w14:textId="77777777" w:rsidR="005A0207" w:rsidRPr="00957EBF" w:rsidRDefault="005A0207" w:rsidP="00F90303">
            <w:pPr>
              <w:spacing w:after="20"/>
              <w:jc w:val="right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>Допускаю к защите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</w:tcPr>
          <w:p w14:paraId="5F5B292C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A0207" w:rsidRPr="00957EBF" w14:paraId="28031057" w14:textId="77777777" w:rsidTr="00F90303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1AFC7EBC" w14:textId="77777777" w:rsidR="005A0207" w:rsidRPr="00957EBF" w:rsidRDefault="005A0207" w:rsidP="00F90303">
            <w:pPr>
              <w:spacing w:after="20"/>
              <w:jc w:val="right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B74E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A0207" w:rsidRPr="00957EBF" w14:paraId="45C92BB1" w14:textId="77777777" w:rsidTr="00F90303">
        <w:trPr>
          <w:trHeight w:val="252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1896ADC1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477EA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подпись</w:t>
            </w:r>
          </w:p>
        </w:tc>
      </w:tr>
      <w:tr w:rsidR="005A0207" w:rsidRPr="00957EBF" w14:paraId="37C7F0A8" w14:textId="77777777" w:rsidTr="00F90303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519DFD6A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FBCBA" w14:textId="55D5B613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>А.Ю.</w:t>
            </w:r>
            <w:r>
              <w:rPr>
                <w:sz w:val="28"/>
                <w:szCs w:val="28"/>
              </w:rPr>
              <w:t xml:space="preserve"> </w:t>
            </w:r>
            <w:r w:rsidRPr="00957EBF">
              <w:rPr>
                <w:sz w:val="28"/>
                <w:szCs w:val="28"/>
              </w:rPr>
              <w:t xml:space="preserve">Юрин </w:t>
            </w:r>
          </w:p>
        </w:tc>
      </w:tr>
      <w:tr w:rsidR="005A0207" w:rsidRPr="00957EBF" w14:paraId="0147967D" w14:textId="77777777" w:rsidTr="00F90303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0C6822A5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5BD9B" w14:textId="77777777" w:rsidR="005A0207" w:rsidRPr="00957EBF" w:rsidRDefault="005A0207" w:rsidP="00F90303">
            <w:pPr>
              <w:spacing w:after="20"/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3264EF36" w14:textId="77777777" w:rsidR="005A0207" w:rsidRPr="00957EBF" w:rsidRDefault="005A0207" w:rsidP="005A0207">
      <w:pPr>
        <w:spacing w:after="20"/>
        <w:jc w:val="center"/>
        <w:rPr>
          <w:sz w:val="28"/>
          <w:szCs w:val="28"/>
          <w:lang w:val="en-US"/>
        </w:rPr>
      </w:pPr>
    </w:p>
    <w:p w14:paraId="6539AE20" w14:textId="77777777" w:rsidR="005A0207" w:rsidRPr="00957EBF" w:rsidRDefault="005A0207" w:rsidP="005A0207">
      <w:pPr>
        <w:spacing w:after="20"/>
        <w:jc w:val="center"/>
        <w:rPr>
          <w:sz w:val="28"/>
          <w:szCs w:val="28"/>
          <w:lang w:val="en-US"/>
        </w:rPr>
      </w:pPr>
    </w:p>
    <w:p w14:paraId="70DA0037" w14:textId="77777777" w:rsidR="005A0207" w:rsidRPr="00957EBF" w:rsidRDefault="005A0207" w:rsidP="005A0207">
      <w:pPr>
        <w:spacing w:after="20"/>
        <w:ind w:left="4962"/>
        <w:jc w:val="both"/>
        <w:rPr>
          <w:sz w:val="28"/>
          <w:szCs w:val="28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5A0207" w:rsidRPr="00957EBF" w14:paraId="229A2BE5" w14:textId="77777777" w:rsidTr="00F90303">
        <w:trPr>
          <w:cantSplit/>
          <w:trHeight w:hRule="exact" w:val="340"/>
          <w:jc w:val="center"/>
        </w:trPr>
        <w:tc>
          <w:tcPr>
            <w:tcW w:w="9693" w:type="dxa"/>
            <w:tcBorders>
              <w:top w:val="nil"/>
              <w:bottom w:val="single" w:sz="4" w:space="0" w:color="auto"/>
            </w:tcBorders>
          </w:tcPr>
          <w:p w14:paraId="7647266D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 xml:space="preserve">Разработка программного обеспечения с использованием </w:t>
            </w:r>
          </w:p>
        </w:tc>
      </w:tr>
      <w:tr w:rsidR="005A0207" w:rsidRPr="00957EBF" w14:paraId="09F38DE6" w14:textId="77777777" w:rsidTr="00F90303">
        <w:trPr>
          <w:cantSplit/>
          <w:trHeight w:hRule="exact" w:val="340"/>
          <w:jc w:val="center"/>
        </w:trPr>
        <w:tc>
          <w:tcPr>
            <w:tcW w:w="9693" w:type="dxa"/>
            <w:tcBorders>
              <w:top w:val="single" w:sz="4" w:space="0" w:color="auto"/>
              <w:bottom w:val="single" w:sz="4" w:space="0" w:color="auto"/>
            </w:tcBorders>
          </w:tcPr>
          <w:p w14:paraId="0F92B341" w14:textId="77777777" w:rsidR="005A0207" w:rsidRPr="00D72EDF" w:rsidRDefault="005A0207" w:rsidP="00F903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методов и средств программной инженерии</w:t>
            </w:r>
          </w:p>
        </w:tc>
      </w:tr>
    </w:tbl>
    <w:p w14:paraId="5F975664" w14:textId="77777777" w:rsidR="005A0207" w:rsidRPr="00957EBF" w:rsidRDefault="005A0207" w:rsidP="005A0207">
      <w:pPr>
        <w:jc w:val="center"/>
        <w:rPr>
          <w:b/>
          <w:sz w:val="28"/>
          <w:szCs w:val="28"/>
          <w:vertAlign w:val="superscript"/>
        </w:rPr>
      </w:pPr>
      <w:bookmarkStart w:id="0" w:name="_Toc263733890"/>
      <w:bookmarkStart w:id="1" w:name="_Toc318235904"/>
      <w:bookmarkStart w:id="2" w:name="_Toc326499043"/>
      <w:r w:rsidRPr="00957EBF">
        <w:rPr>
          <w:sz w:val="28"/>
          <w:szCs w:val="28"/>
          <w:vertAlign w:val="superscript"/>
        </w:rPr>
        <w:t>наименование темы</w:t>
      </w:r>
      <w:bookmarkEnd w:id="0"/>
      <w:bookmarkEnd w:id="1"/>
      <w:bookmarkEnd w:id="2"/>
    </w:p>
    <w:p w14:paraId="4BDA301D" w14:textId="77777777" w:rsidR="005A0207" w:rsidRPr="00957EBF" w:rsidRDefault="005A0207" w:rsidP="005A0207">
      <w:pPr>
        <w:jc w:val="center"/>
        <w:rPr>
          <w:b/>
          <w:sz w:val="28"/>
          <w:szCs w:val="28"/>
        </w:rPr>
      </w:pPr>
    </w:p>
    <w:p w14:paraId="0C74B70F" w14:textId="77777777" w:rsidR="005A0207" w:rsidRPr="00957EBF" w:rsidRDefault="005A0207" w:rsidP="005A0207">
      <w:pPr>
        <w:jc w:val="center"/>
        <w:rPr>
          <w:b/>
          <w:sz w:val="28"/>
          <w:szCs w:val="28"/>
        </w:rPr>
      </w:pPr>
      <w:bookmarkStart w:id="3" w:name="_Toc263733891"/>
      <w:bookmarkStart w:id="4" w:name="_Toc318235905"/>
      <w:bookmarkStart w:id="5" w:name="_Toc326499044"/>
      <w:r w:rsidRPr="00957EBF">
        <w:rPr>
          <w:b/>
          <w:sz w:val="28"/>
          <w:szCs w:val="28"/>
        </w:rPr>
        <w:t>ПОЯСНИТЕЛЬНАЯ ЗАПИСКА</w:t>
      </w:r>
      <w:bookmarkEnd w:id="3"/>
      <w:bookmarkEnd w:id="4"/>
      <w:bookmarkEnd w:id="5"/>
    </w:p>
    <w:p w14:paraId="749F6ADA" w14:textId="77777777" w:rsidR="005A0207" w:rsidRPr="00957EBF" w:rsidRDefault="005A0207" w:rsidP="005A0207">
      <w:pPr>
        <w:jc w:val="center"/>
        <w:rPr>
          <w:sz w:val="28"/>
          <w:szCs w:val="28"/>
        </w:rPr>
      </w:pPr>
      <w:bookmarkStart w:id="6" w:name="_Toc263733892"/>
      <w:bookmarkStart w:id="7" w:name="_Toc318235906"/>
      <w:bookmarkStart w:id="8" w:name="_Toc326499045"/>
      <w:r w:rsidRPr="00957EBF">
        <w:rPr>
          <w:sz w:val="28"/>
          <w:szCs w:val="28"/>
        </w:rPr>
        <w:t>к курсовому проекту по дисциплине</w:t>
      </w:r>
      <w:bookmarkEnd w:id="6"/>
      <w:bookmarkEnd w:id="7"/>
      <w:bookmarkEnd w:id="8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5A0207" w:rsidRPr="00D72EDF" w14:paraId="16B5DF84" w14:textId="77777777" w:rsidTr="00F90303">
        <w:trPr>
          <w:cantSplit/>
          <w:trHeight w:hRule="exact" w:val="340"/>
          <w:jc w:val="center"/>
        </w:trPr>
        <w:tc>
          <w:tcPr>
            <w:tcW w:w="9691" w:type="dxa"/>
            <w:gridSpan w:val="3"/>
            <w:tcBorders>
              <w:bottom w:val="single" w:sz="4" w:space="0" w:color="auto"/>
            </w:tcBorders>
          </w:tcPr>
          <w:p w14:paraId="22D31413" w14:textId="77777777" w:rsidR="005A0207" w:rsidRPr="00D72EDF" w:rsidRDefault="005A0207" w:rsidP="00F90303">
            <w:pPr>
              <w:jc w:val="center"/>
              <w:rPr>
                <w:caps/>
                <w:sz w:val="28"/>
                <w:szCs w:val="28"/>
              </w:rPr>
            </w:pPr>
            <w:r w:rsidRPr="00D72EDF">
              <w:rPr>
                <w:bCs/>
                <w:sz w:val="26"/>
                <w:szCs w:val="26"/>
              </w:rPr>
              <w:t>Методы и средства проектирования информационных систем и технологий</w:t>
            </w:r>
          </w:p>
        </w:tc>
      </w:tr>
      <w:tr w:rsidR="005A0207" w:rsidRPr="00957EBF" w14:paraId="6124656D" w14:textId="77777777" w:rsidTr="00F90303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bottom w:val="nil"/>
              <w:right w:val="nil"/>
            </w:tcBorders>
          </w:tcPr>
          <w:p w14:paraId="5A4C90C9" w14:textId="77777777" w:rsidR="005A0207" w:rsidRPr="00957EBF" w:rsidRDefault="005A0207" w:rsidP="00F90303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B53F3" w14:textId="3FA4E422" w:rsidR="005A0207" w:rsidRPr="00957EBF" w:rsidRDefault="005A0207" w:rsidP="00F90303">
            <w:pPr>
              <w:spacing w:before="120"/>
              <w:jc w:val="center"/>
              <w:rPr>
                <w:b/>
                <w:caps/>
                <w:sz w:val="28"/>
                <w:szCs w:val="28"/>
              </w:rPr>
            </w:pPr>
            <w:r w:rsidRPr="00957EBF">
              <w:rPr>
                <w:caps/>
                <w:sz w:val="28"/>
                <w:szCs w:val="28"/>
              </w:rPr>
              <w:t>1.00</w:t>
            </w:r>
            <w:r>
              <w:rPr>
                <w:caps/>
                <w:sz w:val="28"/>
                <w:szCs w:val="28"/>
              </w:rPr>
              <w:t>7</w:t>
            </w:r>
            <w:r w:rsidRPr="00957EBF">
              <w:rPr>
                <w:caps/>
                <w:sz w:val="28"/>
                <w:szCs w:val="28"/>
              </w:rPr>
              <w:t>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</w:tcBorders>
          </w:tcPr>
          <w:p w14:paraId="38B05E74" w14:textId="77777777" w:rsidR="005A0207" w:rsidRPr="00957EBF" w:rsidRDefault="005A0207" w:rsidP="00F90303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</w:tr>
    </w:tbl>
    <w:p w14:paraId="4C53E5E8" w14:textId="77777777" w:rsidR="005A0207" w:rsidRPr="00957EBF" w:rsidRDefault="005A0207" w:rsidP="005A0207">
      <w:pPr>
        <w:spacing w:after="1200"/>
        <w:jc w:val="center"/>
        <w:rPr>
          <w:sz w:val="28"/>
          <w:szCs w:val="28"/>
          <w:vertAlign w:val="superscript"/>
        </w:rPr>
      </w:pPr>
      <w:r w:rsidRPr="00957EBF">
        <w:rPr>
          <w:sz w:val="28"/>
          <w:szCs w:val="28"/>
          <w:vertAlign w:val="superscript"/>
        </w:rPr>
        <w:t>обозначение документа</w:t>
      </w: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577"/>
        <w:gridCol w:w="237"/>
        <w:gridCol w:w="1606"/>
        <w:gridCol w:w="283"/>
        <w:gridCol w:w="1209"/>
        <w:gridCol w:w="284"/>
        <w:gridCol w:w="2410"/>
      </w:tblGrid>
      <w:tr w:rsidR="005A0207" w:rsidRPr="00957EBF" w14:paraId="3D96F21B" w14:textId="77777777" w:rsidTr="009E4D3F">
        <w:trPr>
          <w:trHeight w:hRule="exact" w:val="340"/>
          <w:jc w:val="center"/>
        </w:trPr>
        <w:tc>
          <w:tcPr>
            <w:tcW w:w="3577" w:type="dxa"/>
            <w:vAlign w:val="center"/>
          </w:tcPr>
          <w:p w14:paraId="49A7D0EB" w14:textId="77777777" w:rsidR="005A0207" w:rsidRPr="00957EBF" w:rsidRDefault="005A0207" w:rsidP="00F90303">
            <w:pPr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37" w:type="dxa"/>
            <w:vAlign w:val="center"/>
          </w:tcPr>
          <w:p w14:paraId="4606A6D4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6" w:type="dxa"/>
            <w:tcBorders>
              <w:bottom w:val="single" w:sz="4" w:space="0" w:color="auto"/>
            </w:tcBorders>
            <w:vAlign w:val="center"/>
          </w:tcPr>
          <w:p w14:paraId="083AFC98" w14:textId="02599633" w:rsidR="005A0207" w:rsidRPr="00957EBF" w:rsidRDefault="009E4D3F" w:rsidP="00F903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vAlign w:val="center"/>
          </w:tcPr>
          <w:p w14:paraId="59F90412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vAlign w:val="center"/>
          </w:tcPr>
          <w:p w14:paraId="411E10DD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979BE76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E8C75FC" w14:textId="2EBA45C5" w:rsidR="005A0207" w:rsidRPr="00957EBF" w:rsidRDefault="009E4D3F" w:rsidP="00F903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Ю.А. Михейко</w:t>
            </w:r>
          </w:p>
        </w:tc>
      </w:tr>
      <w:tr w:rsidR="005A0207" w:rsidRPr="00957EBF" w14:paraId="7AACFD2A" w14:textId="77777777" w:rsidTr="009E4D3F">
        <w:trPr>
          <w:trHeight w:hRule="exact" w:val="340"/>
          <w:jc w:val="center"/>
        </w:trPr>
        <w:tc>
          <w:tcPr>
            <w:tcW w:w="3577" w:type="dxa"/>
            <w:vAlign w:val="center"/>
          </w:tcPr>
          <w:p w14:paraId="62D2BA11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49390A39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06" w:type="dxa"/>
            <w:tcBorders>
              <w:top w:val="single" w:sz="4" w:space="0" w:color="auto"/>
            </w:tcBorders>
          </w:tcPr>
          <w:p w14:paraId="2C4A03B3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2E7CBF72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02C954F4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0CCD4A2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D0602FA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A0207" w:rsidRPr="00957EBF" w14:paraId="376A253C" w14:textId="77777777" w:rsidTr="009E4D3F">
        <w:trPr>
          <w:trHeight w:hRule="exact" w:val="340"/>
          <w:jc w:val="center"/>
        </w:trPr>
        <w:tc>
          <w:tcPr>
            <w:tcW w:w="3577" w:type="dxa"/>
            <w:vAlign w:val="center"/>
          </w:tcPr>
          <w:p w14:paraId="597924E0" w14:textId="77777777" w:rsidR="005A0207" w:rsidRPr="00957EBF" w:rsidRDefault="005A0207" w:rsidP="00F90303">
            <w:pPr>
              <w:rPr>
                <w:sz w:val="28"/>
                <w:szCs w:val="28"/>
              </w:rPr>
            </w:pPr>
            <w:proofErr w:type="spellStart"/>
            <w:r w:rsidRPr="00957EBF">
              <w:rPr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37" w:type="dxa"/>
            <w:vAlign w:val="center"/>
          </w:tcPr>
          <w:p w14:paraId="17887F84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06" w:type="dxa"/>
            <w:vAlign w:val="center"/>
          </w:tcPr>
          <w:p w14:paraId="6A90B222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C0EB19F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vAlign w:val="center"/>
          </w:tcPr>
          <w:p w14:paraId="6AC0F07C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6D6A914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4212A8C" w14:textId="28F2CC8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>А.Ю.</w:t>
            </w:r>
            <w:r>
              <w:rPr>
                <w:sz w:val="28"/>
                <w:szCs w:val="28"/>
              </w:rPr>
              <w:t xml:space="preserve"> </w:t>
            </w:r>
            <w:r w:rsidRPr="00957EBF">
              <w:rPr>
                <w:sz w:val="28"/>
                <w:szCs w:val="28"/>
              </w:rPr>
              <w:t xml:space="preserve">Юрин </w:t>
            </w:r>
          </w:p>
        </w:tc>
      </w:tr>
      <w:tr w:rsidR="005A0207" w:rsidRPr="00957EBF" w14:paraId="1D9AE4B4" w14:textId="77777777" w:rsidTr="009E4D3F">
        <w:trPr>
          <w:trHeight w:hRule="exact" w:val="340"/>
          <w:jc w:val="center"/>
        </w:trPr>
        <w:tc>
          <w:tcPr>
            <w:tcW w:w="3577" w:type="dxa"/>
            <w:vAlign w:val="center"/>
          </w:tcPr>
          <w:p w14:paraId="7E2349AE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2ACEA514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06" w:type="dxa"/>
          </w:tcPr>
          <w:p w14:paraId="549FB653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0E2261A0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5807F7F0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44BF9099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41B1254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5A448C1B" w14:textId="77777777" w:rsidR="005A0207" w:rsidRPr="00957EBF" w:rsidRDefault="005A0207" w:rsidP="005A0207">
      <w:pPr>
        <w:rPr>
          <w:sz w:val="28"/>
          <w:szCs w:val="28"/>
        </w:rPr>
      </w:pPr>
    </w:p>
    <w:p w14:paraId="12BFC2ED" w14:textId="77777777" w:rsidR="005A0207" w:rsidRPr="00957EBF" w:rsidRDefault="005A0207" w:rsidP="005A0207">
      <w:pPr>
        <w:rPr>
          <w:sz w:val="28"/>
          <w:szCs w:val="28"/>
        </w:rPr>
      </w:pPr>
      <w:r w:rsidRPr="00957EBF">
        <w:rPr>
          <w:sz w:val="28"/>
          <w:szCs w:val="28"/>
        </w:rPr>
        <w:t xml:space="preserve">Курсовой </w:t>
      </w:r>
      <w:proofErr w:type="gramStart"/>
      <w:r w:rsidRPr="00957EBF">
        <w:rPr>
          <w:sz w:val="28"/>
          <w:szCs w:val="28"/>
        </w:rPr>
        <w:t>проект  защищен</w:t>
      </w:r>
      <w:proofErr w:type="gramEnd"/>
      <w:r w:rsidRPr="00957EBF">
        <w:rPr>
          <w:sz w:val="28"/>
          <w:szCs w:val="28"/>
        </w:rPr>
        <w:t xml:space="preserve"> с оценкой __________________</w:t>
      </w:r>
    </w:p>
    <w:p w14:paraId="61A5ACC7" w14:textId="77777777" w:rsidR="005A0207" w:rsidRPr="00957EBF" w:rsidRDefault="005A0207" w:rsidP="005A0207">
      <w:pPr>
        <w:rPr>
          <w:sz w:val="28"/>
          <w:szCs w:val="28"/>
        </w:rPr>
      </w:pPr>
    </w:p>
    <w:p w14:paraId="2BE22E5A" w14:textId="77777777" w:rsidR="005A0207" w:rsidRPr="00957EBF" w:rsidRDefault="005A0207" w:rsidP="005A0207">
      <w:pPr>
        <w:rPr>
          <w:sz w:val="28"/>
          <w:szCs w:val="28"/>
        </w:rPr>
      </w:pPr>
    </w:p>
    <w:p w14:paraId="1F19074B" w14:textId="77777777" w:rsidR="005A0207" w:rsidRPr="00957EBF" w:rsidRDefault="005A0207" w:rsidP="005A0207">
      <w:pPr>
        <w:rPr>
          <w:sz w:val="28"/>
          <w:szCs w:val="28"/>
        </w:rPr>
      </w:pPr>
    </w:p>
    <w:p w14:paraId="1E397E7F" w14:textId="77777777" w:rsidR="005A0207" w:rsidRPr="00957EBF" w:rsidRDefault="005A0207" w:rsidP="005A0207">
      <w:pPr>
        <w:rPr>
          <w:sz w:val="28"/>
          <w:szCs w:val="28"/>
        </w:rPr>
      </w:pPr>
    </w:p>
    <w:p w14:paraId="1EB69519" w14:textId="77777777" w:rsidR="005A0207" w:rsidRPr="00957EBF" w:rsidRDefault="005A0207" w:rsidP="005A0207">
      <w:pPr>
        <w:jc w:val="center"/>
        <w:rPr>
          <w:sz w:val="28"/>
          <w:szCs w:val="28"/>
        </w:rPr>
        <w:sectPr w:rsidR="005A0207" w:rsidRPr="00957EBF" w:rsidSect="005052E4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851" w:right="567" w:bottom="1134" w:left="1134" w:header="0" w:footer="0" w:gutter="0"/>
          <w:cols w:space="708"/>
          <w:titlePg/>
          <w:docGrid w:linePitch="381"/>
        </w:sectPr>
      </w:pPr>
      <w:r>
        <w:rPr>
          <w:sz w:val="28"/>
          <w:szCs w:val="28"/>
        </w:rPr>
        <w:t xml:space="preserve">Иркутск </w:t>
      </w:r>
      <w:proofErr w:type="gramStart"/>
      <w:r>
        <w:rPr>
          <w:sz w:val="28"/>
          <w:szCs w:val="28"/>
        </w:rPr>
        <w:t>2022</w:t>
      </w:r>
      <w:r w:rsidRPr="00957EBF">
        <w:rPr>
          <w:sz w:val="28"/>
          <w:szCs w:val="28"/>
        </w:rPr>
        <w:t xml:space="preserve">  г.</w:t>
      </w:r>
      <w:proofErr w:type="gramEnd"/>
    </w:p>
    <w:p w14:paraId="5D829415" w14:textId="77777777" w:rsidR="005A0207" w:rsidRPr="00957EBF" w:rsidRDefault="005A0207" w:rsidP="005A0207">
      <w:pPr>
        <w:jc w:val="center"/>
        <w:rPr>
          <w:sz w:val="28"/>
          <w:szCs w:val="28"/>
        </w:rPr>
      </w:pPr>
      <w:r w:rsidRPr="00957EBF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577C5B6" w14:textId="77777777" w:rsidR="005A0207" w:rsidRPr="00957EBF" w:rsidRDefault="005A0207" w:rsidP="005A0207">
      <w:pPr>
        <w:jc w:val="center"/>
        <w:rPr>
          <w:sz w:val="28"/>
          <w:szCs w:val="28"/>
        </w:rPr>
      </w:pPr>
      <w:r w:rsidRPr="00957EBF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EE8E064" w14:textId="77777777" w:rsidR="005A0207" w:rsidRPr="00957EBF" w:rsidRDefault="005A0207" w:rsidP="005A0207">
      <w:pPr>
        <w:jc w:val="center"/>
        <w:rPr>
          <w:sz w:val="28"/>
          <w:szCs w:val="28"/>
        </w:rPr>
      </w:pPr>
      <w:r w:rsidRPr="00957EBF">
        <w:rPr>
          <w:sz w:val="28"/>
          <w:szCs w:val="28"/>
        </w:rPr>
        <w:t>высшего образования</w:t>
      </w:r>
    </w:p>
    <w:p w14:paraId="16F506D1" w14:textId="77777777" w:rsidR="005A0207" w:rsidRPr="00957EBF" w:rsidRDefault="005A0207" w:rsidP="005A0207">
      <w:pPr>
        <w:jc w:val="center"/>
        <w:rPr>
          <w:sz w:val="28"/>
          <w:szCs w:val="28"/>
        </w:rPr>
      </w:pPr>
    </w:p>
    <w:p w14:paraId="51133307" w14:textId="77777777" w:rsidR="005A0207" w:rsidRPr="00957EBF" w:rsidRDefault="005A0207" w:rsidP="005A0207">
      <w:pPr>
        <w:jc w:val="center"/>
        <w:rPr>
          <w:b/>
          <w:sz w:val="28"/>
          <w:szCs w:val="28"/>
        </w:rPr>
      </w:pPr>
      <w:r w:rsidRPr="00957EBF">
        <w:rPr>
          <w:b/>
          <w:sz w:val="28"/>
          <w:szCs w:val="28"/>
        </w:rPr>
        <w:t>ИРКУТСКИЙ НАЦИОНАЛЬНЫЙ ИССЛЕДОВАТЕЛЬСКИЙ ТЕХНИЧЕСКИЙ УНИВЕРСИТЕТ</w:t>
      </w:r>
    </w:p>
    <w:p w14:paraId="689968BC" w14:textId="77777777" w:rsidR="005A0207" w:rsidRPr="00957EBF" w:rsidRDefault="005A0207" w:rsidP="005A0207">
      <w:pPr>
        <w:jc w:val="center"/>
        <w:rPr>
          <w:sz w:val="28"/>
          <w:szCs w:val="28"/>
        </w:rPr>
      </w:pPr>
      <w:bookmarkStart w:id="9" w:name="_Toc263733894"/>
      <w:bookmarkStart w:id="10" w:name="_Toc318235908"/>
      <w:bookmarkStart w:id="11" w:name="_Toc326499047"/>
    </w:p>
    <w:p w14:paraId="6053E24A" w14:textId="77777777" w:rsidR="005A0207" w:rsidRPr="00957EBF" w:rsidRDefault="005A0207" w:rsidP="005A0207">
      <w:pPr>
        <w:jc w:val="center"/>
        <w:rPr>
          <w:sz w:val="28"/>
          <w:szCs w:val="28"/>
        </w:rPr>
      </w:pPr>
    </w:p>
    <w:p w14:paraId="0D1D239A" w14:textId="77777777" w:rsidR="005A0207" w:rsidRPr="00957EBF" w:rsidRDefault="005A0207" w:rsidP="005A0207">
      <w:pPr>
        <w:jc w:val="center"/>
        <w:rPr>
          <w:sz w:val="28"/>
          <w:szCs w:val="28"/>
        </w:rPr>
      </w:pPr>
    </w:p>
    <w:p w14:paraId="31EB81F2" w14:textId="77777777" w:rsidR="005A0207" w:rsidRPr="00957EBF" w:rsidRDefault="005A0207" w:rsidP="005A0207">
      <w:pPr>
        <w:jc w:val="center"/>
        <w:rPr>
          <w:sz w:val="28"/>
          <w:szCs w:val="28"/>
        </w:rPr>
      </w:pPr>
      <w:r w:rsidRPr="00957EBF">
        <w:rPr>
          <w:sz w:val="28"/>
          <w:szCs w:val="28"/>
        </w:rPr>
        <w:t>ЗАДАНИЕ</w:t>
      </w:r>
      <w:bookmarkEnd w:id="9"/>
      <w:bookmarkEnd w:id="10"/>
      <w:bookmarkEnd w:id="11"/>
    </w:p>
    <w:p w14:paraId="32E4E0D4" w14:textId="77777777" w:rsidR="005A0207" w:rsidRPr="00957EBF" w:rsidRDefault="005A0207" w:rsidP="005A0207">
      <w:pPr>
        <w:jc w:val="center"/>
        <w:rPr>
          <w:sz w:val="28"/>
          <w:szCs w:val="28"/>
        </w:rPr>
      </w:pPr>
      <w:bookmarkStart w:id="12" w:name="_Toc263733895"/>
      <w:bookmarkStart w:id="13" w:name="_Toc318235909"/>
      <w:bookmarkStart w:id="14" w:name="_Toc326499048"/>
      <w:r w:rsidRPr="00957EBF">
        <w:rPr>
          <w:sz w:val="28"/>
          <w:szCs w:val="28"/>
        </w:rPr>
        <w:t>НА КУРСОВОЕ ПРОЕКТИРОВАНИЕ</w:t>
      </w:r>
      <w:bookmarkEnd w:id="12"/>
      <w:bookmarkEnd w:id="13"/>
      <w:bookmarkEnd w:id="14"/>
    </w:p>
    <w:p w14:paraId="1191FC89" w14:textId="77777777" w:rsidR="005A0207" w:rsidRPr="00957EBF" w:rsidRDefault="005A0207" w:rsidP="005A0207">
      <w:pPr>
        <w:ind w:left="-113"/>
        <w:jc w:val="center"/>
        <w:rPr>
          <w:sz w:val="28"/>
          <w:szCs w:val="28"/>
          <w:u w:val="singl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330"/>
        <w:gridCol w:w="2475"/>
        <w:gridCol w:w="4766"/>
      </w:tblGrid>
      <w:tr w:rsidR="005A0207" w:rsidRPr="00957EBF" w14:paraId="29659798" w14:textId="77777777" w:rsidTr="00F90303">
        <w:tc>
          <w:tcPr>
            <w:tcW w:w="2376" w:type="dxa"/>
            <w:vAlign w:val="bottom"/>
          </w:tcPr>
          <w:p w14:paraId="2891CD3E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  <w:r w:rsidRPr="00957EBF">
              <w:rPr>
                <w:sz w:val="28"/>
                <w:szCs w:val="28"/>
              </w:rPr>
              <w:t>По курсу</w:t>
            </w:r>
          </w:p>
        </w:tc>
        <w:tc>
          <w:tcPr>
            <w:tcW w:w="7477" w:type="dxa"/>
            <w:gridSpan w:val="2"/>
            <w:tcBorders>
              <w:bottom w:val="single" w:sz="4" w:space="0" w:color="auto"/>
            </w:tcBorders>
            <w:vAlign w:val="bottom"/>
          </w:tcPr>
          <w:p w14:paraId="7C7B8336" w14:textId="77777777" w:rsidR="005A0207" w:rsidRPr="00957EBF" w:rsidRDefault="005A0207" w:rsidP="00F90303">
            <w:pPr>
              <w:rPr>
                <w:sz w:val="28"/>
                <w:szCs w:val="28"/>
              </w:rPr>
            </w:pPr>
            <w:r w:rsidRPr="00D72EDF">
              <w:rPr>
                <w:bCs/>
                <w:sz w:val="26"/>
                <w:szCs w:val="26"/>
              </w:rPr>
              <w:t>Методы и средства проектирования информационных систем и технологий</w:t>
            </w:r>
          </w:p>
        </w:tc>
      </w:tr>
      <w:tr w:rsidR="005A0207" w:rsidRPr="00957EBF" w14:paraId="74B100BB" w14:textId="77777777" w:rsidTr="00F90303">
        <w:tc>
          <w:tcPr>
            <w:tcW w:w="2376" w:type="dxa"/>
            <w:vAlign w:val="bottom"/>
          </w:tcPr>
          <w:p w14:paraId="39756821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  <w:r w:rsidRPr="00957EBF">
              <w:rPr>
                <w:sz w:val="28"/>
                <w:szCs w:val="28"/>
              </w:rPr>
              <w:t>Студенту</w:t>
            </w:r>
          </w:p>
        </w:tc>
        <w:tc>
          <w:tcPr>
            <w:tcW w:w="74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287F85" w14:textId="0B669FED" w:rsidR="005A0207" w:rsidRPr="00957EBF" w:rsidRDefault="005A0207" w:rsidP="00F903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Михейко Ю.А.</w:t>
            </w:r>
          </w:p>
        </w:tc>
      </w:tr>
      <w:tr w:rsidR="005A0207" w:rsidRPr="00957EBF" w14:paraId="3D310D85" w14:textId="77777777" w:rsidTr="00F90303">
        <w:tc>
          <w:tcPr>
            <w:tcW w:w="2376" w:type="dxa"/>
            <w:vAlign w:val="bottom"/>
          </w:tcPr>
          <w:p w14:paraId="457609F5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7" w:type="dxa"/>
            <w:gridSpan w:val="2"/>
            <w:tcBorders>
              <w:top w:val="single" w:sz="4" w:space="0" w:color="auto"/>
            </w:tcBorders>
            <w:vAlign w:val="bottom"/>
          </w:tcPr>
          <w:p w14:paraId="5C68D7F1" w14:textId="77777777" w:rsidR="005A0207" w:rsidRPr="00957EBF" w:rsidRDefault="005A0207" w:rsidP="00F90303">
            <w:pPr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(фамилия, инициалы)</w:t>
            </w:r>
          </w:p>
        </w:tc>
      </w:tr>
      <w:tr w:rsidR="005A0207" w:rsidRPr="00957EBF" w14:paraId="608C5A5F" w14:textId="77777777" w:rsidTr="00F90303">
        <w:tc>
          <w:tcPr>
            <w:tcW w:w="2376" w:type="dxa"/>
            <w:vAlign w:val="bottom"/>
          </w:tcPr>
          <w:p w14:paraId="1DE08069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  <w:r w:rsidRPr="00957EBF">
              <w:rPr>
                <w:sz w:val="28"/>
                <w:szCs w:val="28"/>
              </w:rPr>
              <w:t>Тема проекта</w:t>
            </w:r>
          </w:p>
        </w:tc>
        <w:tc>
          <w:tcPr>
            <w:tcW w:w="7477" w:type="dxa"/>
            <w:gridSpan w:val="2"/>
            <w:tcBorders>
              <w:bottom w:val="single" w:sz="4" w:space="0" w:color="auto"/>
            </w:tcBorders>
            <w:vAlign w:val="bottom"/>
          </w:tcPr>
          <w:p w14:paraId="48AAEE7F" w14:textId="77777777" w:rsidR="005A0207" w:rsidRPr="00957EBF" w:rsidRDefault="005A0207" w:rsidP="00F90303">
            <w:pPr>
              <w:rPr>
                <w:sz w:val="28"/>
                <w:szCs w:val="28"/>
              </w:rPr>
            </w:pPr>
            <w:r w:rsidRPr="00957EBF">
              <w:rPr>
                <w:snapToGrid w:val="0"/>
                <w:sz w:val="28"/>
                <w:szCs w:val="28"/>
              </w:rPr>
              <w:t xml:space="preserve">Разработка программного обеспечения с использованием </w:t>
            </w:r>
            <w:r>
              <w:rPr>
                <w:sz w:val="28"/>
                <w:szCs w:val="28"/>
              </w:rPr>
              <w:t>методов и средств программной инженерии</w:t>
            </w:r>
          </w:p>
        </w:tc>
      </w:tr>
      <w:tr w:rsidR="005A0207" w:rsidRPr="00957EBF" w14:paraId="2AA8A39C" w14:textId="77777777" w:rsidTr="00F90303">
        <w:tc>
          <w:tcPr>
            <w:tcW w:w="4926" w:type="dxa"/>
            <w:gridSpan w:val="2"/>
            <w:vAlign w:val="bottom"/>
          </w:tcPr>
          <w:p w14:paraId="0373DF5C" w14:textId="77777777" w:rsidR="005A0207" w:rsidRPr="00957EBF" w:rsidRDefault="005A0207" w:rsidP="00F90303">
            <w:pPr>
              <w:rPr>
                <w:sz w:val="28"/>
                <w:szCs w:val="28"/>
              </w:rPr>
            </w:pPr>
          </w:p>
          <w:p w14:paraId="0F4C6EAB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  <w:r w:rsidRPr="00957EBF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4927" w:type="dxa"/>
            <w:tcBorders>
              <w:top w:val="single" w:sz="4" w:space="0" w:color="auto"/>
            </w:tcBorders>
            <w:vAlign w:val="bottom"/>
          </w:tcPr>
          <w:p w14:paraId="023E49FA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</w:p>
        </w:tc>
      </w:tr>
      <w:tr w:rsidR="005A0207" w:rsidRPr="00957EBF" w14:paraId="707CDB9A" w14:textId="77777777" w:rsidTr="00F90303">
        <w:tc>
          <w:tcPr>
            <w:tcW w:w="9853" w:type="dxa"/>
            <w:gridSpan w:val="3"/>
            <w:tcBorders>
              <w:bottom w:val="single" w:sz="4" w:space="0" w:color="auto"/>
            </w:tcBorders>
            <w:vAlign w:val="bottom"/>
          </w:tcPr>
          <w:p w14:paraId="22995C76" w14:textId="35811B0E" w:rsidR="005A0207" w:rsidRPr="00957EBF" w:rsidRDefault="005A0207" w:rsidP="00F90303">
            <w:pPr>
              <w:rPr>
                <w:sz w:val="28"/>
                <w:szCs w:val="28"/>
              </w:rPr>
            </w:pPr>
            <w:r w:rsidRPr="009E4D3F">
              <w:rPr>
                <w:sz w:val="28"/>
                <w:szCs w:val="28"/>
              </w:rPr>
              <w:t>1. Произвести проектирование компонента для преобразования (конвертации) файла в формате</w:t>
            </w:r>
            <w:r w:rsidRPr="009E4D3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E4D3F" w:rsidRPr="009E4D3F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SWRL</w:t>
            </w:r>
            <w:r w:rsidR="009E4D3F" w:rsidRPr="009E4D3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9E4D3F">
              <w:rPr>
                <w:sz w:val="28"/>
                <w:szCs w:val="28"/>
              </w:rPr>
              <w:t xml:space="preserve">в </w:t>
            </w:r>
            <w:r w:rsidRPr="009E4D3F">
              <w:rPr>
                <w:color w:val="000000"/>
                <w:sz w:val="28"/>
                <w:szCs w:val="28"/>
                <w:shd w:val="clear" w:color="auto" w:fill="FFFFFF"/>
              </w:rPr>
              <w:t xml:space="preserve">файл формата </w:t>
            </w:r>
            <w:r w:rsidR="009E4D3F" w:rsidRPr="009E4D3F">
              <w:rPr>
                <w:sz w:val="28"/>
                <w:szCs w:val="28"/>
                <w:lang w:val="en-US"/>
              </w:rPr>
              <w:t>EKB</w:t>
            </w:r>
            <w:r w:rsidRPr="009E4D3F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957EBF">
              <w:rPr>
                <w:sz w:val="28"/>
                <w:szCs w:val="28"/>
              </w:rPr>
              <w:t xml:space="preserve"> </w:t>
            </w:r>
          </w:p>
        </w:tc>
      </w:tr>
    </w:tbl>
    <w:p w14:paraId="0101A0C1" w14:textId="77777777" w:rsidR="005A0207" w:rsidRPr="00957EBF" w:rsidRDefault="005A0207" w:rsidP="005A0207">
      <w:pPr>
        <w:rPr>
          <w:sz w:val="28"/>
          <w:szCs w:val="28"/>
          <w:u w:val="single"/>
        </w:rPr>
      </w:pPr>
    </w:p>
    <w:tbl>
      <w:tblPr>
        <w:tblW w:w="9889" w:type="dxa"/>
        <w:tblLook w:val="00A0" w:firstRow="1" w:lastRow="0" w:firstColumn="1" w:lastColumn="0" w:noHBand="0" w:noVBand="0"/>
      </w:tblPr>
      <w:tblGrid>
        <w:gridCol w:w="9889"/>
      </w:tblGrid>
      <w:tr w:rsidR="005A0207" w:rsidRPr="00957EBF" w14:paraId="04205716" w14:textId="77777777" w:rsidTr="00F90303">
        <w:tc>
          <w:tcPr>
            <w:tcW w:w="9889" w:type="dxa"/>
            <w:vAlign w:val="bottom"/>
          </w:tcPr>
          <w:p w14:paraId="3680BEB1" w14:textId="77777777" w:rsidR="005A0207" w:rsidRPr="00957EBF" w:rsidRDefault="005A0207" w:rsidP="00F90303">
            <w:pPr>
              <w:rPr>
                <w:sz w:val="28"/>
                <w:szCs w:val="28"/>
                <w:u w:val="single"/>
              </w:rPr>
            </w:pPr>
            <w:r w:rsidRPr="00957EBF">
              <w:rPr>
                <w:sz w:val="28"/>
                <w:szCs w:val="28"/>
              </w:rPr>
              <w:t xml:space="preserve">Рекомендуемая литература: </w:t>
            </w:r>
          </w:p>
        </w:tc>
      </w:tr>
      <w:tr w:rsidR="005A0207" w:rsidRPr="001F0BE8" w14:paraId="02B303F3" w14:textId="77777777" w:rsidTr="00F90303">
        <w:trPr>
          <w:trHeight w:val="333"/>
        </w:trPr>
        <w:tc>
          <w:tcPr>
            <w:tcW w:w="9889" w:type="dxa"/>
            <w:tcBorders>
              <w:bottom w:val="single" w:sz="4" w:space="0" w:color="auto"/>
            </w:tcBorders>
            <w:vAlign w:val="bottom"/>
          </w:tcPr>
          <w:p w14:paraId="67B98A35" w14:textId="77777777" w:rsidR="005A0207" w:rsidRDefault="005A0207" w:rsidP="005A0207">
            <w:pPr>
              <w:numPr>
                <w:ilvl w:val="0"/>
                <w:numId w:val="18"/>
              </w:num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Дородных Н.О., Юрин А.Ю. </w:t>
            </w:r>
            <w:r w:rsidRPr="001F0BE8">
              <w:rPr>
                <w:snapToGrid w:val="0"/>
                <w:sz w:val="28"/>
                <w:szCs w:val="28"/>
              </w:rPr>
              <w:t>Технология создания продукционных экспертных систем на основе модельных трансформа</w:t>
            </w:r>
            <w:r>
              <w:rPr>
                <w:snapToGrid w:val="0"/>
                <w:sz w:val="28"/>
                <w:szCs w:val="28"/>
              </w:rPr>
              <w:t>ций.</w:t>
            </w:r>
            <w:r w:rsidRPr="001F0BE8">
              <w:rPr>
                <w:snapToGrid w:val="0"/>
                <w:sz w:val="28"/>
                <w:szCs w:val="28"/>
              </w:rPr>
              <w:t xml:space="preserve"> Новосибирск: СО РАН, 2019.</w:t>
            </w:r>
            <w:r>
              <w:rPr>
                <w:snapToGrid w:val="0"/>
                <w:sz w:val="28"/>
                <w:szCs w:val="28"/>
              </w:rPr>
              <w:t xml:space="preserve"> </w:t>
            </w:r>
            <w:r w:rsidRPr="001F0BE8">
              <w:rPr>
                <w:snapToGrid w:val="0"/>
                <w:sz w:val="28"/>
                <w:szCs w:val="28"/>
              </w:rPr>
              <w:t>144 стр.</w:t>
            </w:r>
          </w:p>
          <w:p w14:paraId="53F7FB54" w14:textId="77777777" w:rsidR="005A0207" w:rsidRPr="001F0BE8" w:rsidRDefault="005A0207" w:rsidP="005A0207">
            <w:pPr>
              <w:numPr>
                <w:ilvl w:val="0"/>
                <w:numId w:val="18"/>
              </w:numPr>
              <w:jc w:val="both"/>
              <w:rPr>
                <w:snapToGrid w:val="0"/>
                <w:sz w:val="28"/>
                <w:szCs w:val="28"/>
              </w:rPr>
            </w:pPr>
            <w:r w:rsidRPr="00957EBF">
              <w:rPr>
                <w:snapToGrid w:val="0"/>
                <w:sz w:val="28"/>
                <w:szCs w:val="28"/>
              </w:rPr>
              <w:t>Юрин А.Ю., Грищенко М.А. Редактор баз знаний в формате CLIPS // Программные продукты и системы. 2012. № 4. С. 83–87.</w:t>
            </w:r>
          </w:p>
          <w:p w14:paraId="6B71AAD1" w14:textId="77777777" w:rsidR="005A0207" w:rsidRPr="001F0BE8" w:rsidRDefault="005A0207" w:rsidP="005A0207">
            <w:pPr>
              <w:numPr>
                <w:ilvl w:val="0"/>
                <w:numId w:val="18"/>
              </w:numPr>
              <w:jc w:val="both"/>
              <w:rPr>
                <w:snapToGrid w:val="0"/>
                <w:sz w:val="28"/>
                <w:szCs w:val="28"/>
              </w:rPr>
            </w:pPr>
            <w:r w:rsidRPr="001F0BE8">
              <w:rPr>
                <w:snapToGrid w:val="0"/>
                <w:sz w:val="28"/>
                <w:szCs w:val="28"/>
              </w:rPr>
              <w:t>Юрин А.Ю. CASE-</w:t>
            </w:r>
            <w:r>
              <w:rPr>
                <w:snapToGrid w:val="0"/>
                <w:sz w:val="28"/>
                <w:szCs w:val="28"/>
              </w:rPr>
              <w:t>средства</w:t>
            </w:r>
            <w:r w:rsidRPr="001F0BE8">
              <w:rPr>
                <w:snapToGrid w:val="0"/>
                <w:sz w:val="28"/>
                <w:szCs w:val="28"/>
              </w:rPr>
              <w:t xml:space="preserve">: Методические указания по выполнению лабораторных работ. Иркутск: ИРНИТУ, 2018. </w:t>
            </w:r>
            <w:r>
              <w:rPr>
                <w:snapToGrid w:val="0"/>
                <w:sz w:val="28"/>
                <w:szCs w:val="28"/>
              </w:rPr>
              <w:t>87</w:t>
            </w:r>
            <w:r w:rsidRPr="001F0BE8">
              <w:rPr>
                <w:snapToGrid w:val="0"/>
                <w:sz w:val="28"/>
                <w:szCs w:val="28"/>
              </w:rPr>
              <w:t xml:space="preserve"> c.</w:t>
            </w:r>
          </w:p>
        </w:tc>
      </w:tr>
    </w:tbl>
    <w:p w14:paraId="28AB23AC" w14:textId="77777777" w:rsidR="005A0207" w:rsidRPr="00957EBF" w:rsidRDefault="005A0207" w:rsidP="005A0207">
      <w:pPr>
        <w:rPr>
          <w:sz w:val="28"/>
          <w:szCs w:val="28"/>
        </w:rPr>
      </w:pPr>
    </w:p>
    <w:p w14:paraId="48843F46" w14:textId="77777777" w:rsidR="005A0207" w:rsidRPr="00957EBF" w:rsidRDefault="005A0207" w:rsidP="005A0207">
      <w:pPr>
        <w:rPr>
          <w:sz w:val="28"/>
          <w:szCs w:val="28"/>
        </w:rPr>
      </w:pPr>
    </w:p>
    <w:p w14:paraId="147C3D58" w14:textId="77777777" w:rsidR="005A0207" w:rsidRPr="00957EBF" w:rsidRDefault="005A0207" w:rsidP="005A0207">
      <w:pPr>
        <w:rPr>
          <w:sz w:val="28"/>
          <w:szCs w:val="28"/>
        </w:rPr>
      </w:pPr>
    </w:p>
    <w:p w14:paraId="7D4A156F" w14:textId="77777777" w:rsidR="005A0207" w:rsidRPr="00957EBF" w:rsidRDefault="005A0207" w:rsidP="005A0207">
      <w:pPr>
        <w:spacing w:after="160"/>
        <w:rPr>
          <w:sz w:val="28"/>
          <w:szCs w:val="28"/>
        </w:rPr>
      </w:pPr>
      <w:r w:rsidRPr="00957EBF">
        <w:rPr>
          <w:sz w:val="28"/>
          <w:szCs w:val="28"/>
        </w:rPr>
        <w:t>Графическая часть на ______________ листах.</w:t>
      </w:r>
    </w:p>
    <w:p w14:paraId="1E253392" w14:textId="1864A2C1" w:rsidR="005A0207" w:rsidRPr="00957EBF" w:rsidRDefault="005A0207" w:rsidP="005A0207">
      <w:pPr>
        <w:spacing w:after="160"/>
        <w:rPr>
          <w:sz w:val="28"/>
          <w:szCs w:val="28"/>
        </w:rPr>
      </w:pPr>
      <w:r w:rsidRPr="00957EBF">
        <w:rPr>
          <w:sz w:val="28"/>
          <w:szCs w:val="28"/>
        </w:rPr>
        <w:t xml:space="preserve">Дата выдачи задания </w:t>
      </w:r>
      <w:proofErr w:type="gramStart"/>
      <w:r w:rsidRPr="00957EBF">
        <w:rPr>
          <w:sz w:val="28"/>
          <w:szCs w:val="28"/>
        </w:rPr>
        <w:t>«</w:t>
      </w:r>
      <w:r w:rsidRPr="00957EBF">
        <w:rPr>
          <w:sz w:val="28"/>
          <w:szCs w:val="28"/>
          <w:u w:val="single"/>
        </w:rPr>
        <w:t xml:space="preserve">  </w:t>
      </w:r>
      <w:proofErr w:type="gramEnd"/>
      <w:r w:rsidRPr="00957EBF">
        <w:rPr>
          <w:sz w:val="28"/>
          <w:szCs w:val="28"/>
          <w:u w:val="single"/>
        </w:rPr>
        <w:t xml:space="preserve">     </w:t>
      </w:r>
      <w:r w:rsidRPr="00957EBF">
        <w:rPr>
          <w:sz w:val="28"/>
          <w:szCs w:val="28"/>
        </w:rPr>
        <w:t xml:space="preserve">» </w:t>
      </w:r>
      <w:r w:rsidRPr="00957EBF">
        <w:rPr>
          <w:sz w:val="28"/>
          <w:szCs w:val="28"/>
          <w:u w:val="single"/>
        </w:rPr>
        <w:t xml:space="preserve">                  </w:t>
      </w:r>
      <w:r w:rsidRPr="00957EBF">
        <w:rPr>
          <w:sz w:val="28"/>
          <w:szCs w:val="28"/>
        </w:rPr>
        <w:t xml:space="preserve">  20  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95"/>
        <w:gridCol w:w="1134"/>
        <w:gridCol w:w="283"/>
        <w:gridCol w:w="2659"/>
      </w:tblGrid>
      <w:tr w:rsidR="005A0207" w:rsidRPr="00957EBF" w14:paraId="2060A0A7" w14:textId="77777777" w:rsidTr="00F90303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4381F6A" w14:textId="77777777" w:rsidR="005A0207" w:rsidRPr="00957EBF" w:rsidRDefault="005A0207" w:rsidP="00F90303">
            <w:pPr>
              <w:rPr>
                <w:spacing w:val="-6"/>
                <w:sz w:val="28"/>
                <w:szCs w:val="28"/>
              </w:rPr>
            </w:pPr>
            <w:r w:rsidRPr="00957EBF">
              <w:rPr>
                <w:spacing w:val="-6"/>
                <w:sz w:val="28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9E1E6" w14:textId="77777777" w:rsidR="005A0207" w:rsidRPr="00957EBF" w:rsidRDefault="005A0207" w:rsidP="00F90303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3FC1DD5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12FBA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</w:tr>
      <w:tr w:rsidR="005A0207" w:rsidRPr="00957EBF" w14:paraId="5C2BACEC" w14:textId="77777777" w:rsidTr="00F90303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35FFF558" w14:textId="77777777" w:rsidR="005A0207" w:rsidRPr="00957EBF" w:rsidRDefault="005A0207" w:rsidP="00F9030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4002B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374B3B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E1FEC" w14:textId="77777777" w:rsidR="005A0207" w:rsidRPr="00957EBF" w:rsidRDefault="005A0207" w:rsidP="00F9030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957EBF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1295D43F" w14:textId="67C49682" w:rsidR="005A0207" w:rsidRPr="00957EBF" w:rsidRDefault="005A0207" w:rsidP="005A0207">
      <w:pPr>
        <w:spacing w:after="160"/>
        <w:rPr>
          <w:sz w:val="28"/>
          <w:szCs w:val="28"/>
        </w:rPr>
      </w:pPr>
      <w:r w:rsidRPr="00957EBF">
        <w:rPr>
          <w:sz w:val="28"/>
          <w:szCs w:val="28"/>
        </w:rPr>
        <w:t xml:space="preserve">Дата представления проекта руководителю </w:t>
      </w:r>
      <w:proofErr w:type="gramStart"/>
      <w:r w:rsidRPr="00957EBF">
        <w:rPr>
          <w:sz w:val="28"/>
          <w:szCs w:val="28"/>
        </w:rPr>
        <w:t>«</w:t>
      </w:r>
      <w:r w:rsidRPr="00957EBF">
        <w:rPr>
          <w:sz w:val="28"/>
          <w:szCs w:val="28"/>
          <w:u w:val="single"/>
        </w:rPr>
        <w:t xml:space="preserve">  </w:t>
      </w:r>
      <w:proofErr w:type="gramEnd"/>
      <w:r w:rsidRPr="00957EBF">
        <w:rPr>
          <w:sz w:val="28"/>
          <w:szCs w:val="28"/>
          <w:u w:val="single"/>
        </w:rPr>
        <w:t xml:space="preserve">      </w:t>
      </w:r>
      <w:r w:rsidRPr="00957EBF">
        <w:rPr>
          <w:sz w:val="28"/>
          <w:szCs w:val="28"/>
        </w:rPr>
        <w:t xml:space="preserve">» </w:t>
      </w:r>
      <w:r w:rsidRPr="00957EBF">
        <w:rPr>
          <w:sz w:val="28"/>
          <w:szCs w:val="28"/>
          <w:u w:val="single"/>
        </w:rPr>
        <w:t xml:space="preserve">              </w:t>
      </w:r>
      <w:r w:rsidRPr="00957EBF">
        <w:rPr>
          <w:sz w:val="28"/>
          <w:szCs w:val="28"/>
        </w:rPr>
        <w:t xml:space="preserve">  20  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28"/>
        <w:gridCol w:w="709"/>
        <w:gridCol w:w="731"/>
        <w:gridCol w:w="1800"/>
      </w:tblGrid>
      <w:tr w:rsidR="005A0207" w:rsidRPr="00957EBF" w14:paraId="30E71B4E" w14:textId="77777777" w:rsidTr="00F90303">
        <w:trPr>
          <w:trHeight w:val="385"/>
        </w:trPr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18FC27B1" w14:textId="77777777" w:rsidR="005A0207" w:rsidRPr="00957EBF" w:rsidRDefault="005A0207" w:rsidP="00F90303">
            <w:pPr>
              <w:rPr>
                <w:spacing w:val="-6"/>
                <w:sz w:val="28"/>
                <w:szCs w:val="28"/>
              </w:rPr>
            </w:pPr>
            <w:r w:rsidRPr="00957EBF">
              <w:rPr>
                <w:spacing w:val="-6"/>
                <w:sz w:val="28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6AA0" w14:textId="77777777" w:rsidR="005A0207" w:rsidRPr="00957EBF" w:rsidRDefault="005A0207" w:rsidP="00F90303">
            <w:pPr>
              <w:rPr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2B862DE1" w14:textId="77777777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ADB97" w14:textId="2D66C9BE" w:rsidR="005A0207" w:rsidRPr="00957EBF" w:rsidRDefault="005A0207" w:rsidP="00F90303">
            <w:pPr>
              <w:jc w:val="center"/>
              <w:rPr>
                <w:sz w:val="28"/>
                <w:szCs w:val="28"/>
              </w:rPr>
            </w:pPr>
            <w:r w:rsidRPr="00957EBF">
              <w:rPr>
                <w:sz w:val="28"/>
                <w:szCs w:val="28"/>
              </w:rPr>
              <w:t>А.Ю.</w:t>
            </w:r>
            <w:r>
              <w:rPr>
                <w:sz w:val="28"/>
                <w:szCs w:val="28"/>
              </w:rPr>
              <w:t xml:space="preserve"> </w:t>
            </w:r>
            <w:r w:rsidRPr="00957EBF">
              <w:rPr>
                <w:sz w:val="28"/>
                <w:szCs w:val="28"/>
              </w:rPr>
              <w:t xml:space="preserve">Юрин </w:t>
            </w:r>
          </w:p>
        </w:tc>
      </w:tr>
    </w:tbl>
    <w:p w14:paraId="56BF8ABB" w14:textId="29ED8D88" w:rsidR="00C72032" w:rsidRDefault="00C72032" w:rsidP="00C72032">
      <w:pPr>
        <w:pStyle w:val="10"/>
        <w:spacing w:before="0"/>
      </w:pPr>
      <w:bookmarkStart w:id="15" w:name="_Toc460918488"/>
    </w:p>
    <w:p w14:paraId="195B632A" w14:textId="77777777" w:rsidR="00C72032" w:rsidRDefault="00C7203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3A11D0" w14:textId="77777777" w:rsidR="005A0207" w:rsidRPr="00957EBF" w:rsidRDefault="005A0207" w:rsidP="00C72032">
      <w:pPr>
        <w:pStyle w:val="12"/>
        <w:ind w:firstLine="0"/>
        <w:jc w:val="center"/>
      </w:pPr>
      <w:bookmarkStart w:id="16" w:name="_Toc18609313"/>
      <w:bookmarkStart w:id="17" w:name="_Toc18609384"/>
      <w:bookmarkStart w:id="18" w:name="_Toc121408288"/>
      <w:r w:rsidRPr="00957EBF">
        <w:lastRenderedPageBreak/>
        <w:t>Содержание</w:t>
      </w:r>
      <w:bookmarkEnd w:id="15"/>
      <w:bookmarkEnd w:id="16"/>
      <w:bookmarkEnd w:id="17"/>
      <w:bookmarkEnd w:id="18"/>
    </w:p>
    <w:p w14:paraId="02707B6A" w14:textId="685007B5" w:rsidR="00177529" w:rsidRPr="00177529" w:rsidRDefault="005A0207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57EBF">
        <w:rPr>
          <w:sz w:val="28"/>
          <w:szCs w:val="28"/>
        </w:rPr>
        <w:fldChar w:fldCharType="begin"/>
      </w:r>
      <w:r w:rsidRPr="00957EBF">
        <w:rPr>
          <w:sz w:val="28"/>
          <w:szCs w:val="28"/>
        </w:rPr>
        <w:instrText xml:space="preserve"> TOC \o "1-4" \h \z \u </w:instrText>
      </w:r>
      <w:r w:rsidRPr="00957EBF">
        <w:rPr>
          <w:sz w:val="28"/>
          <w:szCs w:val="28"/>
        </w:rPr>
        <w:fldChar w:fldCharType="separate"/>
      </w:r>
      <w:hyperlink w:anchor="_Toc121408288" w:history="1">
        <w:r w:rsidR="00177529" w:rsidRPr="00177529">
          <w:rPr>
            <w:rStyle w:val="ad"/>
            <w:noProof/>
            <w:sz w:val="28"/>
            <w:szCs w:val="28"/>
          </w:rPr>
          <w:t>Содержание</w:t>
        </w:r>
        <w:r w:rsidR="00177529" w:rsidRPr="00177529">
          <w:rPr>
            <w:noProof/>
            <w:webHidden/>
            <w:sz w:val="28"/>
            <w:szCs w:val="28"/>
          </w:rPr>
          <w:tab/>
        </w:r>
        <w:r w:rsidR="00177529" w:rsidRPr="00177529">
          <w:rPr>
            <w:noProof/>
            <w:webHidden/>
            <w:sz w:val="28"/>
            <w:szCs w:val="28"/>
          </w:rPr>
          <w:fldChar w:fldCharType="begin"/>
        </w:r>
        <w:r w:rsidR="00177529" w:rsidRPr="00177529">
          <w:rPr>
            <w:noProof/>
            <w:webHidden/>
            <w:sz w:val="28"/>
            <w:szCs w:val="28"/>
          </w:rPr>
          <w:instrText xml:space="preserve"> PAGEREF _Toc121408288 \h </w:instrText>
        </w:r>
        <w:r w:rsidR="00177529" w:rsidRPr="00177529">
          <w:rPr>
            <w:noProof/>
            <w:webHidden/>
            <w:sz w:val="28"/>
            <w:szCs w:val="28"/>
          </w:rPr>
        </w:r>
        <w:r w:rsidR="00177529" w:rsidRPr="00177529">
          <w:rPr>
            <w:noProof/>
            <w:webHidden/>
            <w:sz w:val="28"/>
            <w:szCs w:val="28"/>
          </w:rPr>
          <w:fldChar w:fldCharType="separate"/>
        </w:r>
        <w:r w:rsidR="00177529" w:rsidRPr="00177529">
          <w:rPr>
            <w:noProof/>
            <w:webHidden/>
            <w:sz w:val="28"/>
            <w:szCs w:val="28"/>
          </w:rPr>
          <w:t>3</w:t>
        </w:r>
        <w:r w:rsidR="00177529"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303B3B18" w14:textId="01ED4B17" w:rsidR="00177529" w:rsidRPr="00177529" w:rsidRDefault="00177529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89" w:history="1">
        <w:r w:rsidRPr="00177529">
          <w:rPr>
            <w:rStyle w:val="ad"/>
            <w:noProof/>
            <w:sz w:val="28"/>
            <w:szCs w:val="28"/>
          </w:rPr>
          <w:t>Введение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_Toc121408289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4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6B56DA4A" w14:textId="63F6EDC4" w:rsidR="00177529" w:rsidRPr="00177529" w:rsidRDefault="00177529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0" w:history="1">
        <w:r w:rsidRPr="00177529">
          <w:rPr>
            <w:rStyle w:val="ad"/>
            <w:noProof/>
            <w:sz w:val="28"/>
            <w:szCs w:val="28"/>
          </w:rPr>
          <w:t>1 Общая часть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_Toc121408290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5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7E01402A" w14:textId="53F4B36E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1" w:history="1">
        <w:r w:rsidRPr="00177529">
          <w:rPr>
            <w:rStyle w:val="ad"/>
            <w:noProof/>
            <w:sz w:val="28"/>
            <w:szCs w:val="28"/>
          </w:rPr>
          <w:t>1.1 Описание предметной области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_Toc121408291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5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1107920F" w14:textId="5E7158C4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2" w:history="1">
        <w:r w:rsidRPr="00177529">
          <w:rPr>
            <w:rStyle w:val="ad"/>
            <w:noProof/>
            <w:sz w:val="28"/>
            <w:szCs w:val="28"/>
          </w:rPr>
          <w:t>1.2 Постановка задачи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_Toc121408292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6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6A7AF43B" w14:textId="593024A2" w:rsidR="00177529" w:rsidRPr="00177529" w:rsidRDefault="00177529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3" w:history="1">
        <w:r w:rsidRPr="00177529">
          <w:rPr>
            <w:rStyle w:val="ad"/>
            <w:noProof/>
            <w:sz w:val="28"/>
            <w:szCs w:val="28"/>
          </w:rPr>
          <w:t>2 Специальная часть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_Toc121408293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7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09F870C6" w14:textId="4753ECA7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4" w:history="1">
        <w:r w:rsidRPr="00177529">
          <w:rPr>
            <w:rStyle w:val="ad"/>
            <w:noProof/>
            <w:sz w:val="28"/>
            <w:szCs w:val="28"/>
          </w:rPr>
          <w:t>2.1 Техническое задание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_Toc121408294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7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1B0B20A4" w14:textId="05F747B5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5" w:history="1">
        <w:r w:rsidRPr="00177529">
          <w:rPr>
            <w:rStyle w:val="ad"/>
            <w:noProof/>
            <w:sz w:val="28"/>
            <w:szCs w:val="28"/>
          </w:rPr>
          <w:t>2.1.1 Введение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_Toc121408295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7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14EFFCB6" w14:textId="2CBECD60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6" w:history="1">
        <w:r w:rsidRPr="00177529">
          <w:rPr>
            <w:rStyle w:val="ad"/>
            <w:noProof/>
            <w:sz w:val="28"/>
            <w:szCs w:val="28"/>
          </w:rPr>
          <w:t>2.1.2 Общие сведения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_Toc121408296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7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55BE9062" w14:textId="7F26C7BB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7" w:history="1">
        <w:r w:rsidRPr="00177529">
          <w:rPr>
            <w:rStyle w:val="ad"/>
            <w:noProof/>
            <w:sz w:val="28"/>
            <w:szCs w:val="28"/>
          </w:rPr>
          <w:t>2.1.3 Назначение и цели создания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_Toc121408297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8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0AB5D745" w14:textId="44BF2E53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8" w:history="1">
        <w:r w:rsidRPr="00177529">
          <w:rPr>
            <w:rStyle w:val="ad"/>
            <w:noProof/>
            <w:sz w:val="28"/>
            <w:szCs w:val="28"/>
          </w:rPr>
          <w:t>2.1.4 Характеристика объектов автоматизации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_Toc121408298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9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7D103978" w14:textId="02C68C39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299" w:history="1">
        <w:r w:rsidRPr="00177529">
          <w:rPr>
            <w:rStyle w:val="ad"/>
            <w:noProof/>
            <w:sz w:val="28"/>
            <w:szCs w:val="28"/>
          </w:rPr>
          <w:t>2.1.5 Требования к программе или программному изделию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_Toc121408299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9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7279B4C4" w14:textId="163B9102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0" w:history="1">
        <w:r w:rsidRPr="00177529">
          <w:rPr>
            <w:rStyle w:val="ad"/>
            <w:noProof/>
            <w:sz w:val="28"/>
            <w:szCs w:val="28"/>
          </w:rPr>
          <w:t>2.1.6 Состав и содержание работ по созданию системы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_Toc121408300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10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4218ACED" w14:textId="5EF0ED44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1" w:history="1">
        <w:r w:rsidRPr="00177529">
          <w:rPr>
            <w:rStyle w:val="ad"/>
            <w:noProof/>
            <w:sz w:val="28"/>
            <w:szCs w:val="28"/>
          </w:rPr>
          <w:t>2.1.7 Порядок контроля и приемки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_Toc121408301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10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47AEE553" w14:textId="3680B2AA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2" w:history="1">
        <w:r w:rsidRPr="00177529">
          <w:rPr>
            <w:rStyle w:val="ad"/>
            <w:noProof/>
            <w:sz w:val="28"/>
            <w:szCs w:val="28"/>
          </w:rPr>
          <w:t>2.1.8 Требования к программной документации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_Toc121408302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11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1BA08A34" w14:textId="18B68B4B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3" w:history="1">
        <w:r w:rsidRPr="00177529">
          <w:rPr>
            <w:rStyle w:val="ad"/>
            <w:noProof/>
            <w:sz w:val="28"/>
            <w:szCs w:val="28"/>
          </w:rPr>
          <w:t>2.1.9 Приложения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_Toc121408303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11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78E2B9B0" w14:textId="6DCBDC89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4" w:history="1">
        <w:r w:rsidRPr="00177529">
          <w:rPr>
            <w:rStyle w:val="ad"/>
            <w:noProof/>
            <w:sz w:val="28"/>
            <w:szCs w:val="28"/>
          </w:rPr>
          <w:t>2.2 Описание проекта в Trello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_Toc121408304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12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2CFA9C1C" w14:textId="18B30E43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5" w:history="1">
        <w:r w:rsidRPr="00177529">
          <w:rPr>
            <w:rStyle w:val="ad"/>
            <w:noProof/>
            <w:sz w:val="28"/>
            <w:szCs w:val="28"/>
          </w:rPr>
          <w:t>2.3 Проектирование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_Toc121408305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12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2543ABBA" w14:textId="4C1D9188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6" w:history="1">
        <w:r w:rsidRPr="00177529">
          <w:rPr>
            <w:rStyle w:val="ad"/>
            <w:noProof/>
            <w:sz w:val="28"/>
            <w:szCs w:val="28"/>
          </w:rPr>
          <w:t>2.3.1 Диаграммы вариантов использования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_Toc121408306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12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301FB1F9" w14:textId="75EF74F9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7" w:history="1">
        <w:r w:rsidRPr="00177529">
          <w:rPr>
            <w:rStyle w:val="ad"/>
            <w:noProof/>
            <w:sz w:val="28"/>
            <w:szCs w:val="28"/>
          </w:rPr>
          <w:t>2.3.2 Диаграмма последовательностей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_Toc121408307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17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4AFB6829" w14:textId="2915A0F3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8" w:history="1">
        <w:r w:rsidRPr="00177529">
          <w:rPr>
            <w:rStyle w:val="ad"/>
            <w:noProof/>
            <w:sz w:val="28"/>
            <w:szCs w:val="28"/>
          </w:rPr>
          <w:t>2.3.3 Алгоритмическое обеспечение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_Toc121408308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18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29D7CA68" w14:textId="2A654CD0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09" w:history="1">
        <w:r w:rsidRPr="00177529">
          <w:rPr>
            <w:rStyle w:val="ad"/>
            <w:noProof/>
            <w:sz w:val="28"/>
            <w:szCs w:val="28"/>
          </w:rPr>
          <w:t>2.3.4 Диаграмма классов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_Toc121408309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19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567CC5A1" w14:textId="054D98FC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0" w:history="1">
        <w:r w:rsidRPr="00177529">
          <w:rPr>
            <w:rStyle w:val="ad"/>
            <w:noProof/>
            <w:sz w:val="28"/>
            <w:szCs w:val="28"/>
          </w:rPr>
          <w:t>2.4 Программная реализация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_Toc121408310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20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0BB6A721" w14:textId="03569421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1" w:history="1">
        <w:r w:rsidRPr="00177529">
          <w:rPr>
            <w:rStyle w:val="ad"/>
            <w:noProof/>
            <w:sz w:val="28"/>
            <w:szCs w:val="28"/>
          </w:rPr>
          <w:t>2.4.1 Автоматически сгенерированный код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_Toc121408311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20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79365734" w14:textId="64BD10D8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2" w:history="1">
        <w:r w:rsidRPr="00177529">
          <w:rPr>
            <w:rStyle w:val="ad"/>
            <w:noProof/>
            <w:sz w:val="28"/>
            <w:szCs w:val="28"/>
          </w:rPr>
          <w:t>2.4.2 Описание интерфейса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_Toc121408312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23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34BC6B44" w14:textId="6CAA9B64" w:rsidR="00177529" w:rsidRPr="00177529" w:rsidRDefault="00177529" w:rsidP="00177529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3" w:history="1">
        <w:r w:rsidRPr="00177529">
          <w:rPr>
            <w:rStyle w:val="ad"/>
            <w:noProof/>
            <w:sz w:val="28"/>
            <w:szCs w:val="28"/>
          </w:rPr>
          <w:t>2.4.3 Тестирование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_Toc121408313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25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3B6BCF78" w14:textId="47445135" w:rsidR="00177529" w:rsidRPr="00177529" w:rsidRDefault="00177529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4" w:history="1">
        <w:r w:rsidRPr="00177529">
          <w:rPr>
            <w:rStyle w:val="ad"/>
            <w:noProof/>
            <w:sz w:val="28"/>
            <w:szCs w:val="28"/>
          </w:rPr>
          <w:t>Заключение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_Toc121408314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32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3202F82D" w14:textId="1FF3FB47" w:rsidR="00177529" w:rsidRPr="00177529" w:rsidRDefault="00177529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5" w:history="1">
        <w:r w:rsidRPr="00177529">
          <w:rPr>
            <w:rStyle w:val="ad"/>
            <w:noProof/>
            <w:sz w:val="28"/>
            <w:szCs w:val="28"/>
          </w:rPr>
          <w:t>Список использованных источников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_Toc121408315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33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36F79810" w14:textId="58D9B971" w:rsidR="00177529" w:rsidRPr="00177529" w:rsidRDefault="00177529" w:rsidP="00177529">
      <w:pPr>
        <w:pStyle w:val="13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6" w:history="1">
        <w:r w:rsidRPr="00177529">
          <w:rPr>
            <w:rStyle w:val="ad"/>
            <w:noProof/>
            <w:sz w:val="28"/>
            <w:szCs w:val="28"/>
          </w:rPr>
          <w:t>Приложение А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_Toc121408316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34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53915CC0" w14:textId="40ACCC3A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7" w:history="1">
        <w:r w:rsidRPr="00177529">
          <w:rPr>
            <w:rStyle w:val="ad"/>
            <w:noProof/>
            <w:sz w:val="28"/>
            <w:szCs w:val="28"/>
          </w:rPr>
          <w:t>Фрагмент сгенерированной документации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_Toc121408317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34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0AA021C5" w14:textId="5A3FEB7A" w:rsidR="00177529" w:rsidRPr="00177529" w:rsidRDefault="00177529" w:rsidP="00177529">
      <w:pPr>
        <w:pStyle w:val="24"/>
        <w:tabs>
          <w:tab w:val="right" w:leader="dot" w:pos="9345"/>
        </w:tabs>
        <w:spacing w:after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21408318" w:history="1">
        <w:r w:rsidRPr="00177529">
          <w:rPr>
            <w:rStyle w:val="ad"/>
            <w:noProof/>
            <w:sz w:val="28"/>
            <w:szCs w:val="28"/>
          </w:rPr>
          <w:t>Листинг</w:t>
        </w:r>
        <w:r w:rsidRPr="00177529">
          <w:rPr>
            <w:rStyle w:val="ad"/>
            <w:noProof/>
            <w:sz w:val="28"/>
            <w:szCs w:val="28"/>
            <w:lang w:val="en-US"/>
          </w:rPr>
          <w:t xml:space="preserve"> </w:t>
        </w:r>
        <w:r w:rsidRPr="00177529">
          <w:rPr>
            <w:rStyle w:val="ad"/>
            <w:noProof/>
            <w:sz w:val="28"/>
            <w:szCs w:val="28"/>
          </w:rPr>
          <w:t>программы</w:t>
        </w:r>
        <w:r w:rsidRPr="00177529">
          <w:rPr>
            <w:noProof/>
            <w:webHidden/>
            <w:sz w:val="28"/>
            <w:szCs w:val="28"/>
          </w:rPr>
          <w:tab/>
        </w:r>
        <w:r w:rsidRPr="00177529">
          <w:rPr>
            <w:noProof/>
            <w:webHidden/>
            <w:sz w:val="28"/>
            <w:szCs w:val="28"/>
          </w:rPr>
          <w:fldChar w:fldCharType="begin"/>
        </w:r>
        <w:r w:rsidRPr="00177529">
          <w:rPr>
            <w:noProof/>
            <w:webHidden/>
            <w:sz w:val="28"/>
            <w:szCs w:val="28"/>
          </w:rPr>
          <w:instrText xml:space="preserve"> PAGEREF _Toc121408318 \h </w:instrText>
        </w:r>
        <w:r w:rsidRPr="00177529">
          <w:rPr>
            <w:noProof/>
            <w:webHidden/>
            <w:sz w:val="28"/>
            <w:szCs w:val="28"/>
          </w:rPr>
        </w:r>
        <w:r w:rsidRPr="00177529">
          <w:rPr>
            <w:noProof/>
            <w:webHidden/>
            <w:sz w:val="28"/>
            <w:szCs w:val="28"/>
          </w:rPr>
          <w:fldChar w:fldCharType="separate"/>
        </w:r>
        <w:r w:rsidRPr="00177529">
          <w:rPr>
            <w:noProof/>
            <w:webHidden/>
            <w:sz w:val="28"/>
            <w:szCs w:val="28"/>
          </w:rPr>
          <w:t>34</w:t>
        </w:r>
        <w:r w:rsidRPr="00177529">
          <w:rPr>
            <w:noProof/>
            <w:webHidden/>
            <w:sz w:val="28"/>
            <w:szCs w:val="28"/>
          </w:rPr>
          <w:fldChar w:fldCharType="end"/>
        </w:r>
      </w:hyperlink>
    </w:p>
    <w:p w14:paraId="2F512FCF" w14:textId="3C3C4B3F" w:rsidR="005A0207" w:rsidRPr="00957EBF" w:rsidRDefault="005A0207" w:rsidP="005A0207">
      <w:pPr>
        <w:pStyle w:val="af8"/>
        <w:ind w:firstLine="709"/>
      </w:pPr>
      <w:r w:rsidRPr="00957EBF">
        <w:fldChar w:fldCharType="end"/>
      </w:r>
    </w:p>
    <w:p w14:paraId="575A851D" w14:textId="77777777" w:rsidR="00C72032" w:rsidRPr="00957EBF" w:rsidRDefault="005A0207" w:rsidP="00C72032">
      <w:pPr>
        <w:pStyle w:val="12"/>
        <w:ind w:firstLine="0"/>
        <w:jc w:val="center"/>
      </w:pPr>
      <w:r w:rsidRPr="00957EBF">
        <w:br w:type="page"/>
      </w:r>
      <w:bookmarkStart w:id="19" w:name="_Toc460918489"/>
      <w:bookmarkStart w:id="20" w:name="_Toc18609385"/>
      <w:bookmarkStart w:id="21" w:name="_Toc121408289"/>
      <w:r w:rsidR="00C72032" w:rsidRPr="00957EBF">
        <w:lastRenderedPageBreak/>
        <w:t>Введение</w:t>
      </w:r>
      <w:bookmarkEnd w:id="19"/>
      <w:bookmarkEnd w:id="20"/>
      <w:bookmarkEnd w:id="21"/>
    </w:p>
    <w:p w14:paraId="46B19355" w14:textId="77777777" w:rsidR="00C72032" w:rsidRPr="008C1739" w:rsidRDefault="00C72032" w:rsidP="00C72032">
      <w:pPr>
        <w:pStyle w:val="aa"/>
      </w:pPr>
      <w:r w:rsidRPr="00957EBF">
        <w:t>В рамках проекта осуществляется проектирование и разработка программного обеспечения, обеспечивающего</w:t>
      </w:r>
      <w:r>
        <w:t xml:space="preserve"> автоматизацию процесса конвертации файлов структуры </w:t>
      </w:r>
      <w:r w:rsidRPr="005A423F">
        <w:t>SWRL</w:t>
      </w:r>
      <w:r>
        <w:t xml:space="preserve"> в </w:t>
      </w:r>
      <w:r>
        <w:rPr>
          <w:lang w:val="en-US"/>
        </w:rPr>
        <w:t>EKB</w:t>
      </w:r>
      <w:r w:rsidRPr="00910EB8">
        <w:t xml:space="preserve"> </w:t>
      </w:r>
      <w:r>
        <w:t>–</w:t>
      </w:r>
      <w:r w:rsidRPr="00910EB8">
        <w:t xml:space="preserve"> </w:t>
      </w:r>
      <w:r>
        <w:t xml:space="preserve">формат </w:t>
      </w:r>
      <w:r w:rsidRPr="00910EB8">
        <w:t>редактора продукционных баз знаний</w:t>
      </w:r>
      <w:r w:rsidRPr="00CA0A4D">
        <w:t xml:space="preserve"> Personal </w:t>
      </w:r>
      <w:proofErr w:type="spellStart"/>
      <w:r w:rsidRPr="00CA0A4D">
        <w:t>Knowledge</w:t>
      </w:r>
      <w:proofErr w:type="spellEnd"/>
      <w:r w:rsidRPr="00CA0A4D">
        <w:t xml:space="preserve"> Base </w:t>
      </w:r>
      <w:proofErr w:type="spellStart"/>
      <w:r w:rsidRPr="00CA0A4D">
        <w:t>Designer</w:t>
      </w:r>
      <w:proofErr w:type="spellEnd"/>
      <w:r w:rsidRPr="008C1739">
        <w:t>.</w:t>
      </w:r>
    </w:p>
    <w:p w14:paraId="256E1001" w14:textId="77777777" w:rsidR="00C72032" w:rsidRPr="00957EBF" w:rsidRDefault="00C72032" w:rsidP="00C72032">
      <w:pPr>
        <w:pStyle w:val="aa"/>
      </w:pPr>
      <w:r w:rsidRPr="00C72032">
        <w:rPr>
          <w:rStyle w:val="afa"/>
          <w:i w:val="0"/>
          <w:iCs w:val="0"/>
        </w:rPr>
        <w:t>Актуальность разрабатываемого программного обеспечения</w:t>
      </w:r>
      <w:r w:rsidRPr="00957EBF">
        <w:rPr>
          <w:rStyle w:val="afa"/>
        </w:rPr>
        <w:t xml:space="preserve"> </w:t>
      </w:r>
      <w:r w:rsidRPr="00957EBF">
        <w:t>определяется</w:t>
      </w:r>
      <w:r>
        <w:t xml:space="preserve"> временными затратами в рамках ручного переноса проектов между системами</w:t>
      </w:r>
      <w:r w:rsidRPr="00C54846">
        <w:t xml:space="preserve"> </w:t>
      </w:r>
      <w:r>
        <w:t>и необходимости нахождения способа автоматизации данного процесса.</w:t>
      </w:r>
    </w:p>
    <w:p w14:paraId="0A68ADF7" w14:textId="77777777" w:rsidR="00C72032" w:rsidRPr="00957EBF" w:rsidRDefault="00C72032" w:rsidP="00C72032">
      <w:pPr>
        <w:pStyle w:val="aa"/>
      </w:pPr>
      <w:r w:rsidRPr="00957EBF">
        <w:t xml:space="preserve">Разрабатываемый программное обеспечение должно автоматизировать деятельность специалистов, в области </w:t>
      </w:r>
      <w:r>
        <w:t>проектирования информационных систем</w:t>
      </w:r>
      <w:r w:rsidRPr="00957EBF">
        <w:t xml:space="preserve">, сокращая их временные затраты при </w:t>
      </w:r>
      <w:r>
        <w:t>переносе и поддержании в актуальном состоянии проектов разной структуры в рамках представленных форматов файлов.</w:t>
      </w:r>
    </w:p>
    <w:p w14:paraId="4519AF90" w14:textId="7BD07BC1" w:rsidR="00C72032" w:rsidRDefault="00C72032">
      <w:pPr>
        <w:spacing w:after="200" w:line="276" w:lineRule="auto"/>
        <w:rPr>
          <w:sz w:val="28"/>
        </w:rPr>
      </w:pPr>
      <w:r>
        <w:br w:type="page"/>
      </w:r>
    </w:p>
    <w:p w14:paraId="593B99F0" w14:textId="77777777" w:rsidR="00C72032" w:rsidRPr="00957EBF" w:rsidRDefault="00C72032" w:rsidP="00C72032">
      <w:pPr>
        <w:pStyle w:val="12"/>
      </w:pPr>
      <w:bookmarkStart w:id="22" w:name="_Toc460918490"/>
      <w:bookmarkStart w:id="23" w:name="_Toc18609386"/>
      <w:bookmarkStart w:id="24" w:name="_Toc121408290"/>
      <w:r w:rsidRPr="004A67C0">
        <w:lastRenderedPageBreak/>
        <w:t xml:space="preserve">1 </w:t>
      </w:r>
      <w:r w:rsidRPr="00957EBF">
        <w:t>Общая часть</w:t>
      </w:r>
      <w:bookmarkEnd w:id="22"/>
      <w:bookmarkEnd w:id="23"/>
      <w:bookmarkEnd w:id="24"/>
    </w:p>
    <w:p w14:paraId="5E8D6307" w14:textId="77777777" w:rsidR="00C72032" w:rsidRDefault="00C72032" w:rsidP="00C72032">
      <w:pPr>
        <w:pStyle w:val="23"/>
      </w:pPr>
      <w:bookmarkStart w:id="25" w:name="_Toc341547953"/>
      <w:bookmarkStart w:id="26" w:name="_Toc379672190"/>
      <w:bookmarkStart w:id="27" w:name="_Toc404780342"/>
      <w:bookmarkStart w:id="28" w:name="_Toc406411818"/>
      <w:bookmarkStart w:id="29" w:name="_Toc406411868"/>
      <w:bookmarkStart w:id="30" w:name="_Toc413833805"/>
      <w:bookmarkStart w:id="31" w:name="_Toc460918491"/>
      <w:bookmarkStart w:id="32" w:name="_Toc18609387"/>
      <w:bookmarkStart w:id="33" w:name="_Toc121408291"/>
      <w:r>
        <w:t xml:space="preserve">1.1 </w:t>
      </w:r>
      <w:r w:rsidRPr="00957EBF">
        <w:t>Описание предметной области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11CF163" w14:textId="77777777" w:rsidR="00C72032" w:rsidRDefault="00C72032" w:rsidP="00C72032">
      <w:pPr>
        <w:pStyle w:val="aa"/>
      </w:pPr>
      <w:r>
        <w:t xml:space="preserve">Программный компонент осуществляет процесс конвертации файлов </w:t>
      </w:r>
      <w:r w:rsidRPr="00CE5766">
        <w:rPr>
          <w:lang w:val="en-US"/>
        </w:rPr>
        <w:t>SWRL</w:t>
      </w:r>
      <w:r w:rsidRPr="00CE5766">
        <w:t xml:space="preserve"> </w:t>
      </w:r>
      <w:r w:rsidRPr="00D70BFF">
        <w:t>формат</w:t>
      </w:r>
      <w:r>
        <w:t>а</w:t>
      </w:r>
      <w:r w:rsidRPr="00D70BFF">
        <w:t xml:space="preserve"> редактора продукционных баз знаний</w:t>
      </w:r>
      <w:r>
        <w:t xml:space="preserve"> </w:t>
      </w:r>
      <w:r>
        <w:rPr>
          <w:lang w:val="en-US"/>
        </w:rPr>
        <w:t>EKB</w:t>
      </w:r>
      <w:r>
        <w:t xml:space="preserve">. </w:t>
      </w:r>
    </w:p>
    <w:p w14:paraId="7E6547BD" w14:textId="77777777" w:rsidR="00C72032" w:rsidRDefault="00C72032" w:rsidP="00C72032">
      <w:pPr>
        <w:pStyle w:val="aa"/>
      </w:pPr>
      <w:r>
        <w:t xml:space="preserve">Редактор баз знаний </w:t>
      </w:r>
      <w:r>
        <w:rPr>
          <w:lang w:val="en-US"/>
        </w:rPr>
        <w:t>EKB</w:t>
      </w:r>
      <w:r w:rsidRPr="000C6459">
        <w:t xml:space="preserve"> </w:t>
      </w:r>
      <w:r>
        <w:t xml:space="preserve">сохраняет проекты с </w:t>
      </w:r>
      <w:proofErr w:type="gramStart"/>
      <w:r>
        <w:t xml:space="preserve">расширением </w:t>
      </w:r>
      <w:r w:rsidRPr="000C6459">
        <w:t>.</w:t>
      </w:r>
      <w:proofErr w:type="spellStart"/>
      <w:r>
        <w:rPr>
          <w:lang w:val="en-US"/>
        </w:rPr>
        <w:t>ekb</w:t>
      </w:r>
      <w:proofErr w:type="spellEnd"/>
      <w:proofErr w:type="gramEnd"/>
      <w:r>
        <w:t xml:space="preserve"> и содержит многоуровневую структуру.</w:t>
      </w:r>
    </w:p>
    <w:p w14:paraId="0E7E29B4" w14:textId="77777777" w:rsidR="00C72032" w:rsidRDefault="00C72032" w:rsidP="00C72032">
      <w:pPr>
        <w:pStyle w:val="aa"/>
        <w:ind w:firstLine="0"/>
        <w:jc w:val="center"/>
      </w:pPr>
      <w:r w:rsidRPr="007521A5">
        <w:rPr>
          <w:noProof/>
        </w:rPr>
        <w:drawing>
          <wp:inline distT="0" distB="0" distL="0" distR="0" wp14:anchorId="74695CC2" wp14:editId="09187D69">
            <wp:extent cx="3947852" cy="3149420"/>
            <wp:effectExtent l="19050" t="19050" r="1460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16" cy="315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2A49A" w14:textId="7AF60FE2" w:rsidR="00C72032" w:rsidRPr="004B2918" w:rsidRDefault="00C72032" w:rsidP="00C72032">
      <w:pPr>
        <w:pStyle w:val="aa"/>
        <w:ind w:firstLine="0"/>
        <w:jc w:val="center"/>
      </w:pPr>
      <w:r>
        <w:t>Рисунок 1</w:t>
      </w:r>
      <w:r w:rsidRPr="007521A5">
        <w:t xml:space="preserve"> – </w:t>
      </w:r>
      <w:r>
        <w:t xml:space="preserve">Фрагмент структуры </w:t>
      </w:r>
      <w:proofErr w:type="gramStart"/>
      <w:r>
        <w:t xml:space="preserve">файла </w:t>
      </w:r>
      <w:r w:rsidRPr="007521A5">
        <w:t>.</w:t>
      </w:r>
      <w:proofErr w:type="spellStart"/>
      <w:r>
        <w:rPr>
          <w:lang w:val="en-US"/>
        </w:rPr>
        <w:t>ekb</w:t>
      </w:r>
      <w:proofErr w:type="spellEnd"/>
      <w:proofErr w:type="gramEnd"/>
    </w:p>
    <w:p w14:paraId="7B4162FC" w14:textId="77777777" w:rsidR="00C72032" w:rsidRPr="004B2918" w:rsidRDefault="00C72032" w:rsidP="00C72032">
      <w:pPr>
        <w:pStyle w:val="aa"/>
        <w:ind w:firstLine="0"/>
        <w:jc w:val="center"/>
      </w:pPr>
    </w:p>
    <w:p w14:paraId="167F62D9" w14:textId="77777777" w:rsidR="00C72032" w:rsidRDefault="00C72032" w:rsidP="00C72032">
      <w:pPr>
        <w:pStyle w:val="aa"/>
      </w:pPr>
      <w:r w:rsidRPr="00CE5766">
        <w:t>Язык правил семантической сети (SWRL) — это предлагаемый язык для семантической сети, который можно использовать для выражения правил, а также логики, объединяя OWL DL или OWL Lite с подмножеством языка разметки правил</w:t>
      </w:r>
      <w:r w:rsidRPr="00D0767F">
        <w:t>.</w:t>
      </w:r>
    </w:p>
    <w:p w14:paraId="2FFFD7B4" w14:textId="77777777" w:rsidR="00C72032" w:rsidRDefault="00C72032" w:rsidP="00C72032">
      <w:pPr>
        <w:pStyle w:val="aa"/>
        <w:ind w:firstLine="0"/>
        <w:jc w:val="center"/>
      </w:pPr>
      <w:r w:rsidRPr="00CE5766">
        <w:rPr>
          <w:noProof/>
        </w:rPr>
        <w:drawing>
          <wp:inline distT="0" distB="0" distL="0" distR="0" wp14:anchorId="0B8FCD3C" wp14:editId="26C13118">
            <wp:extent cx="3204710" cy="2185872"/>
            <wp:effectExtent l="19050" t="19050" r="1524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192" cy="2206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2E910" w14:textId="52F68A80" w:rsidR="00C72032" w:rsidRDefault="00C72032" w:rsidP="00C72032">
      <w:pPr>
        <w:pStyle w:val="aa"/>
        <w:ind w:firstLine="0"/>
        <w:jc w:val="center"/>
      </w:pPr>
      <w:r>
        <w:t>Рисунок 2</w:t>
      </w:r>
      <w:r w:rsidRPr="007521A5">
        <w:t xml:space="preserve"> – </w:t>
      </w:r>
      <w:r>
        <w:t xml:space="preserve">Структура файла </w:t>
      </w:r>
      <w:r w:rsidRPr="00CE5766">
        <w:t>SWRL</w:t>
      </w:r>
    </w:p>
    <w:p w14:paraId="5BB3C807" w14:textId="77777777" w:rsidR="00C72032" w:rsidRDefault="00C72032" w:rsidP="00C72032">
      <w:pPr>
        <w:pStyle w:val="aa"/>
        <w:ind w:firstLine="0"/>
      </w:pPr>
    </w:p>
    <w:p w14:paraId="1B0D9DBF" w14:textId="77777777" w:rsidR="00C72032" w:rsidRPr="002E5739" w:rsidRDefault="00C72032" w:rsidP="00C72032">
      <w:pPr>
        <w:pStyle w:val="aa"/>
      </w:pPr>
      <w:r>
        <w:t xml:space="preserve">Дополнительно программный компонент предоставляет возможность выбора пользователем места хранения </w:t>
      </w:r>
      <w:proofErr w:type="gramStart"/>
      <w:r>
        <w:t xml:space="preserve">файла </w:t>
      </w:r>
      <w:r w:rsidRPr="00315802">
        <w:t>.</w:t>
      </w:r>
      <w:proofErr w:type="spellStart"/>
      <w:r>
        <w:rPr>
          <w:lang w:val="en-US"/>
        </w:rPr>
        <w:t>xmi</w:t>
      </w:r>
      <w:proofErr w:type="spellEnd"/>
      <w:proofErr w:type="gramEnd"/>
      <w:r>
        <w:t xml:space="preserve"> и места сохранения конвертированного файла </w:t>
      </w:r>
      <w:r w:rsidRPr="00315802">
        <w:t>.</w:t>
      </w:r>
      <w:proofErr w:type="spellStart"/>
      <w:r>
        <w:rPr>
          <w:lang w:val="en-US"/>
        </w:rPr>
        <w:t>ekb</w:t>
      </w:r>
      <w:proofErr w:type="spellEnd"/>
      <w:r>
        <w:t xml:space="preserve">. </w:t>
      </w:r>
    </w:p>
    <w:p w14:paraId="55E00E04" w14:textId="77777777" w:rsidR="002D6E92" w:rsidRPr="00957EBF" w:rsidRDefault="002D6E92" w:rsidP="002D6E92">
      <w:pPr>
        <w:pStyle w:val="23"/>
      </w:pPr>
      <w:bookmarkStart w:id="34" w:name="_Toc341547969"/>
      <w:bookmarkStart w:id="35" w:name="_Toc379672191"/>
      <w:bookmarkStart w:id="36" w:name="_Toc404780343"/>
      <w:bookmarkStart w:id="37" w:name="_Toc406411819"/>
      <w:bookmarkStart w:id="38" w:name="_Toc406411869"/>
      <w:bookmarkStart w:id="39" w:name="_Toc413833806"/>
      <w:bookmarkStart w:id="40" w:name="_Toc460918492"/>
      <w:bookmarkStart w:id="41" w:name="_Toc18609388"/>
      <w:bookmarkStart w:id="42" w:name="_Toc121404373"/>
      <w:bookmarkStart w:id="43" w:name="_Toc121408292"/>
      <w:r>
        <w:lastRenderedPageBreak/>
        <w:t xml:space="preserve">1.2 </w:t>
      </w:r>
      <w:r w:rsidRPr="00957EBF">
        <w:t>Постановка задачи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F86A11F" w14:textId="77777777" w:rsidR="002D6E92" w:rsidRPr="00F65D56" w:rsidRDefault="002D6E92" w:rsidP="002D6E92">
      <w:pPr>
        <w:pStyle w:val="aa"/>
      </w:pPr>
      <w:r w:rsidRPr="00F65D56">
        <w:t>Проектирование и программная реализация компонента для преобразования (конвертации) XML-файлов определенной структуры (согласно варианту задания).</w:t>
      </w:r>
    </w:p>
    <w:p w14:paraId="3ADFEACB" w14:textId="77777777" w:rsidR="002D6E92" w:rsidRPr="00957EBF" w:rsidRDefault="002D6E92" w:rsidP="002D6E92">
      <w:pPr>
        <w:ind w:firstLine="709"/>
        <w:jc w:val="both"/>
        <w:rPr>
          <w:sz w:val="28"/>
          <w:szCs w:val="28"/>
        </w:rPr>
      </w:pPr>
      <w:r w:rsidRPr="00957EBF">
        <w:rPr>
          <w:sz w:val="28"/>
          <w:szCs w:val="28"/>
        </w:rPr>
        <w:t>Выполнение работы предполагает решение следующих задач:</w:t>
      </w:r>
    </w:p>
    <w:p w14:paraId="3B3F40FE" w14:textId="77777777" w:rsidR="002D6E92" w:rsidRPr="00957EBF" w:rsidRDefault="002D6E92" w:rsidP="002D6E92">
      <w:pPr>
        <w:numPr>
          <w:ilvl w:val="0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Проектирование, включая:</w:t>
      </w:r>
    </w:p>
    <w:p w14:paraId="04AD228C" w14:textId="77777777" w:rsidR="002D6E92" w:rsidRPr="00957EBF" w:rsidRDefault="002D6E92" w:rsidP="002D6E92">
      <w:pPr>
        <w:numPr>
          <w:ilvl w:val="1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Описание предметной области.</w:t>
      </w:r>
    </w:p>
    <w:p w14:paraId="01131946" w14:textId="77777777" w:rsidR="002D6E92" w:rsidRPr="00957EBF" w:rsidRDefault="002D6E92" w:rsidP="002D6E92">
      <w:pPr>
        <w:numPr>
          <w:ilvl w:val="1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Формулировка цели работы.</w:t>
      </w:r>
    </w:p>
    <w:p w14:paraId="54BD3FAF" w14:textId="77777777" w:rsidR="002D6E92" w:rsidRPr="00957EBF" w:rsidRDefault="002D6E92" w:rsidP="002D6E92">
      <w:pPr>
        <w:numPr>
          <w:ilvl w:val="1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Проектирование компонента.</w:t>
      </w:r>
    </w:p>
    <w:p w14:paraId="7B4111AF" w14:textId="77777777" w:rsidR="002D6E92" w:rsidRPr="00957EBF" w:rsidRDefault="002D6E92" w:rsidP="002D6E92">
      <w:pPr>
        <w:numPr>
          <w:ilvl w:val="0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Программная реализация компонента, включая автоматизированную генерацию программного кода.</w:t>
      </w:r>
    </w:p>
    <w:p w14:paraId="0A506E93" w14:textId="77777777" w:rsidR="002D6E92" w:rsidRPr="00957EBF" w:rsidRDefault="002D6E92" w:rsidP="002D6E92">
      <w:pPr>
        <w:numPr>
          <w:ilvl w:val="0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Тестирование.</w:t>
      </w:r>
    </w:p>
    <w:p w14:paraId="4AAEA497" w14:textId="77777777" w:rsidR="002D6E92" w:rsidRPr="00957EBF" w:rsidRDefault="002D6E92" w:rsidP="002D6E92">
      <w:pPr>
        <w:numPr>
          <w:ilvl w:val="0"/>
          <w:numId w:val="16"/>
        </w:numPr>
        <w:jc w:val="both"/>
        <w:rPr>
          <w:sz w:val="28"/>
          <w:szCs w:val="28"/>
        </w:rPr>
      </w:pPr>
      <w:r w:rsidRPr="00957EBF">
        <w:rPr>
          <w:sz w:val="28"/>
          <w:szCs w:val="28"/>
        </w:rPr>
        <w:t>Документирование (описание), включая автоматизированную генерацию документации.</w:t>
      </w:r>
    </w:p>
    <w:p w14:paraId="0828A549" w14:textId="3E35E4C2" w:rsidR="00B24365" w:rsidRDefault="00B24365">
      <w:pPr>
        <w:spacing w:after="200" w:line="276" w:lineRule="auto"/>
        <w:rPr>
          <w:sz w:val="28"/>
        </w:rPr>
      </w:pPr>
      <w:r>
        <w:br w:type="page"/>
      </w:r>
    </w:p>
    <w:p w14:paraId="464655B1" w14:textId="77777777" w:rsidR="00B24365" w:rsidRDefault="00B24365" w:rsidP="00B24365">
      <w:pPr>
        <w:pStyle w:val="12"/>
      </w:pPr>
      <w:bookmarkStart w:id="44" w:name="_Toc121408293"/>
      <w:r>
        <w:lastRenderedPageBreak/>
        <w:t>2 Специальная часть</w:t>
      </w:r>
      <w:bookmarkEnd w:id="44"/>
    </w:p>
    <w:p w14:paraId="13523754" w14:textId="77777777" w:rsidR="00B24365" w:rsidRDefault="00B24365" w:rsidP="00B24365">
      <w:pPr>
        <w:pStyle w:val="23"/>
      </w:pPr>
      <w:bookmarkStart w:id="45" w:name="_Toc121408294"/>
      <w:r>
        <w:t>2.1 Техническое задание</w:t>
      </w:r>
      <w:bookmarkEnd w:id="45"/>
    </w:p>
    <w:p w14:paraId="54215028" w14:textId="77777777" w:rsidR="00B24365" w:rsidRDefault="00B24365" w:rsidP="00B24365">
      <w:pPr>
        <w:pStyle w:val="31"/>
      </w:pPr>
      <w:bookmarkStart w:id="46" w:name="_Toc121408295"/>
      <w:r>
        <w:t>2.1.1 Введение</w:t>
      </w:r>
      <w:bookmarkEnd w:id="46"/>
    </w:p>
    <w:p w14:paraId="1D0CE2AE" w14:textId="77777777" w:rsidR="00B24365" w:rsidRDefault="00B24365" w:rsidP="00B24365">
      <w:pPr>
        <w:pStyle w:val="aa"/>
      </w:pPr>
      <w:r>
        <w:t>Настоящее техническое задание распространяется на разработку программного компонента для конвертации файлов SWRL</w:t>
      </w:r>
      <w:r w:rsidRPr="00327D80">
        <w:t xml:space="preserve"> </w:t>
      </w:r>
      <w:r>
        <w:t xml:space="preserve">в </w:t>
      </w:r>
      <w:r w:rsidRPr="00DF359E">
        <w:t>формат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Pr="00DF359E">
        <w:t>.</w:t>
      </w:r>
    </w:p>
    <w:p w14:paraId="1260E004" w14:textId="77777777" w:rsidR="00B24365" w:rsidRDefault="00B24365" w:rsidP="00B24365">
      <w:pPr>
        <w:pStyle w:val="aa"/>
      </w:pPr>
      <w:r>
        <w:t>При проектировании баз знаний в определенном программном обеспечении может потребоваться продолжить работу в другом прикладном средстве. Экспортирование наработок в данной ситуации не всегда представляется возможным.</w:t>
      </w:r>
    </w:p>
    <w:p w14:paraId="297EB2C6" w14:textId="77777777" w:rsidR="00B24365" w:rsidRDefault="00B24365" w:rsidP="00B24365">
      <w:pPr>
        <w:pStyle w:val="aa"/>
      </w:pPr>
      <w:r>
        <w:t xml:space="preserve">Разрабатываемая программа позволит экспортировать проекты продукционных баз знаний </w:t>
      </w:r>
      <w:r>
        <w:rPr>
          <w:lang w:val="en-US"/>
        </w:rPr>
        <w:t>EKB</w:t>
      </w:r>
      <w:r>
        <w:t xml:space="preserve"> в файлы </w:t>
      </w:r>
      <w:r>
        <w:rPr>
          <w:lang w:val="en-US"/>
        </w:rPr>
        <w:t>SWRL</w:t>
      </w:r>
      <w:r w:rsidRPr="00F15132">
        <w:t xml:space="preserve"> </w:t>
      </w:r>
      <w:r>
        <w:t>в автоматическом режиме.</w:t>
      </w:r>
    </w:p>
    <w:p w14:paraId="7C9D2E0B" w14:textId="77777777" w:rsidR="00B24365" w:rsidRDefault="00B24365" w:rsidP="00B24365">
      <w:pPr>
        <w:pStyle w:val="aa"/>
      </w:pPr>
    </w:p>
    <w:p w14:paraId="34FC4D37" w14:textId="77777777" w:rsidR="00B24365" w:rsidRDefault="00B24365" w:rsidP="00B24365">
      <w:pPr>
        <w:pStyle w:val="31"/>
      </w:pPr>
      <w:bookmarkStart w:id="47" w:name="_Toc121408296"/>
      <w:r>
        <w:t>2.1.2 Общие сведения</w:t>
      </w:r>
      <w:bookmarkEnd w:id="47"/>
    </w:p>
    <w:p w14:paraId="4E2AFC24" w14:textId="77777777" w:rsidR="00B24365" w:rsidRDefault="00B24365" w:rsidP="00B24365">
      <w:pPr>
        <w:pStyle w:val="aa"/>
        <w:rPr>
          <w:b/>
          <w:bCs/>
        </w:rPr>
      </w:pPr>
      <w:r w:rsidRPr="0046655E">
        <w:rPr>
          <w:b/>
          <w:bCs/>
        </w:rPr>
        <w:t>2.1.2.1 Наименование и шифры</w:t>
      </w:r>
    </w:p>
    <w:p w14:paraId="6217BDA7" w14:textId="77777777" w:rsidR="00B24365" w:rsidRDefault="00B24365" w:rsidP="00B24365">
      <w:pPr>
        <w:pStyle w:val="aa"/>
        <w:numPr>
          <w:ilvl w:val="0"/>
          <w:numId w:val="19"/>
        </w:numPr>
        <w:ind w:left="0" w:firstLine="709"/>
      </w:pPr>
      <w:r>
        <w:t>Полное название системы</w:t>
      </w:r>
    </w:p>
    <w:p w14:paraId="43D3A1EF" w14:textId="77777777" w:rsidR="00B24365" w:rsidRDefault="00B24365" w:rsidP="00B24365">
      <w:pPr>
        <w:pStyle w:val="aa"/>
      </w:pPr>
      <w:r>
        <w:t>Программный компонент «Транслятор файлов структуры».</w:t>
      </w:r>
    </w:p>
    <w:p w14:paraId="28F827BD" w14:textId="77777777" w:rsidR="00B24365" w:rsidRDefault="00B24365" w:rsidP="00B24365">
      <w:pPr>
        <w:pStyle w:val="aa"/>
        <w:numPr>
          <w:ilvl w:val="0"/>
          <w:numId w:val="19"/>
        </w:numPr>
        <w:ind w:left="0" w:firstLine="709"/>
      </w:pPr>
      <w:r>
        <w:t>Шифр системы</w:t>
      </w:r>
    </w:p>
    <w:p w14:paraId="5319564D" w14:textId="77777777" w:rsidR="00B24365" w:rsidRDefault="00B24365" w:rsidP="00B24365">
      <w:pPr>
        <w:pStyle w:val="aa"/>
      </w:pPr>
      <w:r>
        <w:t>Шифр системы – ПК ТФС.</w:t>
      </w:r>
    </w:p>
    <w:p w14:paraId="0E109D3F" w14:textId="77777777" w:rsidR="00B24365" w:rsidRDefault="00B24365" w:rsidP="00B24365">
      <w:pPr>
        <w:pStyle w:val="aa"/>
      </w:pPr>
    </w:p>
    <w:p w14:paraId="2E6D2220" w14:textId="77777777" w:rsidR="00B24365" w:rsidRDefault="00B24365" w:rsidP="00B24365">
      <w:pPr>
        <w:pStyle w:val="aa"/>
        <w:rPr>
          <w:b/>
          <w:bCs/>
        </w:rPr>
      </w:pPr>
      <w:r w:rsidRPr="003F4662">
        <w:rPr>
          <w:b/>
          <w:bCs/>
        </w:rPr>
        <w:t>2.1.2.2 Сведения о заказчиках и исполнителях</w:t>
      </w:r>
    </w:p>
    <w:p w14:paraId="2BC2EDDC" w14:textId="77777777" w:rsidR="00B24365" w:rsidRDefault="00B24365" w:rsidP="00B24365">
      <w:pPr>
        <w:pStyle w:val="aa"/>
        <w:numPr>
          <w:ilvl w:val="0"/>
          <w:numId w:val="20"/>
        </w:numPr>
        <w:ind w:left="0" w:firstLine="709"/>
      </w:pPr>
      <w:r>
        <w:t>Заказчик</w:t>
      </w:r>
    </w:p>
    <w:p w14:paraId="702BC84B" w14:textId="77777777" w:rsidR="00B24365" w:rsidRPr="00B44E54" w:rsidRDefault="00B24365" w:rsidP="00B24365">
      <w:pPr>
        <w:pStyle w:val="aa"/>
      </w:pPr>
      <w:r w:rsidRPr="00B44E54">
        <w:t xml:space="preserve">Иркутский Национальный Исследовательский Технический университет. </w:t>
      </w:r>
    </w:p>
    <w:p w14:paraId="5AAFC800" w14:textId="77777777" w:rsidR="00B24365" w:rsidRPr="00B44E54" w:rsidRDefault="00B24365" w:rsidP="00B24365">
      <w:pPr>
        <w:pStyle w:val="aa"/>
      </w:pPr>
      <w:r w:rsidRPr="00B44E54">
        <w:t>Адрес: 664074 г. Иркутск, ул</w:t>
      </w:r>
      <w:r>
        <w:t>.</w:t>
      </w:r>
      <w:r w:rsidRPr="00B44E54">
        <w:t xml:space="preserve"> Лермонтова, 83.</w:t>
      </w:r>
    </w:p>
    <w:p w14:paraId="2498916D" w14:textId="77777777" w:rsidR="00B24365" w:rsidRDefault="00B24365" w:rsidP="00B24365">
      <w:pPr>
        <w:pStyle w:val="aa"/>
        <w:numPr>
          <w:ilvl w:val="0"/>
          <w:numId w:val="20"/>
        </w:numPr>
        <w:ind w:left="0" w:firstLine="709"/>
      </w:pPr>
      <w:r>
        <w:t>Исполнитель</w:t>
      </w:r>
    </w:p>
    <w:p w14:paraId="0C0FCBE2" w14:textId="77777777" w:rsidR="00B24365" w:rsidRDefault="00B24365" w:rsidP="00B24365">
      <w:pPr>
        <w:pStyle w:val="aa"/>
      </w:pPr>
      <w:r w:rsidRPr="00B44E54">
        <w:t xml:space="preserve">Студент </w:t>
      </w:r>
      <w:r>
        <w:t>Михейко Ю. А.</w:t>
      </w:r>
    </w:p>
    <w:p w14:paraId="550D42F0" w14:textId="77777777" w:rsidR="00B24365" w:rsidRDefault="00B24365" w:rsidP="00B24365">
      <w:pPr>
        <w:pStyle w:val="aa"/>
      </w:pPr>
    </w:p>
    <w:p w14:paraId="78CDE6F9" w14:textId="77777777" w:rsidR="00B24365" w:rsidRDefault="00B24365" w:rsidP="00B24365">
      <w:pPr>
        <w:pStyle w:val="aa"/>
        <w:rPr>
          <w:b/>
          <w:bCs/>
        </w:rPr>
      </w:pPr>
      <w:r w:rsidRPr="006B2F62">
        <w:rPr>
          <w:b/>
          <w:bCs/>
        </w:rPr>
        <w:t>2.1.2.3 Основание для разработки</w:t>
      </w:r>
    </w:p>
    <w:p w14:paraId="0E22CCFB" w14:textId="77777777" w:rsidR="00B24365" w:rsidRPr="00907928" w:rsidRDefault="00B24365" w:rsidP="00B24365">
      <w:pPr>
        <w:pStyle w:val="aa"/>
        <w:numPr>
          <w:ilvl w:val="0"/>
          <w:numId w:val="21"/>
        </w:numPr>
        <w:ind w:left="0" w:firstLine="709"/>
      </w:pPr>
      <w:r w:rsidRPr="00907928">
        <w:t>Основания для разработки программного компонента</w:t>
      </w:r>
    </w:p>
    <w:p w14:paraId="681E69A9" w14:textId="77777777" w:rsidR="00B24365" w:rsidRPr="00984F83" w:rsidRDefault="00B24365" w:rsidP="00B24365">
      <w:pPr>
        <w:pStyle w:val="aa"/>
      </w:pPr>
      <w:r w:rsidRPr="00984F83">
        <w:t>Основанием для исполнения работ по созданию программного компонента, предусмотренных в настоящем ТЗ, является учебный план «09.03.02 Информационные системы и технологии на предприятиях/в машиностроении» и методические указания курсовому проекту по курсу «Методы и средства проектирования информационных систем и технологий».</w:t>
      </w:r>
    </w:p>
    <w:p w14:paraId="71C8663D" w14:textId="77777777" w:rsidR="00B24365" w:rsidRPr="00907928" w:rsidRDefault="00B24365" w:rsidP="00B24365">
      <w:pPr>
        <w:pStyle w:val="aa"/>
        <w:numPr>
          <w:ilvl w:val="0"/>
          <w:numId w:val="21"/>
        </w:numPr>
        <w:ind w:left="0" w:firstLine="709"/>
      </w:pPr>
      <w:r w:rsidRPr="00907928">
        <w:t>Основания для разработки документа</w:t>
      </w:r>
    </w:p>
    <w:p w14:paraId="300716F1" w14:textId="77777777" w:rsidR="00B24365" w:rsidRPr="00984F83" w:rsidRDefault="00B24365" w:rsidP="00B24365">
      <w:pPr>
        <w:pStyle w:val="aa"/>
      </w:pPr>
      <w:r w:rsidRPr="00984F83">
        <w:t>Основанием для разработки настоящего документа является п.3 к методическим указаниям.</w:t>
      </w:r>
    </w:p>
    <w:p w14:paraId="1B07DADE" w14:textId="77777777" w:rsidR="00B24365" w:rsidRPr="00907928" w:rsidRDefault="00B24365" w:rsidP="00B24365">
      <w:pPr>
        <w:pStyle w:val="aa"/>
        <w:numPr>
          <w:ilvl w:val="0"/>
          <w:numId w:val="21"/>
        </w:numPr>
        <w:ind w:left="0" w:firstLine="709"/>
      </w:pPr>
      <w:r w:rsidRPr="00907928">
        <w:t>Нормативные документы</w:t>
      </w:r>
    </w:p>
    <w:p w14:paraId="17643CC9" w14:textId="77777777" w:rsidR="00B24365" w:rsidRPr="00984F83" w:rsidRDefault="00B24365" w:rsidP="00B24365">
      <w:pPr>
        <w:pStyle w:val="aa"/>
      </w:pPr>
      <w:r w:rsidRPr="00984F83">
        <w:t xml:space="preserve">Настоящее Техническое Задание разработано в соответствии с требованиями ГОСТ 34.602 89 «Информационная технология. Комплекс </w:t>
      </w:r>
      <w:r w:rsidRPr="00984F83">
        <w:lastRenderedPageBreak/>
        <w:t>стандартов на автоматизированные системы. Техническое задание на создание автоматизированной системы».</w:t>
      </w:r>
    </w:p>
    <w:p w14:paraId="7B7C9F17" w14:textId="77777777" w:rsidR="00B24365" w:rsidRPr="00984F83" w:rsidRDefault="00B24365" w:rsidP="00B24365">
      <w:pPr>
        <w:pStyle w:val="aa"/>
      </w:pPr>
      <w:r w:rsidRPr="00984F83"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76F03EC5" w14:textId="77777777" w:rsidR="00B24365" w:rsidRPr="00984F83" w:rsidRDefault="00B24365" w:rsidP="00B24365">
      <w:pPr>
        <w:pStyle w:val="aa"/>
        <w:numPr>
          <w:ilvl w:val="0"/>
          <w:numId w:val="22"/>
        </w:numPr>
        <w:ind w:left="0" w:firstLine="567"/>
      </w:pPr>
      <w:r w:rsidRPr="00984F83">
        <w:t>ГОСТ 34.601.90 – стандарт, устанавливающий стадии и этапы создания АС, а также содержание работ на каждом этапе;</w:t>
      </w:r>
    </w:p>
    <w:p w14:paraId="79A510DC" w14:textId="77777777" w:rsidR="00B24365" w:rsidRPr="00984F83" w:rsidRDefault="00B24365" w:rsidP="00B24365">
      <w:pPr>
        <w:pStyle w:val="aa"/>
        <w:numPr>
          <w:ilvl w:val="0"/>
          <w:numId w:val="22"/>
        </w:numPr>
        <w:ind w:left="0" w:firstLine="567"/>
      </w:pPr>
      <w:r w:rsidRPr="00984F83">
        <w:t>ГОСТ 34.603.92 – стандарт, устанавливающий виды испытаний АС и общие требования к их проведению.</w:t>
      </w:r>
    </w:p>
    <w:p w14:paraId="4C84CD85" w14:textId="77777777" w:rsidR="00B24365" w:rsidRDefault="00B24365" w:rsidP="00B24365">
      <w:pPr>
        <w:pStyle w:val="aa"/>
      </w:pPr>
      <w:r w:rsidRPr="00984F83"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1DCD3C10" w14:textId="77777777" w:rsidR="00B24365" w:rsidRDefault="00B24365" w:rsidP="00B24365">
      <w:pPr>
        <w:pStyle w:val="aa"/>
      </w:pPr>
    </w:p>
    <w:p w14:paraId="6585F5FF" w14:textId="77777777" w:rsidR="00B24365" w:rsidRPr="00984F83" w:rsidRDefault="00B24365" w:rsidP="00B24365">
      <w:pPr>
        <w:pStyle w:val="aa"/>
      </w:pPr>
    </w:p>
    <w:p w14:paraId="5F3B1CB7" w14:textId="77777777" w:rsidR="00B24365" w:rsidRDefault="00B24365" w:rsidP="00B24365">
      <w:pPr>
        <w:pStyle w:val="aa"/>
        <w:rPr>
          <w:b/>
          <w:bCs/>
        </w:rPr>
      </w:pPr>
      <w:r w:rsidRPr="006B2F62">
        <w:rPr>
          <w:b/>
          <w:bCs/>
        </w:rPr>
        <w:t>2.1.2.</w:t>
      </w:r>
      <w:r>
        <w:rPr>
          <w:b/>
          <w:bCs/>
        </w:rPr>
        <w:t>4</w:t>
      </w:r>
      <w:r w:rsidRPr="006B2F62">
        <w:rPr>
          <w:b/>
          <w:bCs/>
        </w:rPr>
        <w:t xml:space="preserve"> </w:t>
      </w:r>
      <w:r>
        <w:rPr>
          <w:b/>
          <w:bCs/>
        </w:rPr>
        <w:t>Сроки исполнения работ</w:t>
      </w:r>
    </w:p>
    <w:p w14:paraId="79C97397" w14:textId="77777777" w:rsidR="00B24365" w:rsidRDefault="00B24365" w:rsidP="00B24365">
      <w:pPr>
        <w:pStyle w:val="aa"/>
      </w:pPr>
      <w:r>
        <w:t>Начало разработки – «01» сентября 2022 г.</w:t>
      </w:r>
    </w:p>
    <w:p w14:paraId="40646343" w14:textId="77777777" w:rsidR="00B24365" w:rsidRDefault="00B24365" w:rsidP="00B24365">
      <w:pPr>
        <w:pStyle w:val="aa"/>
      </w:pPr>
      <w:r>
        <w:t>Окончание разработки – «25» декабря 2022 г.</w:t>
      </w:r>
    </w:p>
    <w:p w14:paraId="6640E179" w14:textId="77777777" w:rsidR="00B24365" w:rsidRDefault="00B24365" w:rsidP="00B24365">
      <w:pPr>
        <w:pStyle w:val="aa"/>
      </w:pPr>
    </w:p>
    <w:p w14:paraId="6216BA85" w14:textId="77777777" w:rsidR="00B24365" w:rsidRPr="00A1592F" w:rsidRDefault="00B24365" w:rsidP="00B24365">
      <w:pPr>
        <w:pStyle w:val="aa"/>
        <w:rPr>
          <w:b/>
          <w:bCs/>
        </w:rPr>
      </w:pPr>
      <w:r w:rsidRPr="00A1592F">
        <w:rPr>
          <w:b/>
          <w:bCs/>
        </w:rPr>
        <w:t>2.1.2.5 Сведения об источниках и порядке финансирования работ</w:t>
      </w:r>
    </w:p>
    <w:p w14:paraId="1CFE58CF" w14:textId="77777777" w:rsidR="00B24365" w:rsidRDefault="00B24365" w:rsidP="00B24365">
      <w:pPr>
        <w:pStyle w:val="aa"/>
      </w:pPr>
      <w:r>
        <w:t>Источник финансирования – бюджет Иркутского Национального Исследовательского Технического университета.</w:t>
      </w:r>
    </w:p>
    <w:p w14:paraId="64A1C487" w14:textId="77777777" w:rsidR="00B24365" w:rsidRDefault="00B24365" w:rsidP="00B24365">
      <w:pPr>
        <w:pStyle w:val="aa"/>
      </w:pPr>
      <w:r>
        <w:t>Порядок финансирования определяется условиями методического указания.</w:t>
      </w:r>
    </w:p>
    <w:p w14:paraId="2CFD6C40" w14:textId="77777777" w:rsidR="00B24365" w:rsidRDefault="00B24365" w:rsidP="00B24365">
      <w:pPr>
        <w:pStyle w:val="aa"/>
      </w:pPr>
    </w:p>
    <w:p w14:paraId="112E9ABC" w14:textId="77777777" w:rsidR="00B24365" w:rsidRDefault="00B24365" w:rsidP="00B24365">
      <w:pPr>
        <w:pStyle w:val="aa"/>
        <w:rPr>
          <w:b/>
          <w:bCs/>
        </w:rPr>
      </w:pPr>
      <w:r w:rsidRPr="00A455CD">
        <w:rPr>
          <w:b/>
          <w:bCs/>
        </w:rPr>
        <w:t>2.1.2.6</w:t>
      </w:r>
      <w:r>
        <w:rPr>
          <w:b/>
          <w:bCs/>
        </w:rPr>
        <w:t xml:space="preserve"> Порядок оформления и представления заказчику результатов работ</w:t>
      </w:r>
    </w:p>
    <w:p w14:paraId="43F2DCB6" w14:textId="77777777" w:rsidR="00B24365" w:rsidRPr="008D045D" w:rsidRDefault="00B24365" w:rsidP="00B24365">
      <w:pPr>
        <w:pStyle w:val="aa"/>
      </w:pPr>
      <w:r>
        <w:t xml:space="preserve">Порядок оформления и предъявления работы Заказчику </w:t>
      </w:r>
      <w:r w:rsidRPr="00C55607">
        <w:t>ПК ТФС</w:t>
      </w:r>
      <w:r>
        <w:t xml:space="preserve"> производится согласно методическому указанию. Приемка системы осуществляется комиссией, созданной Заказчиком.</w:t>
      </w:r>
    </w:p>
    <w:p w14:paraId="570A17B8" w14:textId="77777777" w:rsidR="00B24365" w:rsidRDefault="00B24365" w:rsidP="00B24365">
      <w:pPr>
        <w:pStyle w:val="aa"/>
      </w:pPr>
    </w:p>
    <w:p w14:paraId="393CD35F" w14:textId="77777777" w:rsidR="00B24365" w:rsidRDefault="00B24365" w:rsidP="00B24365">
      <w:pPr>
        <w:pStyle w:val="31"/>
      </w:pPr>
      <w:bookmarkStart w:id="48" w:name="_Toc121408297"/>
      <w:r>
        <w:t>2.1.3 Назначение и цели создания</w:t>
      </w:r>
      <w:bookmarkEnd w:id="48"/>
    </w:p>
    <w:p w14:paraId="6D85C212" w14:textId="77777777" w:rsidR="00B24365" w:rsidRPr="00A23102" w:rsidRDefault="00B24365" w:rsidP="00B24365">
      <w:pPr>
        <w:pStyle w:val="aa"/>
        <w:rPr>
          <w:b/>
          <w:bCs/>
        </w:rPr>
      </w:pPr>
      <w:r w:rsidRPr="00A23102">
        <w:rPr>
          <w:b/>
          <w:bCs/>
        </w:rPr>
        <w:t>2.1.3.1 Назначение</w:t>
      </w:r>
    </w:p>
    <w:p w14:paraId="3F730F38" w14:textId="77777777" w:rsidR="00B24365" w:rsidRDefault="00B24365" w:rsidP="00B24365">
      <w:pPr>
        <w:pStyle w:val="aa"/>
      </w:pPr>
      <w:r>
        <w:t xml:space="preserve">Программный компонент ПК ТФС предназначен для автоматической конвертации файлов </w:t>
      </w:r>
      <w:r>
        <w:rPr>
          <w:lang w:val="en-US"/>
        </w:rPr>
        <w:t>SWRL</w:t>
      </w:r>
      <w:r>
        <w:t xml:space="preserve"> в </w:t>
      </w:r>
      <w:r w:rsidRPr="00DF359E">
        <w:t>формат 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Pr="00DF359E">
        <w:t>.</w:t>
      </w:r>
    </w:p>
    <w:p w14:paraId="3C1BB9BA" w14:textId="77777777" w:rsidR="00B24365" w:rsidRDefault="00B24365" w:rsidP="00B24365">
      <w:pPr>
        <w:pStyle w:val="aa"/>
      </w:pPr>
    </w:p>
    <w:p w14:paraId="0EB0DB02" w14:textId="77777777" w:rsidR="00B24365" w:rsidRPr="00251592" w:rsidRDefault="00B24365" w:rsidP="00B24365">
      <w:pPr>
        <w:pStyle w:val="aa"/>
        <w:rPr>
          <w:b/>
          <w:bCs/>
        </w:rPr>
      </w:pPr>
      <w:r w:rsidRPr="00251592">
        <w:rPr>
          <w:b/>
          <w:bCs/>
        </w:rPr>
        <w:t>2.1.3.2 Цели создания</w:t>
      </w:r>
    </w:p>
    <w:p w14:paraId="31CE8550" w14:textId="77777777" w:rsidR="00B24365" w:rsidRDefault="00B24365" w:rsidP="00B24365">
      <w:pPr>
        <w:pStyle w:val="aa"/>
        <w:numPr>
          <w:ilvl w:val="0"/>
          <w:numId w:val="23"/>
        </w:numPr>
        <w:ind w:left="0" w:firstLine="709"/>
      </w:pPr>
      <w:r>
        <w:t>Цели создания и внедрения ПК ТФС:</w:t>
      </w:r>
    </w:p>
    <w:p w14:paraId="5ADD20A2" w14:textId="77777777" w:rsidR="00B24365" w:rsidRDefault="00B24365" w:rsidP="00B24365">
      <w:pPr>
        <w:pStyle w:val="aa"/>
        <w:rPr>
          <w:lang w:val="en-US"/>
        </w:rPr>
      </w:pPr>
      <w:r>
        <w:t>автоматизация конвертации файлов структуры</w:t>
      </w:r>
      <w:r>
        <w:rPr>
          <w:lang w:val="en-US"/>
        </w:rPr>
        <w:t>;</w:t>
      </w:r>
    </w:p>
    <w:p w14:paraId="7039C722" w14:textId="77777777" w:rsidR="00B24365" w:rsidRDefault="00B24365" w:rsidP="00B24365">
      <w:pPr>
        <w:pStyle w:val="aa"/>
        <w:numPr>
          <w:ilvl w:val="0"/>
          <w:numId w:val="23"/>
        </w:numPr>
        <w:ind w:left="0" w:firstLine="709"/>
      </w:pPr>
      <w:r>
        <w:t>Цели текущего этапа</w:t>
      </w:r>
    </w:p>
    <w:p w14:paraId="73994CD9" w14:textId="77777777" w:rsidR="00B24365" w:rsidRDefault="00B24365" w:rsidP="00B24365">
      <w:pPr>
        <w:pStyle w:val="aa"/>
      </w:pPr>
      <w:r w:rsidRPr="006671A5">
        <w:t xml:space="preserve">Целью работ по данному этапу проекта является создание первой экспериментальной версии </w:t>
      </w:r>
      <w:r>
        <w:t>программного компонента</w:t>
      </w:r>
      <w:r w:rsidRPr="006671A5">
        <w:t>.</w:t>
      </w:r>
    </w:p>
    <w:p w14:paraId="5B261771" w14:textId="77777777" w:rsidR="00B24365" w:rsidRDefault="00B24365" w:rsidP="00B24365">
      <w:pPr>
        <w:pStyle w:val="aa"/>
      </w:pPr>
    </w:p>
    <w:p w14:paraId="5F5E3892" w14:textId="77777777" w:rsidR="00B24365" w:rsidRDefault="00B24365" w:rsidP="00B24365">
      <w:pPr>
        <w:pStyle w:val="31"/>
      </w:pPr>
      <w:bookmarkStart w:id="49" w:name="_Toc121408298"/>
      <w:r>
        <w:lastRenderedPageBreak/>
        <w:t>2.1.4 Характеристика объектов автоматизации</w:t>
      </w:r>
      <w:bookmarkEnd w:id="49"/>
    </w:p>
    <w:p w14:paraId="3CAD0FCE" w14:textId="77777777" w:rsidR="00B24365" w:rsidRPr="006B3981" w:rsidRDefault="00B24365" w:rsidP="00B24365">
      <w:pPr>
        <w:pStyle w:val="aa"/>
        <w:rPr>
          <w:b/>
          <w:bCs/>
        </w:rPr>
      </w:pPr>
      <w:r w:rsidRPr="006B3981">
        <w:rPr>
          <w:b/>
          <w:bCs/>
        </w:rPr>
        <w:t>2.1.4.1 Краткие сведения об объекте автоматизации</w:t>
      </w:r>
    </w:p>
    <w:p w14:paraId="564438B6" w14:textId="77777777" w:rsidR="00B24365" w:rsidRDefault="00B24365" w:rsidP="00B24365">
      <w:pPr>
        <w:pStyle w:val="aa"/>
      </w:pPr>
      <w:r>
        <w:t>Объектом автоматизации является учебный процесс Иркутского Национального Исследовательского Технического университета.</w:t>
      </w:r>
    </w:p>
    <w:p w14:paraId="12408705" w14:textId="77777777" w:rsidR="00B24365" w:rsidRDefault="00B24365" w:rsidP="00B24365">
      <w:pPr>
        <w:pStyle w:val="aa"/>
      </w:pPr>
      <w:r>
        <w:t>Предметом автоматизации является процесс конвертации файлов структуры.</w:t>
      </w:r>
    </w:p>
    <w:p w14:paraId="508889AE" w14:textId="77777777" w:rsidR="00B24365" w:rsidRDefault="00B24365" w:rsidP="00B24365">
      <w:pPr>
        <w:pStyle w:val="aa"/>
      </w:pPr>
    </w:p>
    <w:p w14:paraId="2116C143" w14:textId="77777777" w:rsidR="00B24365" w:rsidRPr="00A44672" w:rsidRDefault="00B24365" w:rsidP="00B24365">
      <w:pPr>
        <w:pStyle w:val="aa"/>
        <w:rPr>
          <w:b/>
          <w:bCs/>
        </w:rPr>
      </w:pPr>
      <w:r w:rsidRPr="00A44672">
        <w:rPr>
          <w:b/>
          <w:bCs/>
        </w:rPr>
        <w:t xml:space="preserve">2.1.4.2 Сведения об условиях эксплуатации </w:t>
      </w:r>
    </w:p>
    <w:p w14:paraId="0100F425" w14:textId="77777777" w:rsidR="00B24365" w:rsidRDefault="00B24365" w:rsidP="00B24365">
      <w:pPr>
        <w:pStyle w:val="aa"/>
      </w:pPr>
      <w:r>
        <w:t>Программный компонент</w:t>
      </w:r>
      <w:r w:rsidRPr="00F30EDB">
        <w:t xml:space="preserve"> будет эксплуатироваться в составе программно</w:t>
      </w:r>
      <w:r>
        <w:t>го</w:t>
      </w:r>
      <w:r w:rsidRPr="00F30EDB">
        <w:t xml:space="preserve"> комплекса Заказчика.</w:t>
      </w:r>
    </w:p>
    <w:p w14:paraId="1CA2E9E3" w14:textId="77777777" w:rsidR="00B24365" w:rsidRDefault="00B24365" w:rsidP="00B24365">
      <w:pPr>
        <w:pStyle w:val="aa"/>
      </w:pPr>
    </w:p>
    <w:p w14:paraId="30F37705" w14:textId="77777777" w:rsidR="00B24365" w:rsidRDefault="00B24365" w:rsidP="00B24365">
      <w:pPr>
        <w:pStyle w:val="31"/>
      </w:pPr>
      <w:bookmarkStart w:id="50" w:name="_Toc121408299"/>
      <w:r>
        <w:t>2.1.5 Требования к программе или программному изделию</w:t>
      </w:r>
      <w:bookmarkEnd w:id="50"/>
    </w:p>
    <w:p w14:paraId="0729B9B9" w14:textId="77777777" w:rsidR="00B24365" w:rsidRDefault="00B24365" w:rsidP="00B24365">
      <w:pPr>
        <w:pStyle w:val="aa"/>
        <w:rPr>
          <w:b/>
          <w:bCs/>
        </w:rPr>
      </w:pPr>
      <w:r w:rsidRPr="00B40A4E">
        <w:rPr>
          <w:b/>
          <w:bCs/>
        </w:rPr>
        <w:t>2.1.5.1 Требования к функциональным характеристикам</w:t>
      </w:r>
    </w:p>
    <w:p w14:paraId="66C6A132" w14:textId="77777777" w:rsidR="00B24365" w:rsidRPr="00864AFD" w:rsidRDefault="00B24365" w:rsidP="00B24365">
      <w:pPr>
        <w:pStyle w:val="aa"/>
        <w:numPr>
          <w:ilvl w:val="0"/>
          <w:numId w:val="24"/>
        </w:numPr>
        <w:ind w:left="0" w:firstLine="709"/>
      </w:pPr>
      <w:r w:rsidRPr="00864AFD">
        <w:t>Программный компонент должен обеспечивать возможность выполнения следующих функций:</w:t>
      </w:r>
    </w:p>
    <w:p w14:paraId="6D22D916" w14:textId="77777777" w:rsidR="00B24365" w:rsidRPr="00864AFD" w:rsidRDefault="00B24365" w:rsidP="00B24365">
      <w:pPr>
        <w:pStyle w:val="aa"/>
      </w:pPr>
      <w:r w:rsidRPr="00864AFD">
        <w:t xml:space="preserve">указание пути к файлу </w:t>
      </w:r>
      <w:r>
        <w:rPr>
          <w:lang w:val="en-US"/>
        </w:rPr>
        <w:t>SWRL</w:t>
      </w:r>
      <w:r w:rsidRPr="00864AFD">
        <w:t>;</w:t>
      </w:r>
    </w:p>
    <w:p w14:paraId="6CEF01F2" w14:textId="77777777" w:rsidR="00B24365" w:rsidRPr="00864AFD" w:rsidRDefault="00B24365" w:rsidP="00B24365">
      <w:pPr>
        <w:pStyle w:val="aa"/>
      </w:pPr>
      <w:r w:rsidRPr="00864AFD">
        <w:t>указание пути к месту сохранения конвертированного файла;</w:t>
      </w:r>
    </w:p>
    <w:p w14:paraId="282AA2EB" w14:textId="77777777" w:rsidR="00B24365" w:rsidRPr="00864AFD" w:rsidRDefault="00B24365" w:rsidP="00B24365">
      <w:pPr>
        <w:pStyle w:val="aa"/>
      </w:pPr>
      <w:r w:rsidRPr="00864AFD">
        <w:t>оповещение пользователя об успешной процедуре конвертации файла;</w:t>
      </w:r>
    </w:p>
    <w:p w14:paraId="06B8CA8C" w14:textId="77777777" w:rsidR="00B24365" w:rsidRPr="00864AFD" w:rsidRDefault="00B24365" w:rsidP="00B24365">
      <w:pPr>
        <w:pStyle w:val="aa"/>
      </w:pPr>
      <w:r w:rsidRPr="00864AFD">
        <w:t>оповещение пользователя об ошибке при конвертации файла.</w:t>
      </w:r>
    </w:p>
    <w:p w14:paraId="7A3F00AC" w14:textId="77777777" w:rsidR="00B24365" w:rsidRPr="00864AFD" w:rsidRDefault="00B24365" w:rsidP="00B24365">
      <w:pPr>
        <w:pStyle w:val="aa"/>
        <w:numPr>
          <w:ilvl w:val="0"/>
          <w:numId w:val="24"/>
        </w:numPr>
        <w:ind w:left="0" w:firstLine="709"/>
      </w:pPr>
      <w:r w:rsidRPr="00864AFD">
        <w:t>Исходные данные:</w:t>
      </w:r>
    </w:p>
    <w:p w14:paraId="5E09BFF1" w14:textId="77777777" w:rsidR="00B24365" w:rsidRPr="00864AFD" w:rsidRDefault="00B24365" w:rsidP="00B24365">
      <w:pPr>
        <w:pStyle w:val="aa"/>
      </w:pPr>
      <w:r w:rsidRPr="00864AFD">
        <w:t xml:space="preserve">путь к файлу </w:t>
      </w:r>
      <w:r>
        <w:rPr>
          <w:lang w:val="en-US"/>
        </w:rPr>
        <w:t>SWRL</w:t>
      </w:r>
      <w:r w:rsidRPr="00864AFD">
        <w:t>;</w:t>
      </w:r>
    </w:p>
    <w:p w14:paraId="37156B53" w14:textId="77777777" w:rsidR="00B24365" w:rsidRPr="00864AFD" w:rsidRDefault="00B24365" w:rsidP="00B24365">
      <w:pPr>
        <w:pStyle w:val="aa"/>
      </w:pPr>
      <w:r w:rsidRPr="00864AFD">
        <w:t>пусть к месту сохранения конвертированного файла.</w:t>
      </w:r>
    </w:p>
    <w:p w14:paraId="4BC322C6" w14:textId="77777777" w:rsidR="00B24365" w:rsidRDefault="00B24365" w:rsidP="00B24365">
      <w:pPr>
        <w:pStyle w:val="aa"/>
      </w:pPr>
    </w:p>
    <w:p w14:paraId="1819D4AF" w14:textId="77777777" w:rsidR="00B24365" w:rsidRDefault="00B24365" w:rsidP="00B24365">
      <w:pPr>
        <w:pStyle w:val="aa"/>
        <w:rPr>
          <w:b/>
          <w:bCs/>
        </w:rPr>
      </w:pPr>
      <w:r w:rsidRPr="00864AFD">
        <w:rPr>
          <w:b/>
          <w:bCs/>
        </w:rPr>
        <w:t>2.1.5.2 Требования к надежности</w:t>
      </w:r>
    </w:p>
    <w:p w14:paraId="3200ED61" w14:textId="77777777" w:rsidR="00B24365" w:rsidRDefault="00B24365" w:rsidP="00B24365">
      <w:pPr>
        <w:pStyle w:val="aa"/>
      </w:pPr>
      <w:r>
        <w:t>Предусмотреть контроль вводимой информации.</w:t>
      </w:r>
    </w:p>
    <w:p w14:paraId="689F77BB" w14:textId="77777777" w:rsidR="00B24365" w:rsidRDefault="00B24365" w:rsidP="00B24365">
      <w:pPr>
        <w:pStyle w:val="aa"/>
      </w:pPr>
      <w:r w:rsidRPr="00F82CF9">
        <w:t>Предусмотреть блокировку некорректных действий пользователя при работе с системой.</w:t>
      </w:r>
    </w:p>
    <w:p w14:paraId="48C12470" w14:textId="77777777" w:rsidR="00B24365" w:rsidRDefault="00B24365" w:rsidP="00B24365">
      <w:pPr>
        <w:pStyle w:val="aa"/>
      </w:pPr>
    </w:p>
    <w:p w14:paraId="349FBEEB" w14:textId="77777777" w:rsidR="00B24365" w:rsidRPr="008767C6" w:rsidRDefault="00B24365" w:rsidP="00B24365">
      <w:pPr>
        <w:pStyle w:val="aa"/>
        <w:rPr>
          <w:b/>
          <w:bCs/>
        </w:rPr>
      </w:pPr>
      <w:r w:rsidRPr="008767C6">
        <w:rPr>
          <w:b/>
          <w:bCs/>
        </w:rPr>
        <w:t>2.1.5.3 Требования к составу и параметрам технических средств</w:t>
      </w:r>
    </w:p>
    <w:p w14:paraId="6F6C1C3A" w14:textId="77777777" w:rsidR="00B24365" w:rsidRDefault="00B24365" w:rsidP="00B24365">
      <w:pPr>
        <w:pStyle w:val="aa"/>
      </w:pPr>
      <w:r>
        <w:t xml:space="preserve">Система должна работать на </w:t>
      </w:r>
      <w:r>
        <w:rPr>
          <w:lang w:val="en-US"/>
        </w:rPr>
        <w:t>IBM</w:t>
      </w:r>
      <w:r w:rsidRPr="00217C6D">
        <w:t xml:space="preserve"> </w:t>
      </w:r>
      <w:r>
        <w:t>совместимых персональных компьютерах.</w:t>
      </w:r>
    </w:p>
    <w:p w14:paraId="2183DBA0" w14:textId="77777777" w:rsidR="00B24365" w:rsidRDefault="00B24365" w:rsidP="00B24365">
      <w:pPr>
        <w:pStyle w:val="aa"/>
      </w:pPr>
      <w:r>
        <w:t>Минимальная конфигурация:</w:t>
      </w:r>
    </w:p>
    <w:p w14:paraId="5A8D5B05" w14:textId="77777777" w:rsidR="00B24365" w:rsidRDefault="00B24365" w:rsidP="00B24365">
      <w:pPr>
        <w:pStyle w:val="aa"/>
      </w:pPr>
      <w:r>
        <w:t xml:space="preserve">тип процессора: </w:t>
      </w:r>
      <w:r w:rsidRPr="00B5271A">
        <w:t xml:space="preserve">Celeron </w:t>
      </w:r>
      <w:r>
        <w:t>и выше;</w:t>
      </w:r>
    </w:p>
    <w:p w14:paraId="7BE9BD1C" w14:textId="77777777" w:rsidR="00B24365" w:rsidRDefault="00B24365" w:rsidP="00B24365">
      <w:pPr>
        <w:pStyle w:val="aa"/>
      </w:pPr>
      <w:r>
        <w:t>объем оперативного запоминающего устройства: 2048 Мб и более.</w:t>
      </w:r>
    </w:p>
    <w:p w14:paraId="5108C365" w14:textId="77777777" w:rsidR="00B24365" w:rsidRDefault="00B24365" w:rsidP="00B24365">
      <w:pPr>
        <w:pStyle w:val="aa"/>
      </w:pPr>
    </w:p>
    <w:p w14:paraId="583CED01" w14:textId="77777777" w:rsidR="00B24365" w:rsidRDefault="00B24365" w:rsidP="00B24365">
      <w:pPr>
        <w:pStyle w:val="aa"/>
        <w:rPr>
          <w:b/>
          <w:bCs/>
        </w:rPr>
      </w:pPr>
      <w:r w:rsidRPr="00E21143">
        <w:rPr>
          <w:b/>
          <w:bCs/>
        </w:rPr>
        <w:t>2.1.5.4 Требования к информационной и программной</w:t>
      </w:r>
      <w:r>
        <w:rPr>
          <w:b/>
          <w:bCs/>
        </w:rPr>
        <w:t xml:space="preserve"> </w:t>
      </w:r>
      <w:r w:rsidRPr="00E21143">
        <w:rPr>
          <w:b/>
          <w:bCs/>
        </w:rPr>
        <w:t>совместимости</w:t>
      </w:r>
    </w:p>
    <w:p w14:paraId="345D2E1C" w14:textId="77777777" w:rsidR="00B24365" w:rsidRDefault="00B24365" w:rsidP="00B24365">
      <w:pPr>
        <w:pStyle w:val="aa"/>
      </w:pPr>
      <w:r>
        <w:t xml:space="preserve">Система должна работать под управлением семейства операционных систем </w:t>
      </w:r>
      <w:r w:rsidRPr="00CA10DC">
        <w:t>Windows NT</w:t>
      </w:r>
      <w:r>
        <w:t>.</w:t>
      </w:r>
    </w:p>
    <w:p w14:paraId="75BEAD7A" w14:textId="77777777" w:rsidR="00B24365" w:rsidRDefault="00B24365" w:rsidP="00B24365">
      <w:pPr>
        <w:pStyle w:val="aa"/>
      </w:pPr>
    </w:p>
    <w:p w14:paraId="2F122233" w14:textId="77777777" w:rsidR="00B24365" w:rsidRDefault="00B24365" w:rsidP="00B24365">
      <w:pPr>
        <w:pStyle w:val="aa"/>
        <w:rPr>
          <w:b/>
          <w:bCs/>
        </w:rPr>
      </w:pPr>
      <w:r w:rsidRPr="00AF697B">
        <w:rPr>
          <w:b/>
          <w:bCs/>
        </w:rPr>
        <w:t>2.1.5.5 Требования к организационному обеспечению</w:t>
      </w:r>
    </w:p>
    <w:p w14:paraId="65B6C230" w14:textId="77777777" w:rsidR="00B24365" w:rsidRDefault="00B24365" w:rsidP="00B24365">
      <w:pPr>
        <w:pStyle w:val="aa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2F44861A" w14:textId="77777777" w:rsidR="00B24365" w:rsidRDefault="00B24365" w:rsidP="00B24365">
      <w:pPr>
        <w:pStyle w:val="aa"/>
      </w:pPr>
      <w:r>
        <w:lastRenderedPageBreak/>
        <w:t>- административные вопросы;</w:t>
      </w:r>
    </w:p>
    <w:p w14:paraId="72D9650A" w14:textId="77777777" w:rsidR="00B24365" w:rsidRDefault="00B24365" w:rsidP="00B24365">
      <w:pPr>
        <w:pStyle w:val="aa"/>
      </w:pPr>
      <w:r>
        <w:t>- инженерно-технические вопросы;</w:t>
      </w:r>
    </w:p>
    <w:p w14:paraId="1906296B" w14:textId="77777777" w:rsidR="00B24365" w:rsidRDefault="00B24365" w:rsidP="00B24365">
      <w:pPr>
        <w:pStyle w:val="aa"/>
      </w:pPr>
      <w:r>
        <w:t>- вопросы методического обеспечения.</w:t>
      </w:r>
    </w:p>
    <w:p w14:paraId="1C6FC038" w14:textId="77777777" w:rsidR="00B24365" w:rsidRDefault="00B24365" w:rsidP="00B24365">
      <w:pPr>
        <w:pStyle w:val="aa"/>
      </w:pPr>
    </w:p>
    <w:p w14:paraId="062DEFBA" w14:textId="77777777" w:rsidR="00B24365" w:rsidRDefault="00B24365" w:rsidP="00B24365">
      <w:pPr>
        <w:pStyle w:val="31"/>
      </w:pPr>
      <w:bookmarkStart w:id="51" w:name="_Toc121408300"/>
      <w:r w:rsidRPr="00EC73A7">
        <w:t>2.1.</w:t>
      </w:r>
      <w:r>
        <w:t>6</w:t>
      </w:r>
      <w:r w:rsidRPr="00EC73A7">
        <w:t xml:space="preserve"> Состав и содержание работ по созданию системы</w:t>
      </w:r>
      <w:bookmarkEnd w:id="51"/>
    </w:p>
    <w:p w14:paraId="2B525BB5" w14:textId="77777777" w:rsidR="00B24365" w:rsidRDefault="00B24365" w:rsidP="00B24365">
      <w:pPr>
        <w:pStyle w:val="aa"/>
      </w:pPr>
      <w: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B24365" w:rsidRPr="00ED16D9" w14:paraId="5C9D2D19" w14:textId="77777777" w:rsidTr="00F90303">
        <w:tc>
          <w:tcPr>
            <w:tcW w:w="522" w:type="dxa"/>
            <w:shd w:val="clear" w:color="auto" w:fill="auto"/>
          </w:tcPr>
          <w:p w14:paraId="1194FDE2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BDC7363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73435DDA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7A745992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B24365" w:rsidRPr="00ED16D9" w14:paraId="29FE241B" w14:textId="77777777" w:rsidTr="00F90303">
        <w:tc>
          <w:tcPr>
            <w:tcW w:w="522" w:type="dxa"/>
            <w:shd w:val="clear" w:color="auto" w:fill="auto"/>
          </w:tcPr>
          <w:p w14:paraId="14D80A0D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3F0652C3" w14:textId="77777777" w:rsidR="00B24365" w:rsidRPr="00ED16D9" w:rsidRDefault="00B24365" w:rsidP="00F90303">
            <w:pPr>
              <w:pStyle w:val="aa"/>
              <w:ind w:firstLine="0"/>
            </w:pPr>
            <w:r>
              <w:rPr>
                <w:spacing w:val="-1"/>
              </w:rPr>
              <w:t>Выбор языка программирования и подходящей среды для разработки.</w:t>
            </w:r>
          </w:p>
          <w:p w14:paraId="70A1EBF6" w14:textId="77777777" w:rsidR="00B24365" w:rsidRPr="00ED16D9" w:rsidRDefault="00B24365" w:rsidP="00F90303">
            <w:pPr>
              <w:pStyle w:val="aa"/>
              <w:rPr>
                <w:spacing w:val="-3"/>
              </w:rPr>
            </w:pPr>
          </w:p>
        </w:tc>
        <w:tc>
          <w:tcPr>
            <w:tcW w:w="1894" w:type="dxa"/>
            <w:shd w:val="clear" w:color="auto" w:fill="auto"/>
          </w:tcPr>
          <w:p w14:paraId="0EE63681" w14:textId="77777777" w:rsidR="00B24365" w:rsidRPr="00ED16D9" w:rsidRDefault="00B24365" w:rsidP="00F90303">
            <w:pPr>
              <w:pStyle w:val="aa"/>
              <w:ind w:firstLine="0"/>
              <w:rPr>
                <w:spacing w:val="-3"/>
              </w:rPr>
            </w:pPr>
            <w:r w:rsidRPr="00ED16D9">
              <w:rPr>
                <w:spacing w:val="7"/>
              </w:rPr>
              <w:t>01.0</w:t>
            </w:r>
            <w:r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>
              <w:rPr>
                <w:spacing w:val="7"/>
              </w:rPr>
              <w:t>11</w:t>
            </w:r>
            <w:r w:rsidRPr="00ED16D9">
              <w:rPr>
                <w:spacing w:val="7"/>
              </w:rPr>
              <w:t>.0</w:t>
            </w:r>
            <w:r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0C5A956" w14:textId="77777777" w:rsidR="00B24365" w:rsidRPr="00ED16D9" w:rsidRDefault="00B24365" w:rsidP="00F90303">
            <w:pPr>
              <w:pStyle w:val="aa"/>
              <w:ind w:firstLine="0"/>
              <w:rPr>
                <w:spacing w:val="-3"/>
              </w:rPr>
            </w:pPr>
            <w:r>
              <w:rPr>
                <w:spacing w:val="-3"/>
              </w:rPr>
              <w:t>Обоснование выбора языка программирования.</w:t>
            </w:r>
          </w:p>
        </w:tc>
      </w:tr>
      <w:tr w:rsidR="00B24365" w:rsidRPr="00ED16D9" w14:paraId="2D6EB078" w14:textId="77777777" w:rsidTr="00F90303">
        <w:tc>
          <w:tcPr>
            <w:tcW w:w="522" w:type="dxa"/>
            <w:shd w:val="clear" w:color="auto" w:fill="auto"/>
          </w:tcPr>
          <w:p w14:paraId="15BBEDD0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659EFB68" w14:textId="77777777" w:rsidR="00B24365" w:rsidRPr="00ED16D9" w:rsidRDefault="00B24365" w:rsidP="00F90303">
            <w:pPr>
              <w:pStyle w:val="aa"/>
              <w:ind w:firstLine="0"/>
            </w:pPr>
            <w:r>
              <w:rPr>
                <w:spacing w:val="3"/>
              </w:rPr>
              <w:t>Разработка ядра программного компонента.</w:t>
            </w:r>
          </w:p>
          <w:p w14:paraId="1F1FC37D" w14:textId="77777777" w:rsidR="00B24365" w:rsidRPr="00ED16D9" w:rsidRDefault="00B24365" w:rsidP="00F90303">
            <w:pPr>
              <w:pStyle w:val="aa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209B4BCF" w14:textId="77777777" w:rsidR="00B24365" w:rsidRPr="00E57B1A" w:rsidRDefault="00B24365" w:rsidP="00F90303">
            <w:pPr>
              <w:pStyle w:val="aa"/>
              <w:ind w:firstLine="0"/>
              <w:rPr>
                <w:spacing w:val="7"/>
                <w:lang w:val="en-US"/>
              </w:rPr>
            </w:pPr>
            <w:r>
              <w:rPr>
                <w:spacing w:val="7"/>
              </w:rPr>
              <w:t>12.09.2022-09.10.2022</w:t>
            </w:r>
          </w:p>
        </w:tc>
        <w:tc>
          <w:tcPr>
            <w:tcW w:w="2841" w:type="dxa"/>
            <w:shd w:val="clear" w:color="auto" w:fill="auto"/>
          </w:tcPr>
          <w:p w14:paraId="00B7FCED" w14:textId="77777777" w:rsidR="00B24365" w:rsidRPr="00ED16D9" w:rsidRDefault="00B24365" w:rsidP="00F90303">
            <w:pPr>
              <w:pStyle w:val="aa"/>
              <w:ind w:firstLine="0"/>
              <w:rPr>
                <w:spacing w:val="6"/>
              </w:rPr>
            </w:pPr>
            <w:r>
              <w:rPr>
                <w:spacing w:val="2"/>
              </w:rPr>
              <w:t>Реализация системы на уровне ядра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 xml:space="preserve"> Описание методов и алгоритмов.</w:t>
            </w:r>
          </w:p>
        </w:tc>
      </w:tr>
      <w:tr w:rsidR="00B24365" w:rsidRPr="00ED16D9" w14:paraId="21D7DA04" w14:textId="77777777" w:rsidTr="00F90303">
        <w:tc>
          <w:tcPr>
            <w:tcW w:w="522" w:type="dxa"/>
            <w:shd w:val="clear" w:color="auto" w:fill="auto"/>
          </w:tcPr>
          <w:p w14:paraId="0A74B10F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39B933AD" w14:textId="77777777" w:rsidR="00B24365" w:rsidRPr="00ED16D9" w:rsidRDefault="00B24365" w:rsidP="00F90303">
            <w:pPr>
              <w:pStyle w:val="aa"/>
              <w:ind w:firstLine="0"/>
              <w:rPr>
                <w:spacing w:val="3"/>
              </w:rPr>
            </w:pPr>
            <w:r w:rsidRPr="00ED16D9">
              <w:rPr>
                <w:spacing w:val="3"/>
              </w:rPr>
              <w:t>Разработка</w:t>
            </w:r>
            <w:r>
              <w:rPr>
                <w:spacing w:val="3"/>
              </w:rPr>
              <w:t xml:space="preserve"> графического интерфейса приложения.</w:t>
            </w:r>
          </w:p>
        </w:tc>
        <w:tc>
          <w:tcPr>
            <w:tcW w:w="1894" w:type="dxa"/>
            <w:shd w:val="clear" w:color="auto" w:fill="auto"/>
          </w:tcPr>
          <w:p w14:paraId="11003DEB" w14:textId="77777777" w:rsidR="00B24365" w:rsidRPr="00ED16D9" w:rsidRDefault="00B24365" w:rsidP="00F90303">
            <w:pPr>
              <w:pStyle w:val="aa"/>
              <w:ind w:firstLine="0"/>
              <w:rPr>
                <w:spacing w:val="6"/>
              </w:rPr>
            </w:pPr>
            <w:r>
              <w:rPr>
                <w:spacing w:val="6"/>
              </w:rPr>
              <w:t>10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</w:t>
            </w:r>
            <w:r w:rsidRPr="00ED16D9">
              <w:rPr>
                <w:spacing w:val="6"/>
              </w:rPr>
              <w:t>0.20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  <w:lang w:val="en-US"/>
              </w:rPr>
              <w:t>27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</w:t>
            </w:r>
            <w:r>
              <w:rPr>
                <w:spacing w:val="6"/>
                <w:lang w:val="en-US"/>
              </w:rPr>
              <w:t>1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515415DF" w14:textId="77777777" w:rsidR="00B24365" w:rsidRPr="00ED16D9" w:rsidRDefault="00B24365" w:rsidP="00F90303">
            <w:pPr>
              <w:pStyle w:val="aa"/>
              <w:ind w:firstLine="0"/>
              <w:rPr>
                <w:spacing w:val="2"/>
              </w:rPr>
            </w:pPr>
            <w:r w:rsidRPr="00ED16D9">
              <w:rPr>
                <w:spacing w:val="-1"/>
              </w:rPr>
              <w:t xml:space="preserve">Описание </w:t>
            </w:r>
            <w:r>
              <w:rPr>
                <w:spacing w:val="-1"/>
              </w:rPr>
              <w:t>базового графического интерфейса.</w:t>
            </w:r>
          </w:p>
        </w:tc>
      </w:tr>
      <w:tr w:rsidR="00B24365" w:rsidRPr="00ED16D9" w14:paraId="125FD65F" w14:textId="77777777" w:rsidTr="00F90303">
        <w:tc>
          <w:tcPr>
            <w:tcW w:w="522" w:type="dxa"/>
            <w:shd w:val="clear" w:color="auto" w:fill="auto"/>
          </w:tcPr>
          <w:p w14:paraId="70D3824C" w14:textId="77777777" w:rsidR="00B24365" w:rsidRPr="00ED16D9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7D3A9C4F" w14:textId="77777777" w:rsidR="00B24365" w:rsidRPr="00ED16D9" w:rsidRDefault="00B24365" w:rsidP="00F90303">
            <w:pPr>
              <w:pStyle w:val="aa"/>
              <w:ind w:firstLine="0"/>
              <w:rPr>
                <w:spacing w:val="3"/>
              </w:rPr>
            </w:pPr>
            <w:r w:rsidRPr="00ED16D9">
              <w:rPr>
                <w:spacing w:val="5"/>
              </w:rPr>
              <w:t>Тестирование программ</w:t>
            </w:r>
            <w:r w:rsidRPr="00ED16D9">
              <w:rPr>
                <w:spacing w:val="5"/>
              </w:rPr>
              <w:softHyphen/>
            </w:r>
            <w:r w:rsidRPr="00ED16D9">
              <w:rPr>
                <w:spacing w:val="3"/>
              </w:rPr>
              <w:t xml:space="preserve">ного продукта и составление </w:t>
            </w:r>
            <w:r w:rsidRPr="00ED16D9">
              <w:rPr>
                <w:spacing w:val="-1"/>
              </w:rPr>
              <w:t>программной документации.</w:t>
            </w:r>
          </w:p>
        </w:tc>
        <w:tc>
          <w:tcPr>
            <w:tcW w:w="1894" w:type="dxa"/>
            <w:shd w:val="clear" w:color="auto" w:fill="auto"/>
          </w:tcPr>
          <w:p w14:paraId="4C8B88E5" w14:textId="77777777" w:rsidR="00B24365" w:rsidRPr="00ED16D9" w:rsidRDefault="00B24365" w:rsidP="00F90303">
            <w:pPr>
              <w:pStyle w:val="aa"/>
              <w:ind w:firstLine="0"/>
              <w:rPr>
                <w:spacing w:val="1"/>
              </w:rPr>
            </w:pPr>
            <w:r>
              <w:rPr>
                <w:spacing w:val="1"/>
                <w:lang w:val="en-US"/>
              </w:rPr>
              <w:t>28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1</w:t>
            </w:r>
            <w:r>
              <w:rPr>
                <w:spacing w:val="1"/>
                <w:lang w:val="en-US"/>
              </w:rPr>
              <w:t>1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  <w:r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1</w:t>
            </w:r>
            <w:r>
              <w:rPr>
                <w:spacing w:val="1"/>
                <w:lang w:val="en-US"/>
              </w:rPr>
              <w:t>1</w:t>
            </w:r>
            <w:r w:rsidRPr="00ED16D9">
              <w:rPr>
                <w:spacing w:val="1"/>
              </w:rPr>
              <w:t>.</w:t>
            </w:r>
            <w:r>
              <w:rPr>
                <w:spacing w:val="1"/>
              </w:rPr>
              <w:t>1</w:t>
            </w:r>
            <w:r>
              <w:rPr>
                <w:spacing w:val="1"/>
                <w:lang w:val="en-US"/>
              </w:rPr>
              <w:t>2</w:t>
            </w:r>
            <w:r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200F9F52" w14:textId="77777777" w:rsidR="00B24365" w:rsidRPr="00ED16D9" w:rsidRDefault="00B24365" w:rsidP="00F90303">
            <w:pPr>
              <w:pStyle w:val="aa"/>
              <w:ind w:firstLine="0"/>
              <w:rPr>
                <w:spacing w:val="-1"/>
              </w:rPr>
            </w:pPr>
            <w:r w:rsidRPr="00ED16D9">
              <w:t>Тесты. Про</w:t>
            </w:r>
            <w:r w:rsidRPr="00ED16D9">
              <w:softHyphen/>
            </w:r>
            <w:r w:rsidRPr="00ED16D9">
              <w:rPr>
                <w:spacing w:val="-1"/>
              </w:rPr>
              <w:t>граммный продукт.</w:t>
            </w:r>
          </w:p>
        </w:tc>
      </w:tr>
      <w:tr w:rsidR="00B24365" w:rsidRPr="00ED16D9" w14:paraId="14B475BC" w14:textId="77777777" w:rsidTr="00F90303">
        <w:tc>
          <w:tcPr>
            <w:tcW w:w="522" w:type="dxa"/>
            <w:shd w:val="clear" w:color="auto" w:fill="auto"/>
          </w:tcPr>
          <w:p w14:paraId="01AFBC3A" w14:textId="77777777" w:rsidR="00B24365" w:rsidRDefault="00B24365" w:rsidP="00F90303">
            <w:pPr>
              <w:pStyle w:val="aa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4DD4BC02" w14:textId="77777777" w:rsidR="00B24365" w:rsidRPr="00ED16D9" w:rsidRDefault="00B24365" w:rsidP="00F90303">
            <w:pPr>
              <w:pStyle w:val="aa"/>
              <w:ind w:firstLine="0"/>
              <w:rPr>
                <w:spacing w:val="5"/>
              </w:rPr>
            </w:pPr>
            <w:r>
              <w:rPr>
                <w:spacing w:val="5"/>
              </w:rPr>
              <w:t>Написание сопроводительной документации</w:t>
            </w:r>
          </w:p>
        </w:tc>
        <w:tc>
          <w:tcPr>
            <w:tcW w:w="1894" w:type="dxa"/>
            <w:shd w:val="clear" w:color="auto" w:fill="auto"/>
          </w:tcPr>
          <w:p w14:paraId="753D88BE" w14:textId="77777777" w:rsidR="00B24365" w:rsidRDefault="00B24365" w:rsidP="00F90303">
            <w:pPr>
              <w:pStyle w:val="aa"/>
              <w:ind w:firstLine="0"/>
              <w:rPr>
                <w:spacing w:val="6"/>
              </w:rPr>
            </w:pPr>
            <w:r>
              <w:rPr>
                <w:spacing w:val="6"/>
              </w:rPr>
              <w:t>12</w:t>
            </w:r>
            <w:r w:rsidRPr="00ED16D9">
              <w:rPr>
                <w:spacing w:val="6"/>
              </w:rPr>
              <w:t>.1</w:t>
            </w:r>
            <w:r>
              <w:rPr>
                <w:spacing w:val="6"/>
              </w:rPr>
              <w:t>2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25</w:t>
            </w:r>
            <w:r w:rsidRPr="00ED16D9">
              <w:rPr>
                <w:spacing w:val="6"/>
              </w:rPr>
              <w:t>.12.20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54B3E712" w14:textId="77777777" w:rsidR="00B24365" w:rsidRPr="00ED16D9" w:rsidRDefault="00B24365" w:rsidP="00F90303">
            <w:pPr>
              <w:pStyle w:val="aa"/>
              <w:ind w:firstLine="0"/>
            </w:pPr>
            <w:r w:rsidRPr="00ED16D9">
              <w:t>Документация. Про</w:t>
            </w:r>
            <w:r w:rsidRPr="00ED16D9">
              <w:softHyphen/>
            </w:r>
            <w:r w:rsidRPr="00ED16D9">
              <w:rPr>
                <w:spacing w:val="-1"/>
              </w:rPr>
              <w:t>граммный продукт.</w:t>
            </w:r>
          </w:p>
        </w:tc>
      </w:tr>
    </w:tbl>
    <w:p w14:paraId="6A1558C1" w14:textId="77777777" w:rsidR="00B24365" w:rsidRDefault="00B24365" w:rsidP="00B24365">
      <w:pPr>
        <w:pStyle w:val="aa"/>
      </w:pPr>
      <w:r w:rsidRPr="00AE2395">
        <w:t>По окончанию каждого этапа заказчику будет предоставлен отчёт о выполненной работе.</w:t>
      </w:r>
    </w:p>
    <w:p w14:paraId="4FFACB70" w14:textId="77777777" w:rsidR="00B24365" w:rsidRDefault="00B24365" w:rsidP="00B24365">
      <w:pPr>
        <w:pStyle w:val="aa"/>
      </w:pPr>
    </w:p>
    <w:p w14:paraId="635B7408" w14:textId="77777777" w:rsidR="00B24365" w:rsidRDefault="00B24365" w:rsidP="00B24365">
      <w:pPr>
        <w:pStyle w:val="31"/>
      </w:pPr>
      <w:bookmarkStart w:id="52" w:name="_Toc121408301"/>
      <w:r w:rsidRPr="00EC73A7">
        <w:t>2.1.</w:t>
      </w:r>
      <w:r>
        <w:t>7</w:t>
      </w:r>
      <w:r w:rsidRPr="00EC73A7">
        <w:t xml:space="preserve"> </w:t>
      </w:r>
      <w:r>
        <w:t>Порядок контроля и приемки</w:t>
      </w:r>
      <w:bookmarkEnd w:id="52"/>
    </w:p>
    <w:p w14:paraId="467F49C5" w14:textId="77777777" w:rsidR="00B24365" w:rsidRPr="008A22D1" w:rsidRDefault="00B24365" w:rsidP="00B24365">
      <w:pPr>
        <w:pStyle w:val="aa"/>
        <w:rPr>
          <w:b/>
          <w:bCs/>
        </w:rPr>
      </w:pPr>
      <w:r w:rsidRPr="008A22D1">
        <w:rPr>
          <w:b/>
          <w:bCs/>
        </w:rPr>
        <w:t>2.1.7.1 Сдача-приемка работ</w:t>
      </w:r>
    </w:p>
    <w:p w14:paraId="1C3DF5DE" w14:textId="77777777" w:rsidR="00B24365" w:rsidRDefault="00B24365" w:rsidP="00B24365">
      <w:pPr>
        <w:pStyle w:val="aa"/>
      </w:pPr>
      <w:r w:rsidRPr="008A22D1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100DFD53" w14:textId="77777777" w:rsidR="00B24365" w:rsidRDefault="00B24365" w:rsidP="00B24365">
      <w:pPr>
        <w:pStyle w:val="aa"/>
      </w:pPr>
    </w:p>
    <w:p w14:paraId="03BC0B0F" w14:textId="77777777" w:rsidR="00B24365" w:rsidRPr="00BC7B42" w:rsidRDefault="00B24365" w:rsidP="00B24365">
      <w:pPr>
        <w:pStyle w:val="aa"/>
        <w:rPr>
          <w:b/>
          <w:bCs/>
        </w:rPr>
      </w:pPr>
      <w:r w:rsidRPr="00BC7B42">
        <w:rPr>
          <w:b/>
          <w:bCs/>
        </w:rPr>
        <w:t>2.1.7.2 Предварительные испытания</w:t>
      </w:r>
    </w:p>
    <w:p w14:paraId="6000F0E0" w14:textId="77777777" w:rsidR="00B24365" w:rsidRDefault="00B24365" w:rsidP="00B24365">
      <w:pPr>
        <w:pStyle w:val="aa"/>
      </w:pPr>
      <w:r>
        <w:t>При сдаче-приёмке готовых подсистем ПК ТФС, создаваемых в рамках настоящей работы, проводятся предварительные испытания с целью подтверждения работоспособности соответствующей подсистемы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1F25A495" w14:textId="77777777" w:rsidR="00B24365" w:rsidRDefault="00B24365" w:rsidP="00B24365">
      <w:pPr>
        <w:pStyle w:val="aa"/>
      </w:pPr>
      <w:r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0227AE7E" w14:textId="77777777" w:rsidR="00B24365" w:rsidRDefault="00B24365" w:rsidP="00B24365">
      <w:pPr>
        <w:pStyle w:val="aa"/>
      </w:pPr>
    </w:p>
    <w:p w14:paraId="475DBA64" w14:textId="77777777" w:rsidR="00B24365" w:rsidRPr="004F20B0" w:rsidRDefault="00B24365" w:rsidP="00B24365">
      <w:pPr>
        <w:pStyle w:val="aa"/>
        <w:rPr>
          <w:b/>
          <w:bCs/>
        </w:rPr>
      </w:pPr>
      <w:r w:rsidRPr="004F20B0">
        <w:rPr>
          <w:b/>
          <w:bCs/>
        </w:rPr>
        <w:t>2.1.7.3 Опытная эксплуатация</w:t>
      </w:r>
    </w:p>
    <w:p w14:paraId="71C46505" w14:textId="77777777" w:rsidR="00B24365" w:rsidRDefault="00B24365" w:rsidP="00B24365">
      <w:pPr>
        <w:pStyle w:val="aa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66467BB" w14:textId="77777777" w:rsidR="00B24365" w:rsidRDefault="00B24365" w:rsidP="00B24365">
      <w:pPr>
        <w:pStyle w:val="aa"/>
      </w:pPr>
      <w:r>
        <w:t>Опытная эксплуатация должна проводиться на технических средствах Заказчика.</w:t>
      </w:r>
    </w:p>
    <w:p w14:paraId="24EC2E9A" w14:textId="77777777" w:rsidR="00B24365" w:rsidRDefault="00B24365" w:rsidP="00B24365">
      <w:pPr>
        <w:pStyle w:val="aa"/>
      </w:pPr>
    </w:p>
    <w:p w14:paraId="13C4903B" w14:textId="77777777" w:rsidR="00B24365" w:rsidRDefault="00B24365" w:rsidP="00B24365">
      <w:pPr>
        <w:pStyle w:val="31"/>
      </w:pPr>
      <w:bookmarkStart w:id="53" w:name="_Toc121408302"/>
      <w:r>
        <w:t xml:space="preserve">2.1.8 </w:t>
      </w:r>
      <w:r w:rsidRPr="000D3319">
        <w:t>Требования к программной документации</w:t>
      </w:r>
      <w:bookmarkEnd w:id="53"/>
    </w:p>
    <w:p w14:paraId="76DDE971" w14:textId="77777777" w:rsidR="00B24365" w:rsidRDefault="00B24365" w:rsidP="00B24365">
      <w:pPr>
        <w:pStyle w:val="aa"/>
      </w:pPr>
      <w:r w:rsidRPr="006F7337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3A51953A" w14:textId="77777777" w:rsidR="00B24365" w:rsidRDefault="00B24365" w:rsidP="00B24365">
      <w:pPr>
        <w:pStyle w:val="aa"/>
      </w:pPr>
      <w:r>
        <w:t>В состав сопровождающей документации должны входить:</w:t>
      </w:r>
    </w:p>
    <w:p w14:paraId="66D6B19A" w14:textId="77777777" w:rsidR="00B24365" w:rsidRDefault="00B24365" w:rsidP="00B24365">
      <w:pPr>
        <w:pStyle w:val="aa"/>
      </w:pPr>
      <w:r>
        <w:t>Пояснительная записка на 25-30 листах, содержащая описание разработки.</w:t>
      </w:r>
    </w:p>
    <w:p w14:paraId="5568517D" w14:textId="77777777" w:rsidR="00B24365" w:rsidRDefault="00B24365" w:rsidP="00B24365">
      <w:pPr>
        <w:pStyle w:val="aa"/>
      </w:pPr>
      <w:r>
        <w:t>Руководство пользователя.</w:t>
      </w:r>
    </w:p>
    <w:p w14:paraId="1E0AFB82" w14:textId="77777777" w:rsidR="00B24365" w:rsidRDefault="00B24365" w:rsidP="00B24365">
      <w:pPr>
        <w:pStyle w:val="aa"/>
      </w:pPr>
    </w:p>
    <w:p w14:paraId="265F6E90" w14:textId="77777777" w:rsidR="00B24365" w:rsidRDefault="00B24365" w:rsidP="00B24365">
      <w:pPr>
        <w:pStyle w:val="31"/>
      </w:pPr>
      <w:bookmarkStart w:id="54" w:name="_Toc121408303"/>
      <w:r>
        <w:t>2.1.9 Приложения</w:t>
      </w:r>
      <w:bookmarkEnd w:id="54"/>
    </w:p>
    <w:p w14:paraId="362156F7" w14:textId="77777777" w:rsidR="00B24365" w:rsidRDefault="00B24365" w:rsidP="00B24365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4746506" wp14:editId="50544AE1">
            <wp:extent cx="5940425" cy="1047750"/>
            <wp:effectExtent l="19050" t="19050" r="222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2149A" w14:textId="1C115FF7" w:rsidR="00B24365" w:rsidRDefault="00B24365" w:rsidP="00B24365">
      <w:pPr>
        <w:pStyle w:val="aa"/>
        <w:ind w:firstLine="0"/>
        <w:jc w:val="center"/>
      </w:pPr>
      <w:r>
        <w:t xml:space="preserve">Рисунок 3 – Диаграмма </w:t>
      </w:r>
      <w:proofErr w:type="spellStart"/>
      <w:r>
        <w:t>Ганта</w:t>
      </w:r>
      <w:proofErr w:type="spellEnd"/>
    </w:p>
    <w:p w14:paraId="28AD2DBD" w14:textId="77777777" w:rsidR="00B24365" w:rsidRDefault="00B24365" w:rsidP="00B24365">
      <w:pPr>
        <w:pStyle w:val="aa"/>
        <w:ind w:firstLine="0"/>
        <w:jc w:val="center"/>
      </w:pPr>
    </w:p>
    <w:p w14:paraId="16C084AE" w14:textId="77777777" w:rsidR="00B24365" w:rsidRDefault="00B24365" w:rsidP="00B24365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4CC98051" wp14:editId="694C7073">
            <wp:extent cx="5198701" cy="663664"/>
            <wp:effectExtent l="19050" t="19050" r="2159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01" cy="663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EB297" w14:textId="278A297A" w:rsidR="00B24365" w:rsidRDefault="00B24365" w:rsidP="00B24365">
      <w:pPr>
        <w:pStyle w:val="aa"/>
        <w:ind w:firstLine="0"/>
        <w:jc w:val="center"/>
      </w:pPr>
      <w:r>
        <w:t>Рисунок 4 – Перт диаграмма</w:t>
      </w:r>
    </w:p>
    <w:p w14:paraId="33065194" w14:textId="77777777" w:rsidR="00B24365" w:rsidRPr="00003E57" w:rsidRDefault="00B24365" w:rsidP="00B24365">
      <w:pPr>
        <w:pStyle w:val="aa"/>
        <w:ind w:firstLine="0"/>
        <w:jc w:val="center"/>
      </w:pPr>
    </w:p>
    <w:p w14:paraId="3D949B3F" w14:textId="77777777" w:rsidR="00B24365" w:rsidRPr="001F0BE8" w:rsidRDefault="00B24365" w:rsidP="00B24365">
      <w:pPr>
        <w:pStyle w:val="23"/>
      </w:pPr>
      <w:bookmarkStart w:id="55" w:name="_Toc18609391"/>
      <w:bookmarkStart w:id="56" w:name="_Toc121408304"/>
      <w:r>
        <w:lastRenderedPageBreak/>
        <w:t>2.2 О</w:t>
      </w:r>
      <w:r w:rsidRPr="001F0BE8">
        <w:t>писани</w:t>
      </w:r>
      <w:r>
        <w:t>е</w:t>
      </w:r>
      <w:r w:rsidRPr="001F0BE8">
        <w:t xml:space="preserve"> проекта в </w:t>
      </w:r>
      <w:proofErr w:type="spellStart"/>
      <w:r w:rsidRPr="001F0BE8">
        <w:t>Trello</w:t>
      </w:r>
      <w:bookmarkEnd w:id="55"/>
      <w:bookmarkEnd w:id="56"/>
      <w:proofErr w:type="spellEnd"/>
      <w:r w:rsidRPr="001F0BE8">
        <w:t xml:space="preserve">  </w:t>
      </w:r>
    </w:p>
    <w:p w14:paraId="09148F04" w14:textId="77777777" w:rsidR="00B24365" w:rsidRDefault="00B24365" w:rsidP="00B24365">
      <w:pPr>
        <w:pStyle w:val="aa"/>
        <w:keepNext/>
      </w:pPr>
      <w:r>
        <w:t xml:space="preserve">В качестве программы для управления проектом был выбрана </w:t>
      </w:r>
      <w:r>
        <w:rPr>
          <w:lang w:val="en-US"/>
        </w:rPr>
        <w:t>Trello</w:t>
      </w:r>
      <w:r>
        <w:t>. Для ведения прогресса выполнения курсового проекта было создано пять колонок с соответствующими заголовками. Колонка «Выполнено» содержит в себе выполненные и проверенные карточки. Колонка «Проверка» содержит карты с отправленными на проверку частями курсового проекта. Блок «Переделка» содержит отправленные на доработку задачи. Колонка «В работе» предназначена для хранения карт с пунктами текущей разработки. Последняя колонка создана для хранения карт с задачами для выполнения.</w:t>
      </w:r>
    </w:p>
    <w:p w14:paraId="74BF38BC" w14:textId="77777777" w:rsidR="00B24365" w:rsidRDefault="00B24365" w:rsidP="00B24365">
      <w:pPr>
        <w:pStyle w:val="aa"/>
        <w:ind w:firstLine="0"/>
        <w:jc w:val="center"/>
        <w:rPr>
          <w:lang w:eastAsia="en-US"/>
        </w:rPr>
      </w:pPr>
      <w:r w:rsidRPr="009061F6">
        <w:rPr>
          <w:noProof/>
          <w:lang w:eastAsia="en-US"/>
        </w:rPr>
        <w:drawing>
          <wp:inline distT="0" distB="0" distL="0" distR="0" wp14:anchorId="305ABF63" wp14:editId="3127071B">
            <wp:extent cx="5897760" cy="2984500"/>
            <wp:effectExtent l="19050" t="19050" r="2730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910" cy="299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6B8C" w14:textId="2C764E38" w:rsidR="00B24365" w:rsidRPr="00BE381C" w:rsidRDefault="00B24365" w:rsidP="00B24365">
      <w:pPr>
        <w:pStyle w:val="aa"/>
        <w:ind w:firstLine="0"/>
        <w:jc w:val="center"/>
        <w:rPr>
          <w:lang w:eastAsia="en-US"/>
        </w:rPr>
      </w:pPr>
      <w:r>
        <w:rPr>
          <w:lang w:eastAsia="en-US"/>
        </w:rPr>
        <w:t>Рисунок 5</w:t>
      </w:r>
      <w:r w:rsidRPr="004846DA">
        <w:rPr>
          <w:lang w:eastAsia="en-US"/>
        </w:rPr>
        <w:t xml:space="preserve"> –</w:t>
      </w:r>
      <w:r>
        <w:rPr>
          <w:lang w:eastAsia="en-US"/>
        </w:rPr>
        <w:t xml:space="preserve"> проект в программе </w:t>
      </w:r>
      <w:r>
        <w:rPr>
          <w:lang w:val="en-US" w:eastAsia="en-US"/>
        </w:rPr>
        <w:t>Trello</w:t>
      </w:r>
    </w:p>
    <w:p w14:paraId="51A38A84" w14:textId="77777777" w:rsidR="00B24365" w:rsidRPr="004846DA" w:rsidRDefault="00B24365" w:rsidP="00B24365">
      <w:pPr>
        <w:pStyle w:val="aa"/>
        <w:ind w:firstLine="0"/>
        <w:jc w:val="center"/>
        <w:rPr>
          <w:lang w:eastAsia="en-US"/>
        </w:rPr>
      </w:pPr>
    </w:p>
    <w:p w14:paraId="7252CFB9" w14:textId="77777777" w:rsidR="00B24365" w:rsidRPr="000A18C8" w:rsidRDefault="00B24365" w:rsidP="00B24365">
      <w:pPr>
        <w:pStyle w:val="23"/>
      </w:pPr>
      <w:bookmarkStart w:id="57" w:name="_Toc460918495"/>
      <w:bookmarkStart w:id="58" w:name="_Toc18609392"/>
      <w:bookmarkStart w:id="59" w:name="_Toc121408305"/>
      <w:r w:rsidRPr="000A18C8">
        <w:t>2.3 Проектирование</w:t>
      </w:r>
      <w:bookmarkEnd w:id="57"/>
      <w:bookmarkEnd w:id="58"/>
      <w:bookmarkEnd w:id="59"/>
    </w:p>
    <w:p w14:paraId="6DF7E61D" w14:textId="77777777" w:rsidR="00B24365" w:rsidRPr="000A18C8" w:rsidRDefault="00B24365" w:rsidP="00B24365">
      <w:pPr>
        <w:pStyle w:val="aa"/>
      </w:pPr>
      <w:r w:rsidRPr="000A18C8">
        <w:t xml:space="preserve">В качестве инструмента для проектирования было использовано </w:t>
      </w:r>
      <w:r w:rsidRPr="000A18C8">
        <w:rPr>
          <w:lang w:val="en-US"/>
        </w:rPr>
        <w:t>CASE</w:t>
      </w:r>
      <w:r w:rsidRPr="000A18C8">
        <w:t xml:space="preserve">-средство Enterprise </w:t>
      </w:r>
      <w:proofErr w:type="spellStart"/>
      <w:r w:rsidRPr="000A18C8">
        <w:t>Architect</w:t>
      </w:r>
      <w:proofErr w:type="spellEnd"/>
      <w:r w:rsidRPr="000A18C8">
        <w:t xml:space="preserve">. </w:t>
      </w:r>
      <w:r w:rsidRPr="00DF0B04">
        <w:t xml:space="preserve">Enterprise </w:t>
      </w:r>
      <w:proofErr w:type="spellStart"/>
      <w:r w:rsidRPr="00DF0B04">
        <w:t>Architect</w:t>
      </w:r>
      <w:proofErr w:type="spellEnd"/>
      <w:r w:rsidRPr="00DF0B04">
        <w:t xml:space="preserve"> представляет собой уникальный и многофункциональный инструмент, предназначенный для осуществления визуального моделирования и дизайна. Главная особенность данного программного обеспечения заключается в том, что его система основана на OMG UML – одно из самых эффективных и мощных платформ в современном мире.</w:t>
      </w:r>
      <w:r w:rsidRPr="000A18C8">
        <w:t xml:space="preserve"> Платформа поддерживает: проектирование и построение программных комплексов, моделирование бизнес-процессов и моделирование отраслевых доменов.</w:t>
      </w:r>
    </w:p>
    <w:p w14:paraId="5A43D4C1" w14:textId="77777777" w:rsidR="00B24365" w:rsidRPr="000A18C8" w:rsidRDefault="00B24365" w:rsidP="00B24365">
      <w:pPr>
        <w:pStyle w:val="31"/>
      </w:pPr>
      <w:bookmarkStart w:id="60" w:name="_Toc121408306"/>
      <w:r w:rsidRPr="000A18C8">
        <w:t xml:space="preserve">2.3.1 </w:t>
      </w:r>
      <w:bookmarkStart w:id="61" w:name="_Toc379672199"/>
      <w:bookmarkStart w:id="62" w:name="_Toc404780346"/>
      <w:bookmarkStart w:id="63" w:name="_Toc406411822"/>
      <w:bookmarkStart w:id="64" w:name="_Toc406411872"/>
      <w:bookmarkStart w:id="65" w:name="_Toc413833809"/>
      <w:bookmarkStart w:id="66" w:name="_Toc460918496"/>
      <w:bookmarkStart w:id="67" w:name="_Toc18609393"/>
      <w:r w:rsidRPr="000A18C8">
        <w:t>Диаграммы вариантов использования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7745D171" w14:textId="77777777" w:rsidR="00B24365" w:rsidRPr="000A18C8" w:rsidRDefault="00B24365" w:rsidP="00B24365">
      <w:pPr>
        <w:pStyle w:val="aa"/>
      </w:pPr>
      <w:r w:rsidRPr="000A18C8">
        <w:t>На основе составленного технического задания была составлена диаграмма вариантов использования программного компонента.</w:t>
      </w:r>
    </w:p>
    <w:p w14:paraId="4C80DA61" w14:textId="77777777" w:rsidR="00B24365" w:rsidRPr="000A18C8" w:rsidRDefault="00B24365" w:rsidP="00B24365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675E8A" wp14:editId="5D1FD761">
            <wp:extent cx="5940206" cy="5337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06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EAC" w14:textId="1F85DDCE" w:rsidR="00B24365" w:rsidRPr="000A18C8" w:rsidRDefault="00B24365" w:rsidP="00B24365">
      <w:pPr>
        <w:pStyle w:val="aa"/>
        <w:ind w:firstLine="0"/>
        <w:jc w:val="center"/>
      </w:pPr>
      <w:r w:rsidRPr="000A18C8">
        <w:t xml:space="preserve">Рисунок </w:t>
      </w:r>
      <w:r w:rsidR="00160623">
        <w:t>6</w:t>
      </w:r>
      <w:r w:rsidRPr="000A18C8">
        <w:t xml:space="preserve"> – диаграмма вариантов использования программного компонента</w:t>
      </w:r>
    </w:p>
    <w:p w14:paraId="5E41E162" w14:textId="77777777" w:rsidR="00B24365" w:rsidRPr="000A18C8" w:rsidRDefault="00B24365" w:rsidP="00B24365">
      <w:pPr>
        <w:pStyle w:val="aa"/>
        <w:ind w:firstLine="0"/>
        <w:jc w:val="center"/>
      </w:pPr>
    </w:p>
    <w:p w14:paraId="20704F96" w14:textId="77777777" w:rsidR="00B24365" w:rsidRPr="000A18C8" w:rsidRDefault="00B24365" w:rsidP="00B24365">
      <w:pPr>
        <w:pStyle w:val="aa"/>
      </w:pPr>
      <w:r w:rsidRPr="000A18C8">
        <w:t>Основываясь на разработанной диаграмме, были описаны основные сценарии вариантов использования приложения.</w:t>
      </w:r>
    </w:p>
    <w:p w14:paraId="0FA9DEF3" w14:textId="77777777" w:rsidR="00B24365" w:rsidRPr="000A18C8" w:rsidRDefault="00B24365" w:rsidP="00B24365">
      <w:pPr>
        <w:pStyle w:val="aa"/>
        <w:ind w:firstLine="0"/>
      </w:pPr>
    </w:p>
    <w:p w14:paraId="02DABF43" w14:textId="77777777" w:rsidR="00B24365" w:rsidRPr="000A18C8" w:rsidRDefault="00B24365" w:rsidP="00B24365">
      <w:pPr>
        <w:pStyle w:val="aa"/>
        <w:rPr>
          <w:b/>
          <w:bCs/>
        </w:rPr>
      </w:pPr>
      <w:r w:rsidRPr="000A18C8">
        <w:rPr>
          <w:b/>
          <w:bCs/>
        </w:rPr>
        <w:t xml:space="preserve">Спецификация варианта использования «Загрузить файл </w:t>
      </w:r>
      <w:r>
        <w:rPr>
          <w:b/>
          <w:bCs/>
        </w:rPr>
        <w:t>SWRL</w:t>
      </w:r>
      <w:r w:rsidRPr="000A18C8">
        <w:rPr>
          <w:b/>
          <w:bCs/>
        </w:rPr>
        <w:t>»</w:t>
      </w:r>
    </w:p>
    <w:p w14:paraId="1CE81C8C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Цель</w:t>
      </w:r>
      <w:r w:rsidRPr="000A18C8">
        <w:t xml:space="preserve">: загрузка файла </w:t>
      </w:r>
      <w:r>
        <w:rPr>
          <w:lang w:val="en-US"/>
        </w:rPr>
        <w:t>SWRL</w:t>
      </w:r>
      <w:r w:rsidRPr="000A18C8">
        <w:t xml:space="preserve"> для дальнейшей конвертации</w:t>
      </w:r>
    </w:p>
    <w:p w14:paraId="0F9BEAFA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Активные субъекты</w:t>
      </w:r>
      <w:r w:rsidRPr="000A18C8">
        <w:t>: пользователь</w:t>
      </w:r>
    </w:p>
    <w:p w14:paraId="6B922134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пользователь загружает файл </w:t>
      </w:r>
      <w:r>
        <w:t>SWRL</w:t>
      </w:r>
      <w:r w:rsidRPr="000A18C8">
        <w:t xml:space="preserve"> посредством меню загрузки файла.</w:t>
      </w:r>
    </w:p>
    <w:p w14:paraId="6010C46B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E4C38E0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t xml:space="preserve">Пользователю потребовалось конвертировать файл </w:t>
      </w:r>
      <w:r>
        <w:t>SWRL</w:t>
      </w:r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4D2EDAD1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198D5E11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t xml:space="preserve">Пользователь </w:t>
      </w:r>
      <w:r>
        <w:t xml:space="preserve">запускает механизм загрузки файла </w:t>
      </w:r>
      <w:r>
        <w:rPr>
          <w:lang w:val="en-US"/>
        </w:rPr>
        <w:t>SWRL</w:t>
      </w:r>
      <w:r w:rsidRPr="00AE74E2">
        <w:t>.</w:t>
      </w:r>
    </w:p>
    <w:p w14:paraId="5F5E795B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t>Приложения открывает окно интерфейса-меню выбора файла.</w:t>
      </w:r>
    </w:p>
    <w:p w14:paraId="46628754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lastRenderedPageBreak/>
        <w:t>Пользователь указывает путь до необходимого файла с помощью меню загрузки файла.</w:t>
      </w:r>
    </w:p>
    <w:p w14:paraId="4CEE713D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t>Система записывает полный пуль до файла в заранее определенную переменную.</w:t>
      </w:r>
    </w:p>
    <w:p w14:paraId="727B1530" w14:textId="77777777" w:rsidR="00B24365" w:rsidRPr="000A18C8" w:rsidRDefault="00B24365" w:rsidP="00B24365">
      <w:pPr>
        <w:pStyle w:val="aa"/>
        <w:numPr>
          <w:ilvl w:val="1"/>
          <w:numId w:val="25"/>
        </w:numPr>
        <w:ind w:left="0" w:firstLine="709"/>
      </w:pPr>
      <w:r w:rsidRPr="000A18C8">
        <w:t>Пользователь получает текстовое уведомление об успешной загрузке файла.</w:t>
      </w:r>
    </w:p>
    <w:p w14:paraId="76E8BF15" w14:textId="77777777" w:rsidR="00B24365" w:rsidRPr="000A18C8" w:rsidRDefault="00B24365" w:rsidP="00B24365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59F77127" w14:textId="77777777" w:rsidR="00B24365" w:rsidRPr="000A18C8" w:rsidRDefault="00B24365" w:rsidP="00B24365">
      <w:pPr>
        <w:pStyle w:val="aa"/>
        <w:numPr>
          <w:ilvl w:val="0"/>
          <w:numId w:val="26"/>
        </w:numPr>
        <w:ind w:left="0" w:firstLine="709"/>
      </w:pPr>
      <w:r w:rsidRPr="000A18C8">
        <w:t>Активация сценария «Указать путь места для сохранения файла».</w:t>
      </w:r>
    </w:p>
    <w:p w14:paraId="04BCCDFF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>: нет.</w:t>
      </w:r>
    </w:p>
    <w:p w14:paraId="5A376788" w14:textId="77777777" w:rsidR="00B24365" w:rsidRPr="00AE74E2" w:rsidRDefault="00B24365" w:rsidP="00B24365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1A8BB994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Постусловия</w:t>
      </w:r>
      <w:r w:rsidRPr="000A18C8">
        <w:t>: после активации варианта должен быть активирован один или несколько сценариев вариантов использования: «Указать путь места для сохранения файла»</w:t>
      </w:r>
      <w:r>
        <w:t xml:space="preserve"> или</w:t>
      </w:r>
      <w:r w:rsidRPr="000A18C8">
        <w:t xml:space="preserve"> «Запустить процесс конвертации файла</w:t>
      </w:r>
      <w:r>
        <w:t>».</w:t>
      </w:r>
    </w:p>
    <w:p w14:paraId="7D5B2F30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вариант использования «Запустить процесс конвертации файла» не имеет смысла выполнять без завершенных сценариев «Загрузить файл </w:t>
      </w:r>
      <w:r>
        <w:t>SWRL</w:t>
      </w:r>
      <w:r w:rsidRPr="000A18C8">
        <w:t>» и «Указать путь места для сохранения файла».</w:t>
      </w:r>
    </w:p>
    <w:p w14:paraId="2E2E4F22" w14:textId="77777777" w:rsidR="00B24365" w:rsidRPr="000A18C8" w:rsidRDefault="00B24365" w:rsidP="00B24365">
      <w:pPr>
        <w:pStyle w:val="aa"/>
        <w:rPr>
          <w:b/>
          <w:bCs/>
        </w:rPr>
      </w:pPr>
    </w:p>
    <w:p w14:paraId="419E8738" w14:textId="77777777" w:rsidR="00B24365" w:rsidRPr="000A18C8" w:rsidRDefault="00B24365" w:rsidP="00B24365">
      <w:pPr>
        <w:pStyle w:val="aa"/>
        <w:keepNext/>
        <w:rPr>
          <w:b/>
          <w:bCs/>
        </w:rPr>
      </w:pPr>
      <w:r w:rsidRPr="000A18C8">
        <w:rPr>
          <w:b/>
          <w:bCs/>
        </w:rPr>
        <w:t>Спецификация варианта использования «Указать путь места для сохранения файла»</w:t>
      </w:r>
    </w:p>
    <w:p w14:paraId="79B64E33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Цель</w:t>
      </w:r>
      <w:r w:rsidRPr="000A18C8">
        <w:t>: указание места сохранения файла.</w:t>
      </w:r>
    </w:p>
    <w:p w14:paraId="61E2F914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Активные субъекты</w:t>
      </w:r>
      <w:r w:rsidRPr="000A18C8">
        <w:t>: пользователь.</w:t>
      </w:r>
    </w:p>
    <w:p w14:paraId="5B7A6C86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Краткое описание</w:t>
      </w:r>
      <w:r w:rsidRPr="000A18C8">
        <w:t>: пользователь указывает директорию для сохранения файла посредством меню сохранения файла.</w:t>
      </w:r>
    </w:p>
    <w:p w14:paraId="02A23EFA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556BEAF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 w:rsidRPr="000A18C8">
        <w:t xml:space="preserve">Пользователю потребовалось конвертировать файл </w:t>
      </w:r>
      <w:r>
        <w:t>SWRL</w:t>
      </w:r>
      <w:r w:rsidRPr="000A18C8">
        <w:t xml:space="preserve"> в файл приложения EKB.</w:t>
      </w:r>
    </w:p>
    <w:p w14:paraId="0BDE0C75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6090968E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>
        <w:t>Пользователь запускает механизм выбора директории для сохранения</w:t>
      </w:r>
      <w:r w:rsidRPr="000A18C8">
        <w:t>.</w:t>
      </w:r>
    </w:p>
    <w:p w14:paraId="25ECAC51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039B5408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 w:rsidRPr="000A18C8">
        <w:t>Пользователь указывает путь до необходимой директории с помощью меню.</w:t>
      </w:r>
    </w:p>
    <w:p w14:paraId="78F357A6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2A76639B" w14:textId="77777777" w:rsidR="00B24365" w:rsidRPr="000A18C8" w:rsidRDefault="00B24365" w:rsidP="00B24365">
      <w:pPr>
        <w:pStyle w:val="aa"/>
        <w:numPr>
          <w:ilvl w:val="1"/>
          <w:numId w:val="27"/>
        </w:numPr>
        <w:ind w:left="0" w:firstLine="709"/>
      </w:pPr>
      <w:r w:rsidRPr="000A18C8">
        <w:t>Пользователь получает текстовое уведомление об успешном выборе места сохранения файла.</w:t>
      </w:r>
    </w:p>
    <w:p w14:paraId="1AD80528" w14:textId="77777777" w:rsidR="00B24365" w:rsidRPr="000A18C8" w:rsidRDefault="00B24365" w:rsidP="00B24365">
      <w:pPr>
        <w:pStyle w:val="aa"/>
        <w:rPr>
          <w:b/>
          <w:bCs/>
        </w:rPr>
      </w:pPr>
      <w:r w:rsidRPr="000A18C8">
        <w:rPr>
          <w:b/>
          <w:bCs/>
        </w:rPr>
        <w:t xml:space="preserve">Альтернативные потоки событий: </w:t>
      </w:r>
    </w:p>
    <w:p w14:paraId="6C4A8CD2" w14:textId="77777777" w:rsidR="00B24365" w:rsidRPr="000A18C8" w:rsidRDefault="00B24365" w:rsidP="00B24365">
      <w:pPr>
        <w:pStyle w:val="aa"/>
        <w:numPr>
          <w:ilvl w:val="0"/>
          <w:numId w:val="28"/>
        </w:numPr>
        <w:ind w:left="0" w:firstLine="709"/>
      </w:pPr>
      <w:r w:rsidRPr="000A18C8">
        <w:t xml:space="preserve">Активация сценария «Загрузить файл </w:t>
      </w:r>
      <w:r>
        <w:t>SWRL</w:t>
      </w:r>
      <w:r w:rsidRPr="000A18C8">
        <w:t>».</w:t>
      </w:r>
    </w:p>
    <w:p w14:paraId="03094476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>: нет.</w:t>
      </w:r>
    </w:p>
    <w:p w14:paraId="15941333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6CB14512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после активации варианта должен быть активирован один или несколько сценариев вариантов использования: «Загрузить файл </w:t>
      </w:r>
      <w:r>
        <w:t>SWRL</w:t>
      </w:r>
      <w:r w:rsidRPr="000A18C8">
        <w:t>»</w:t>
      </w:r>
      <w:r>
        <w:t xml:space="preserve"> или</w:t>
      </w:r>
      <w:r w:rsidRPr="000A18C8">
        <w:t xml:space="preserve"> «Запустить процесс конвертации файла».</w:t>
      </w:r>
    </w:p>
    <w:p w14:paraId="67B3C790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вариант использования «Запустить процесс конвертации файла» не имеет смысла выполнять без завершенных сценариев «Загрузить файл </w:t>
      </w:r>
      <w:r>
        <w:t>SWRL</w:t>
      </w:r>
      <w:r w:rsidRPr="000A18C8">
        <w:t>» и «Указать путь места для сохранения файла».</w:t>
      </w:r>
    </w:p>
    <w:p w14:paraId="76FBBB3F" w14:textId="77777777" w:rsidR="00B24365" w:rsidRPr="000A18C8" w:rsidRDefault="00B24365" w:rsidP="00B24365">
      <w:pPr>
        <w:pStyle w:val="aa"/>
        <w:rPr>
          <w:b/>
          <w:bCs/>
        </w:rPr>
      </w:pPr>
    </w:p>
    <w:p w14:paraId="324B5B38" w14:textId="77777777" w:rsidR="00B24365" w:rsidRPr="000A18C8" w:rsidRDefault="00B24365" w:rsidP="00B24365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«Запустить процесс конвертации файла»</w:t>
      </w:r>
    </w:p>
    <w:p w14:paraId="0FF74C96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Цель</w:t>
      </w:r>
      <w:r w:rsidRPr="000A18C8">
        <w:t>: конвертация файла.</w:t>
      </w:r>
    </w:p>
    <w:p w14:paraId="1D41D6C8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Активные субъекты</w:t>
      </w:r>
      <w:r w:rsidRPr="000A18C8">
        <w:t>: пользователь.</w:t>
      </w:r>
    </w:p>
    <w:p w14:paraId="01D98AA8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Краткое описание</w:t>
      </w:r>
      <w:r w:rsidRPr="000A18C8">
        <w:t>: пользователь запускает механизм конвертации файла.</w:t>
      </w:r>
    </w:p>
    <w:p w14:paraId="11A8F3E6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19A1801F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Пользователю потребовалось конвертировать файл </w:t>
      </w:r>
      <w:r>
        <w:t>SWRL</w:t>
      </w:r>
      <w:r w:rsidRPr="000A18C8">
        <w:t xml:space="preserve"> в файл приложения </w:t>
      </w:r>
      <w:r w:rsidRPr="000A18C8">
        <w:rPr>
          <w:lang w:val="en-US"/>
        </w:rPr>
        <w:t>EKB</w:t>
      </w:r>
      <w:r w:rsidRPr="000A18C8">
        <w:t>.</w:t>
      </w:r>
    </w:p>
    <w:p w14:paraId="63BCED44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Пользователь запускает приложение посредством исполняемого </w:t>
      </w:r>
      <w:r w:rsidRPr="000A18C8">
        <w:rPr>
          <w:lang w:val="en-US"/>
        </w:rPr>
        <w:t>EXE</w:t>
      </w:r>
      <w:r w:rsidRPr="000A18C8">
        <w:t>-файла.</w:t>
      </w:r>
    </w:p>
    <w:p w14:paraId="61E738E5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Пользователь </w:t>
      </w:r>
      <w:r>
        <w:t xml:space="preserve">запускает механизм загрузки файла </w:t>
      </w:r>
      <w:r>
        <w:rPr>
          <w:lang w:val="en-US"/>
        </w:rPr>
        <w:t>SWRL</w:t>
      </w:r>
      <w:r w:rsidRPr="00AE74E2">
        <w:t>.</w:t>
      </w:r>
    </w:p>
    <w:p w14:paraId="7E7E984E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Приложения открывает окно интерфейса-меню выбора файла.</w:t>
      </w:r>
    </w:p>
    <w:p w14:paraId="59A5F6D9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Пользователь указывает путь до необходимого файла с помощью меню загрузки файла.</w:t>
      </w:r>
    </w:p>
    <w:p w14:paraId="4EFBCF41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Система записывает полный пуль до файла в заранее определенную переменную.</w:t>
      </w:r>
    </w:p>
    <w:p w14:paraId="2D4AC416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Пользователь получает текстовое уведомление об успешной загрузке файла.</w:t>
      </w:r>
    </w:p>
    <w:p w14:paraId="285140CF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>
        <w:t>Пользователь запускает механизм выбора директории для сохранения</w:t>
      </w:r>
      <w:r w:rsidRPr="000A18C8">
        <w:t>.</w:t>
      </w:r>
    </w:p>
    <w:p w14:paraId="502FFD3F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Приложения открывает окно интерфейса-меню выбора директории.</w:t>
      </w:r>
    </w:p>
    <w:p w14:paraId="5C132EA1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Пользователь указывает путь до необходимой директории с помощью меню.</w:t>
      </w:r>
    </w:p>
    <w:p w14:paraId="66F0C109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Система записывает полный пуль до конечной директории в заранее определенную переменную.</w:t>
      </w:r>
    </w:p>
    <w:p w14:paraId="3D2A5B59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Пользователь получает текстовое уведомление об успешном выборе места сохранения файла.</w:t>
      </w:r>
    </w:p>
    <w:p w14:paraId="1CFF4073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Пользователь запускает конвертацию файла</w:t>
      </w:r>
      <w:r>
        <w:t>.</w:t>
      </w:r>
    </w:p>
    <w:p w14:paraId="07582A76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Файл загружается в приложение из указанного пути.</w:t>
      </w:r>
    </w:p>
    <w:p w14:paraId="5C61AA90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Создается объект класса </w:t>
      </w:r>
      <w:r>
        <w:rPr>
          <w:lang w:val="en-US"/>
        </w:rPr>
        <w:t>SWRL</w:t>
      </w:r>
      <w:r w:rsidRPr="000A18C8">
        <w:t xml:space="preserve"> с полями файла.</w:t>
      </w:r>
    </w:p>
    <w:p w14:paraId="29D92AE9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Данные из файла заносятся в соответствующие переменные объекта класса.</w:t>
      </w:r>
    </w:p>
    <w:p w14:paraId="0B4FE2E5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Создается объект класса </w:t>
      </w:r>
      <w:r w:rsidRPr="000A18C8">
        <w:rPr>
          <w:lang w:val="en-US"/>
        </w:rPr>
        <w:t>EKB</w:t>
      </w:r>
      <w:r w:rsidRPr="000A18C8">
        <w:t>.</w:t>
      </w:r>
    </w:p>
    <w:p w14:paraId="12C03227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Поля класса </w:t>
      </w:r>
      <w:r w:rsidRPr="000A18C8">
        <w:rPr>
          <w:lang w:val="en-US"/>
        </w:rPr>
        <w:t>EKB</w:t>
      </w:r>
      <w:r w:rsidRPr="000A18C8">
        <w:t xml:space="preserve"> и </w:t>
      </w:r>
      <w:r>
        <w:rPr>
          <w:lang w:val="en-US"/>
        </w:rPr>
        <w:t>SWRL</w:t>
      </w:r>
      <w:r w:rsidRPr="000A18C8">
        <w:t xml:space="preserve"> соотносятся и перезаписываются</w:t>
      </w:r>
    </w:p>
    <w:p w14:paraId="7250B62A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lastRenderedPageBreak/>
        <w:t xml:space="preserve">Конечный объект </w:t>
      </w:r>
      <w:r w:rsidRPr="000A18C8">
        <w:rPr>
          <w:lang w:val="en-US"/>
        </w:rPr>
        <w:t>EKB</w:t>
      </w:r>
      <w:r w:rsidRPr="000A18C8">
        <w:t xml:space="preserve"> дополняется необходимыми конструкциями для работоспособности файла.</w:t>
      </w:r>
    </w:p>
    <w:p w14:paraId="1D696BB6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 xml:space="preserve">Объект </w:t>
      </w:r>
      <w:r w:rsidRPr="000A18C8">
        <w:rPr>
          <w:lang w:val="en-US"/>
        </w:rPr>
        <w:t>EKB</w:t>
      </w:r>
      <w:r w:rsidRPr="000A18C8">
        <w:t xml:space="preserve"> с дополненными конструкциями сохраняется в </w:t>
      </w:r>
      <w:proofErr w:type="gramStart"/>
      <w:r w:rsidRPr="000A18C8">
        <w:t>формате .</w:t>
      </w:r>
      <w:proofErr w:type="spellStart"/>
      <w:r w:rsidRPr="000A18C8">
        <w:rPr>
          <w:lang w:val="en-US"/>
        </w:rPr>
        <w:t>ekb</w:t>
      </w:r>
      <w:proofErr w:type="spellEnd"/>
      <w:proofErr w:type="gramEnd"/>
      <w:r w:rsidRPr="000A18C8">
        <w:t xml:space="preserve"> в заданной пользователем директории.</w:t>
      </w:r>
    </w:p>
    <w:p w14:paraId="7055E1BB" w14:textId="77777777" w:rsidR="00B24365" w:rsidRPr="000A18C8" w:rsidRDefault="00B24365" w:rsidP="00B24365">
      <w:pPr>
        <w:pStyle w:val="aa"/>
        <w:numPr>
          <w:ilvl w:val="1"/>
          <w:numId w:val="29"/>
        </w:numPr>
        <w:ind w:left="0" w:firstLine="709"/>
      </w:pPr>
      <w:r w:rsidRPr="000A18C8">
        <w:t>Пользователь получает текстовое уведомление об успешной конвертации файла.</w:t>
      </w:r>
    </w:p>
    <w:p w14:paraId="29C1C11D" w14:textId="77777777" w:rsidR="00B24365" w:rsidRDefault="00B24365" w:rsidP="00B24365">
      <w:pPr>
        <w:pStyle w:val="aa"/>
        <w:rPr>
          <w:b/>
          <w:bCs/>
        </w:rPr>
      </w:pPr>
      <w:r w:rsidRPr="000A18C8">
        <w:rPr>
          <w:b/>
          <w:bCs/>
        </w:rPr>
        <w:t>Альтернативные потоки событий:</w:t>
      </w:r>
      <w:r>
        <w:rPr>
          <w:b/>
          <w:bCs/>
        </w:rPr>
        <w:t xml:space="preserve"> </w:t>
      </w:r>
      <w:r w:rsidRPr="00F02454">
        <w:t>нет.</w:t>
      </w:r>
      <w:r w:rsidRPr="000A18C8">
        <w:rPr>
          <w:b/>
          <w:bCs/>
        </w:rPr>
        <w:t xml:space="preserve"> </w:t>
      </w:r>
    </w:p>
    <w:p w14:paraId="091A4AE2" w14:textId="77777777" w:rsidR="00B24365" w:rsidRPr="00F02454" w:rsidRDefault="00B24365" w:rsidP="00B24365">
      <w:pPr>
        <w:pStyle w:val="aa"/>
        <w:rPr>
          <w:b/>
          <w:bCs/>
        </w:rPr>
      </w:pPr>
      <w:r w:rsidRPr="000A18C8">
        <w:rPr>
          <w:b/>
          <w:bCs/>
        </w:rPr>
        <w:t>Специальные требования</w:t>
      </w:r>
      <w:r w:rsidRPr="000A18C8">
        <w:t>: нет.</w:t>
      </w:r>
    </w:p>
    <w:p w14:paraId="50B76F4E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2835EDD0" w14:textId="77777777" w:rsidR="00B24365" w:rsidRPr="000A18C8" w:rsidRDefault="00B24365" w:rsidP="00B24365">
      <w:pPr>
        <w:pStyle w:val="aa"/>
        <w:numPr>
          <w:ilvl w:val="0"/>
          <w:numId w:val="30"/>
        </w:numPr>
        <w:ind w:left="0" w:firstLine="709"/>
      </w:pPr>
      <w:r w:rsidRPr="000A18C8">
        <w:t xml:space="preserve">Выполнен сценарий «Загрузить файл </w:t>
      </w:r>
      <w:r>
        <w:t>SWRL</w:t>
      </w:r>
      <w:r w:rsidRPr="000A18C8">
        <w:t>».</w:t>
      </w:r>
    </w:p>
    <w:p w14:paraId="37F0FC4F" w14:textId="77777777" w:rsidR="00B24365" w:rsidRPr="000A18C8" w:rsidRDefault="00B24365" w:rsidP="00B24365">
      <w:pPr>
        <w:pStyle w:val="aa"/>
        <w:numPr>
          <w:ilvl w:val="0"/>
          <w:numId w:val="30"/>
        </w:numPr>
        <w:ind w:left="0" w:firstLine="709"/>
      </w:pPr>
      <w:r w:rsidRPr="000A18C8">
        <w:t>Выполнен сценарий «Указать путь места для сохранения файла».</w:t>
      </w:r>
    </w:p>
    <w:p w14:paraId="330C41EF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нет.</w:t>
      </w:r>
    </w:p>
    <w:p w14:paraId="784A427D" w14:textId="77777777" w:rsidR="00B24365" w:rsidRPr="000A18C8" w:rsidRDefault="00B24365" w:rsidP="00B24365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вариант использования «Запустить процесс конвертации файла» не имеет смысла выполнять без завершенных сценариев «Загрузить файл </w:t>
      </w:r>
      <w:r>
        <w:t>SWRL</w:t>
      </w:r>
      <w:r w:rsidRPr="000A18C8">
        <w:t>» и «Указать путь места для сохранения файла».</w:t>
      </w:r>
    </w:p>
    <w:p w14:paraId="53E5BF5A" w14:textId="77777777" w:rsidR="00B24365" w:rsidRPr="0002329E" w:rsidRDefault="00B24365" w:rsidP="00B24365">
      <w:pPr>
        <w:rPr>
          <w:b/>
          <w:bCs/>
          <w:color w:val="000000" w:themeColor="text1"/>
          <w:sz w:val="28"/>
        </w:rPr>
      </w:pPr>
      <w:r>
        <w:rPr>
          <w:b/>
          <w:bCs/>
        </w:rPr>
        <w:br w:type="page"/>
      </w:r>
    </w:p>
    <w:p w14:paraId="2FEAC8F9" w14:textId="77777777" w:rsidR="00B24365" w:rsidRPr="000A18C8" w:rsidRDefault="00B24365" w:rsidP="00B24365">
      <w:pPr>
        <w:pStyle w:val="31"/>
      </w:pPr>
      <w:bookmarkStart w:id="68" w:name="_Toc404780347"/>
      <w:bookmarkStart w:id="69" w:name="_Toc406411823"/>
      <w:bookmarkStart w:id="70" w:name="_Toc406411873"/>
      <w:bookmarkStart w:id="71" w:name="_Toc413833810"/>
      <w:bookmarkStart w:id="72" w:name="_Toc460918497"/>
      <w:bookmarkStart w:id="73" w:name="_Toc18609394"/>
      <w:bookmarkStart w:id="74" w:name="_Toc121408307"/>
      <w:r w:rsidRPr="000A18C8">
        <w:lastRenderedPageBreak/>
        <w:t>2.3.2 Диаграмма последовательностей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5D2CB3CC" w14:textId="77777777" w:rsidR="00B24365" w:rsidRPr="000A18C8" w:rsidRDefault="00B24365" w:rsidP="00B24365">
      <w:pPr>
        <w:pStyle w:val="aa"/>
      </w:pPr>
      <w:r w:rsidRPr="000A18C8">
        <w:t>На основе диаграммы вариантов использования была составлена диаграмма последовательностей.</w:t>
      </w:r>
    </w:p>
    <w:p w14:paraId="16FA93EB" w14:textId="77777777" w:rsidR="00B24365" w:rsidRPr="000A18C8" w:rsidRDefault="00B24365" w:rsidP="00B24365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4E18F0BA" wp14:editId="2DD7E6A3">
            <wp:extent cx="5940425" cy="610833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6D0C" w14:textId="69A594AE" w:rsidR="00B24365" w:rsidRPr="000A18C8" w:rsidRDefault="00B24365" w:rsidP="00B24365">
      <w:pPr>
        <w:pStyle w:val="aa"/>
        <w:ind w:firstLine="0"/>
        <w:jc w:val="center"/>
      </w:pPr>
      <w:r w:rsidRPr="000A18C8">
        <w:t xml:space="preserve">Рисунок </w:t>
      </w:r>
      <w:r w:rsidR="00160623">
        <w:t>7</w:t>
      </w:r>
      <w:r w:rsidRPr="000A18C8">
        <w:t xml:space="preserve"> – диаграмма последовательностей</w:t>
      </w:r>
    </w:p>
    <w:p w14:paraId="52A9348F" w14:textId="77777777" w:rsidR="00B24365" w:rsidRPr="000A18C8" w:rsidRDefault="00B24365" w:rsidP="00B24365">
      <w:pPr>
        <w:pStyle w:val="aa"/>
        <w:ind w:firstLine="0"/>
        <w:jc w:val="center"/>
      </w:pPr>
    </w:p>
    <w:p w14:paraId="40522B90" w14:textId="77777777" w:rsidR="00B24365" w:rsidRPr="000A18C8" w:rsidRDefault="00B24365" w:rsidP="00B24365">
      <w:pPr>
        <w:pStyle w:val="aa"/>
      </w:pPr>
      <w:r>
        <w:t>П</w:t>
      </w:r>
      <w:r w:rsidRPr="000A18C8">
        <w:t>ользователь с помощью меню выбора файла операционной системы задает приложению директорию для загрузки файла и директорию для сохранения результата конвертации. Следующим шагом участник системы запускает механизм конвертации файла посредством нажатия на соответствующий объект графического интерфейса (кнопку). В результате в директории создается файл с соответствующим расширением.</w:t>
      </w:r>
    </w:p>
    <w:p w14:paraId="2B5E1672" w14:textId="77777777" w:rsidR="00B24365" w:rsidRPr="000A18C8" w:rsidRDefault="00B24365" w:rsidP="00B24365">
      <w:pPr>
        <w:pStyle w:val="aa"/>
      </w:pPr>
    </w:p>
    <w:p w14:paraId="538FD2CD" w14:textId="77777777" w:rsidR="00B24365" w:rsidRPr="000A18C8" w:rsidRDefault="00B24365" w:rsidP="00B24365">
      <w:pPr>
        <w:pStyle w:val="31"/>
      </w:pPr>
      <w:bookmarkStart w:id="75" w:name="_Toc341547997"/>
      <w:bookmarkStart w:id="76" w:name="_Toc379672202"/>
      <w:bookmarkStart w:id="77" w:name="_Toc404780348"/>
      <w:bookmarkStart w:id="78" w:name="_Toc406411824"/>
      <w:bookmarkStart w:id="79" w:name="_Toc406411874"/>
      <w:bookmarkStart w:id="80" w:name="_Toc413833811"/>
      <w:bookmarkStart w:id="81" w:name="_Toc460918498"/>
      <w:bookmarkStart w:id="82" w:name="_Toc18609395"/>
      <w:bookmarkStart w:id="83" w:name="_Toc121408308"/>
      <w:r w:rsidRPr="000A18C8">
        <w:lastRenderedPageBreak/>
        <w:t>2.3.3 Алгоритмическое обеспечение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F96F5F0" w14:textId="77777777" w:rsidR="00B24365" w:rsidRPr="000A18C8" w:rsidRDefault="00B24365" w:rsidP="00B24365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4EB7D79A" wp14:editId="7DD7075B">
            <wp:extent cx="4837697" cy="6457243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97" cy="645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E81" w14:textId="5F57F25B" w:rsidR="00B24365" w:rsidRPr="000A18C8" w:rsidRDefault="00B24365" w:rsidP="00B24365">
      <w:pPr>
        <w:pStyle w:val="aa"/>
        <w:ind w:firstLine="0"/>
        <w:jc w:val="center"/>
      </w:pPr>
      <w:r w:rsidRPr="000A18C8">
        <w:t xml:space="preserve">Рисунок </w:t>
      </w:r>
      <w:r w:rsidR="00160623">
        <w:t>8</w:t>
      </w:r>
      <w:r w:rsidRPr="000A18C8">
        <w:t xml:space="preserve"> – диаграмма деятельности</w:t>
      </w:r>
    </w:p>
    <w:p w14:paraId="75B00E4A" w14:textId="77777777" w:rsidR="00B24365" w:rsidRPr="000A18C8" w:rsidRDefault="00B24365" w:rsidP="00B24365">
      <w:pPr>
        <w:pStyle w:val="aa"/>
        <w:ind w:firstLine="0"/>
        <w:jc w:val="center"/>
      </w:pPr>
    </w:p>
    <w:p w14:paraId="7E212E95" w14:textId="77777777" w:rsidR="00B24365" w:rsidRPr="000A18C8" w:rsidRDefault="00B24365" w:rsidP="00B24365">
      <w:pPr>
        <w:pStyle w:val="aa"/>
      </w:pPr>
      <w:r w:rsidRPr="000A18C8">
        <w:t>Первым этапом после инициализации деятельности выступает блок «Запуск приложения». На данном этапе пользователь запускает программный компонент. После участнику системы представляется выбор очередности действия. В случае выполнения первого вариант пользователь укажет путь к директории для сохранения конвертированного файла, далее загрузит файл для конвертации. В противном случае, пользователь сначала загрузит файл для работы, а после укажет путь к месту сохранения. Ветвления сходятся в блоке «Конвертация файла», в котором осуществляется указанный в названии механизм. Данный блок является финальным.</w:t>
      </w:r>
    </w:p>
    <w:p w14:paraId="5A04F427" w14:textId="77777777" w:rsidR="00B24365" w:rsidRPr="000A18C8" w:rsidRDefault="00B24365" w:rsidP="00B24365">
      <w:pPr>
        <w:pStyle w:val="aa"/>
      </w:pPr>
    </w:p>
    <w:p w14:paraId="0B1756E9" w14:textId="77777777" w:rsidR="00B24365" w:rsidRPr="000A18C8" w:rsidRDefault="00B24365" w:rsidP="00B24365">
      <w:pPr>
        <w:pStyle w:val="31"/>
      </w:pPr>
      <w:bookmarkStart w:id="84" w:name="_Toc404780349"/>
      <w:bookmarkStart w:id="85" w:name="_Toc406411825"/>
      <w:bookmarkStart w:id="86" w:name="_Toc406411875"/>
      <w:bookmarkStart w:id="87" w:name="_Toc413833812"/>
      <w:bookmarkStart w:id="88" w:name="_Toc460918499"/>
      <w:bookmarkStart w:id="89" w:name="_Toc18609396"/>
      <w:bookmarkStart w:id="90" w:name="_Toc121408309"/>
      <w:r w:rsidRPr="000A18C8">
        <w:lastRenderedPageBreak/>
        <w:t>2.3.4 Диаграмма классов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196DDAD9" w14:textId="77777777" w:rsidR="00B24365" w:rsidRPr="000A18C8" w:rsidRDefault="00B24365" w:rsidP="00B24365">
      <w:pPr>
        <w:pStyle w:val="aa"/>
      </w:pPr>
      <w:r w:rsidRPr="000A18C8">
        <w:t>На основе разработанной проектной документации была создана диаграмма классов программного компонента.</w:t>
      </w:r>
    </w:p>
    <w:p w14:paraId="26718522" w14:textId="77777777" w:rsidR="00B24365" w:rsidRPr="000A18C8" w:rsidRDefault="00B24365" w:rsidP="00B24365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3D423B26" wp14:editId="30E3FBD8">
            <wp:extent cx="5486911" cy="376932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11" cy="37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3C12" w14:textId="3B1E0985" w:rsidR="00B24365" w:rsidRPr="000A18C8" w:rsidRDefault="00B24365" w:rsidP="00B24365">
      <w:pPr>
        <w:pStyle w:val="aa"/>
        <w:ind w:firstLine="0"/>
        <w:jc w:val="center"/>
      </w:pPr>
      <w:r w:rsidRPr="000A18C8">
        <w:t xml:space="preserve">Рисунок </w:t>
      </w:r>
      <w:r w:rsidR="00160623">
        <w:t>9</w:t>
      </w:r>
      <w:r w:rsidRPr="000A18C8">
        <w:t xml:space="preserve"> – диаграмма классов</w:t>
      </w:r>
    </w:p>
    <w:p w14:paraId="52C66CC2" w14:textId="77777777" w:rsidR="00B24365" w:rsidRPr="000A18C8" w:rsidRDefault="00B24365" w:rsidP="00B24365">
      <w:pPr>
        <w:pStyle w:val="aa"/>
        <w:ind w:firstLine="0"/>
        <w:jc w:val="center"/>
      </w:pPr>
    </w:p>
    <w:p w14:paraId="21472FD0" w14:textId="77777777" w:rsidR="00B24365" w:rsidRPr="000A18C8" w:rsidRDefault="00B24365" w:rsidP="00B24365">
      <w:pPr>
        <w:pStyle w:val="aa"/>
      </w:pPr>
      <w:r w:rsidRPr="000A18C8">
        <w:t xml:space="preserve">Диаграмма представляет из себя три класса, необходимых для полноценного функционирования приложения с целью выполнения поставленных задач. Класс </w:t>
      </w:r>
      <w:r w:rsidRPr="000A18C8">
        <w:rPr>
          <w:lang w:val="en-US"/>
        </w:rPr>
        <w:t>Form</w:t>
      </w:r>
      <w:r w:rsidRPr="000A18C8">
        <w:t>1 представляет из себя контроллер графического приложения. Основными переменными являются: путь до директории с файлом и директория для сохранения. Соответствующие методы предназначены для получения необходимых местоположений. Дополнительно спроектирован метод, реализующий механизм конвертации файла.</w:t>
      </w:r>
    </w:p>
    <w:p w14:paraId="4301F02A" w14:textId="77777777" w:rsidR="00B24365" w:rsidRPr="008D2984" w:rsidRDefault="00B24365" w:rsidP="00B24365">
      <w:pPr>
        <w:pStyle w:val="aa"/>
      </w:pPr>
      <w:r w:rsidRPr="000A18C8">
        <w:t xml:space="preserve">Классы </w:t>
      </w:r>
      <w:r>
        <w:rPr>
          <w:lang w:val="en-US"/>
        </w:rPr>
        <w:t>SWRL</w:t>
      </w:r>
      <w:r w:rsidRPr="000A18C8">
        <w:t xml:space="preserve"> и </w:t>
      </w:r>
      <w:r w:rsidRPr="000A18C8">
        <w:rPr>
          <w:lang w:val="en-US"/>
        </w:rPr>
        <w:t>EKB</w:t>
      </w:r>
      <w:r w:rsidRPr="000A18C8">
        <w:t xml:space="preserve"> предназначены для хранения данных из файлов. При запуске процесса конвертации файл </w:t>
      </w:r>
      <w:r>
        <w:t>SWRL</w:t>
      </w:r>
      <w:r w:rsidRPr="000A18C8">
        <w:t xml:space="preserve"> будет декомпозирован в отдельные переменные объекта класса. Далее полученные значения будут пересобраны в экземпляре </w:t>
      </w:r>
      <w:r w:rsidRPr="000A18C8">
        <w:rPr>
          <w:lang w:val="en-US"/>
        </w:rPr>
        <w:t>EKB</w:t>
      </w:r>
      <w:r w:rsidRPr="000A18C8">
        <w:t xml:space="preserve"> и дополнены необходимыми для структурной целостности файла данными. Спроектированные блоки условных </w:t>
      </w:r>
      <w:r w:rsidRPr="000A18C8">
        <w:rPr>
          <w:lang w:val="en-US"/>
        </w:rPr>
        <w:t>data</w:t>
      </w:r>
      <w:r w:rsidRPr="000A18C8">
        <w:t xml:space="preserve">-классов представлены в виде демонстрационных моделей: отражают неполные наборы переменных и методов </w:t>
      </w:r>
      <w:r w:rsidRPr="000A18C8">
        <w:rPr>
          <w:lang w:val="en-US"/>
        </w:rPr>
        <w:t>getter</w:t>
      </w:r>
      <w:r w:rsidRPr="000A18C8">
        <w:t xml:space="preserve"> – </w:t>
      </w:r>
      <w:r w:rsidRPr="000A18C8">
        <w:rPr>
          <w:lang w:val="en-US"/>
        </w:rPr>
        <w:t>setter</w:t>
      </w:r>
      <w:r w:rsidRPr="000A18C8">
        <w:t>, так как представленного наполнения достаточно для генерации первичного скелетного кода для последующего расширения.</w:t>
      </w:r>
    </w:p>
    <w:p w14:paraId="5B54CA2E" w14:textId="10F10DCC" w:rsidR="00147261" w:rsidRDefault="00147261" w:rsidP="00147261">
      <w:pPr>
        <w:pStyle w:val="23"/>
      </w:pPr>
      <w:bookmarkStart w:id="91" w:name="_Toc121404391"/>
      <w:bookmarkStart w:id="92" w:name="_Toc121408310"/>
      <w:r>
        <w:lastRenderedPageBreak/>
        <w:t xml:space="preserve">2.4 </w:t>
      </w:r>
      <w:r w:rsidRPr="005C278D">
        <w:t>Программная реализация</w:t>
      </w:r>
      <w:bookmarkEnd w:id="91"/>
      <w:bookmarkEnd w:id="92"/>
    </w:p>
    <w:p w14:paraId="5EDD2D36" w14:textId="77777777" w:rsidR="00147261" w:rsidRPr="00957EBF" w:rsidRDefault="00147261" w:rsidP="00147261">
      <w:pPr>
        <w:pStyle w:val="31"/>
      </w:pPr>
      <w:bookmarkStart w:id="93" w:name="_Toc404780351"/>
      <w:bookmarkStart w:id="94" w:name="_Toc406411827"/>
      <w:bookmarkStart w:id="95" w:name="_Toc406411877"/>
      <w:bookmarkStart w:id="96" w:name="_Toc413833814"/>
      <w:bookmarkStart w:id="97" w:name="_Toc460918501"/>
      <w:bookmarkStart w:id="98" w:name="_Toc18609398"/>
      <w:bookmarkStart w:id="99" w:name="_Toc121404392"/>
      <w:bookmarkStart w:id="100" w:name="_Toc121408311"/>
      <w:r>
        <w:t xml:space="preserve">2.4.1 </w:t>
      </w:r>
      <w:r w:rsidRPr="00957EBF">
        <w:t>Автоматически сгенерированный код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61C5D09" w14:textId="77777777" w:rsidR="00147261" w:rsidRDefault="00147261" w:rsidP="00147261">
      <w:pPr>
        <w:pStyle w:val="aa"/>
      </w:pPr>
      <w:r>
        <w:t xml:space="preserve">На основе разработанной диаграммы классов был сгенерирован код. В качестве выбранного языка программирования был установлен </w:t>
      </w:r>
      <w:r>
        <w:rPr>
          <w:lang w:val="en-US"/>
        </w:rPr>
        <w:t>C</w:t>
      </w:r>
      <w:r w:rsidRPr="00FE4262">
        <w:t>#</w:t>
      </w:r>
      <w:r>
        <w:t>.</w:t>
      </w:r>
    </w:p>
    <w:p w14:paraId="692A1C1A" w14:textId="77777777" w:rsidR="00147261" w:rsidRDefault="00147261" w:rsidP="00147261">
      <w:pPr>
        <w:pStyle w:val="aa"/>
      </w:pPr>
    </w:p>
    <w:p w14:paraId="0F84F8A0" w14:textId="77777777" w:rsidR="00147261" w:rsidRPr="00022F77" w:rsidRDefault="00147261" w:rsidP="00147261">
      <w:pPr>
        <w:pStyle w:val="aa"/>
        <w:rPr>
          <w:b/>
          <w:bCs/>
          <w:lang w:val="en-US"/>
        </w:rPr>
      </w:pPr>
      <w:r w:rsidRPr="005108A1">
        <w:rPr>
          <w:b/>
          <w:bCs/>
        </w:rPr>
        <w:t>Код</w:t>
      </w:r>
      <w:r w:rsidRPr="00022F77">
        <w:rPr>
          <w:b/>
          <w:bCs/>
          <w:lang w:val="en-US"/>
        </w:rPr>
        <w:t xml:space="preserve"> </w:t>
      </w:r>
      <w:r w:rsidRPr="005108A1">
        <w:rPr>
          <w:b/>
          <w:bCs/>
        </w:rPr>
        <w:t>класса</w:t>
      </w:r>
      <w:r w:rsidRPr="00022F77">
        <w:rPr>
          <w:b/>
          <w:bCs/>
          <w:lang w:val="en-US"/>
        </w:rPr>
        <w:t xml:space="preserve"> </w:t>
      </w:r>
      <w:r w:rsidRPr="005108A1">
        <w:rPr>
          <w:b/>
          <w:bCs/>
          <w:lang w:val="en-US"/>
        </w:rPr>
        <w:t>Form1</w:t>
      </w:r>
    </w:p>
    <w:p w14:paraId="03B4C6B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///////////////////////////////////////////////////////////</w:t>
      </w:r>
    </w:p>
    <w:p w14:paraId="4937239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Form1.cs</w:t>
      </w:r>
      <w:proofErr w:type="gramEnd"/>
    </w:p>
    <w:p w14:paraId="635CD63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Implementation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of the Class Form1</w:t>
      </w:r>
    </w:p>
    <w:p w14:paraId="7B92893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Generated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by Enterprise Architect</w:t>
      </w:r>
    </w:p>
    <w:p w14:paraId="3FA7EF2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Created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on:      08-</w:t>
      </w:r>
      <w:r w:rsidRPr="008557D3">
        <w:rPr>
          <w:rFonts w:ascii="Courier New" w:eastAsiaTheme="minorHAnsi" w:hAnsi="Courier New" w:cs="Courier New"/>
          <w:sz w:val="20"/>
          <w:szCs w:val="20"/>
          <w:lang w:eastAsia="en-US"/>
        </w:rPr>
        <w:t>дек</w:t>
      </w: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-2022 15:44:03</w:t>
      </w:r>
    </w:p>
    <w:p w14:paraId="288DBC8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Original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author: worker</w:t>
      </w:r>
    </w:p>
    <w:p w14:paraId="6085497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///////////////////////////////////////////////////////////</w:t>
      </w:r>
    </w:p>
    <w:p w14:paraId="74609207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7CF060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14:paraId="1C276BE7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F632E3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AF1081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System.IO;</w:t>
      </w:r>
    </w:p>
    <w:p w14:paraId="5BD11E5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085FFB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FAF0E7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9CA5A3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 class Form1 {</w:t>
      </w:r>
    </w:p>
    <w:p w14:paraId="12F4192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74F60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String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pathToFile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70F721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String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pathToSave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698A663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public EKB role c;</w:t>
      </w:r>
    </w:p>
    <w:p w14:paraId="2933E92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public SWRL role b;</w:t>
      </w:r>
    </w:p>
    <w:p w14:paraId="47833D3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0CFBFC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public Form1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(){</w:t>
      </w:r>
      <w:proofErr w:type="gramEnd"/>
    </w:p>
    <w:p w14:paraId="0CFDA8AA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A3C340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72A5128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1C506E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~Form1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(){</w:t>
      </w:r>
      <w:proofErr w:type="gramEnd"/>
    </w:p>
    <w:p w14:paraId="3EA5E25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CE9266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1774295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E62F7A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/// </w:t>
      </w:r>
    </w:p>
    <w:p w14:paraId="15C37D9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/// &lt;param name="Parameter A"&gt;&lt;/param&gt;</w:t>
      </w:r>
    </w:p>
    <w:p w14:paraId="07B6AF8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void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selectPathToFile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Parameter A){</w:t>
      </w:r>
    </w:p>
    <w:p w14:paraId="06779593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4B1D43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2527E59A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6A01CB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void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convertFile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14:paraId="47795A5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58A88C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7EAD17D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178C17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/// </w:t>
      </w:r>
    </w:p>
    <w:p w14:paraId="20A2BFC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/// &lt;param name="Parameter"&gt;&lt;/param&gt;</w:t>
      </w:r>
    </w:p>
    <w:p w14:paraId="1EA4356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void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selectPathToSave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Parameter){</w:t>
      </w:r>
    </w:p>
    <w:p w14:paraId="1CA23AF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6BBE6B3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418E2EE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6A93D0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}//end Form1</w:t>
      </w:r>
    </w:p>
    <w:p w14:paraId="3495C15E" w14:textId="31F96FEC" w:rsidR="00ED6340" w:rsidRDefault="00ED6340" w:rsidP="008557D3">
      <w:pPr>
        <w:pStyle w:val="aa"/>
        <w:rPr>
          <w:lang w:val="en-US"/>
        </w:rPr>
      </w:pPr>
    </w:p>
    <w:p w14:paraId="562F1702" w14:textId="1DE2BBCF" w:rsidR="008557D3" w:rsidRPr="00022F77" w:rsidRDefault="008557D3" w:rsidP="008557D3">
      <w:pPr>
        <w:pStyle w:val="aa"/>
        <w:rPr>
          <w:b/>
          <w:bCs/>
          <w:lang w:val="en-US"/>
        </w:rPr>
      </w:pPr>
      <w:r w:rsidRPr="005108A1">
        <w:rPr>
          <w:b/>
          <w:bCs/>
        </w:rPr>
        <w:t>Код</w:t>
      </w:r>
      <w:r w:rsidRPr="00022F77">
        <w:rPr>
          <w:b/>
          <w:bCs/>
          <w:lang w:val="en-US"/>
        </w:rPr>
        <w:t xml:space="preserve"> </w:t>
      </w:r>
      <w:r w:rsidRPr="005108A1">
        <w:rPr>
          <w:b/>
          <w:bCs/>
        </w:rPr>
        <w:t>класса</w:t>
      </w:r>
      <w:r w:rsidRPr="00022F77">
        <w:rPr>
          <w:b/>
          <w:bCs/>
          <w:lang w:val="en-US"/>
        </w:rPr>
        <w:t xml:space="preserve"> </w:t>
      </w:r>
      <w:r w:rsidRPr="008557D3">
        <w:rPr>
          <w:b/>
          <w:bCs/>
          <w:lang w:val="en-US"/>
        </w:rPr>
        <w:t>EKB</w:t>
      </w:r>
    </w:p>
    <w:p w14:paraId="3F7B38E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///////////////////////////////////////////////////////////</w:t>
      </w:r>
    </w:p>
    <w:p w14:paraId="754329B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/ 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EKB.cs</w:t>
      </w:r>
      <w:proofErr w:type="spellEnd"/>
      <w:proofErr w:type="gramEnd"/>
    </w:p>
    <w:p w14:paraId="2CA55BD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Implementation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of the Class EKB</w:t>
      </w:r>
    </w:p>
    <w:p w14:paraId="5EC0ACF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Generated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by Enterprise Architect</w:t>
      </w:r>
    </w:p>
    <w:p w14:paraId="20B7FDC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Created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on:      08-дек-2022 15:44:17</w:t>
      </w:r>
    </w:p>
    <w:p w14:paraId="4D8FC62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Original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author: worker</w:t>
      </w:r>
    </w:p>
    <w:p w14:paraId="1FB0F67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///////////////////////////////////////////////////////////</w:t>
      </w:r>
    </w:p>
    <w:p w14:paraId="62EB431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67899DF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14:paraId="0BB3F0C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128EA5F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9B3FD73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System.IO;</w:t>
      </w:r>
    </w:p>
    <w:p w14:paraId="390F14C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29D9EC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3E18C9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EDA60B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 class EKB {</w:t>
      </w:r>
    </w:p>
    <w:p w14:paraId="5ABCC4E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6DB119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private String fact;</w:t>
      </w:r>
    </w:p>
    <w:p w14:paraId="6D3E736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private String action;</w:t>
      </w:r>
    </w:p>
    <w:p w14:paraId="0FDDC39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private String rule;</w:t>
      </w:r>
    </w:p>
    <w:p w14:paraId="49A5E9F3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D0CE48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EKB(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14:paraId="72A89D7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9AD802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201AFCC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65FAA7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~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EKB(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14:paraId="5F1A969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A0F8A5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613A74D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AA0F1B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/// </w:t>
      </w:r>
    </w:p>
    <w:p w14:paraId="2B64AC67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/// &lt;param name="Parameter A"&gt;&lt;/param&gt;</w:t>
      </w:r>
    </w:p>
    <w:p w14:paraId="5036BF7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getFact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Parameter A){</w:t>
      </w:r>
    </w:p>
    <w:p w14:paraId="5F5CF09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B874E1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"";</w:t>
      </w:r>
    </w:p>
    <w:p w14:paraId="60CC864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2148202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706EB4F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/// </w:t>
      </w:r>
    </w:p>
    <w:p w14:paraId="0F7E1FC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/// &lt;param name="Parameter"&gt;&lt;/param&gt;</w:t>
      </w:r>
    </w:p>
    <w:p w14:paraId="7496B6B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setRule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 Parameter){</w:t>
      </w:r>
    </w:p>
    <w:p w14:paraId="54ED648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235557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431BD32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9477A63" w14:textId="01A42EA6" w:rsid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}//end EKB</w:t>
      </w:r>
    </w:p>
    <w:p w14:paraId="129E4CC8" w14:textId="5DF44A28" w:rsidR="008557D3" w:rsidRDefault="008557D3" w:rsidP="008557D3">
      <w:pPr>
        <w:pStyle w:val="aa"/>
        <w:rPr>
          <w:rFonts w:eastAsiaTheme="minorHAnsi"/>
          <w:lang w:val="en-US" w:eastAsia="en-US"/>
        </w:rPr>
      </w:pPr>
    </w:p>
    <w:p w14:paraId="7FCDBA08" w14:textId="66B8323F" w:rsidR="008557D3" w:rsidRPr="00BE381C" w:rsidRDefault="008557D3" w:rsidP="008557D3">
      <w:pPr>
        <w:pStyle w:val="aa"/>
        <w:rPr>
          <w:rFonts w:eastAsiaTheme="minorHAnsi"/>
          <w:b/>
          <w:bCs/>
          <w:lang w:val="en-US" w:eastAsia="en-US"/>
        </w:rPr>
      </w:pPr>
      <w:r w:rsidRPr="008557D3">
        <w:rPr>
          <w:rFonts w:eastAsiaTheme="minorHAnsi"/>
          <w:b/>
          <w:bCs/>
          <w:lang w:eastAsia="en-US"/>
        </w:rPr>
        <w:t>Код</w:t>
      </w:r>
      <w:r w:rsidRPr="00BE381C">
        <w:rPr>
          <w:rFonts w:eastAsiaTheme="minorHAnsi"/>
          <w:b/>
          <w:bCs/>
          <w:lang w:val="en-US" w:eastAsia="en-US"/>
        </w:rPr>
        <w:t xml:space="preserve"> </w:t>
      </w:r>
      <w:r w:rsidRPr="008557D3">
        <w:rPr>
          <w:rFonts w:eastAsiaTheme="minorHAnsi"/>
          <w:b/>
          <w:bCs/>
          <w:lang w:eastAsia="en-US"/>
        </w:rPr>
        <w:t>класса</w:t>
      </w:r>
      <w:r w:rsidRPr="00BE381C">
        <w:rPr>
          <w:rFonts w:eastAsiaTheme="minorHAnsi"/>
          <w:b/>
          <w:bCs/>
          <w:lang w:val="en-US" w:eastAsia="en-US"/>
        </w:rPr>
        <w:t xml:space="preserve"> SWRL</w:t>
      </w:r>
    </w:p>
    <w:p w14:paraId="30AE0F3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///////////////////////////////////////////////////////////</w:t>
      </w:r>
    </w:p>
    <w:p w14:paraId="208999E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/ 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SWRL.cs</w:t>
      </w:r>
      <w:proofErr w:type="spellEnd"/>
      <w:proofErr w:type="gramEnd"/>
    </w:p>
    <w:p w14:paraId="59E2EBB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Implementation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of the Class SWRL</w:t>
      </w:r>
    </w:p>
    <w:p w14:paraId="717ABF4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Generated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by Enterprise Architect</w:t>
      </w:r>
    </w:p>
    <w:p w14:paraId="0D08C5D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Created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on:      08-дек-2022 15:44:12</w:t>
      </w:r>
    </w:p>
    <w:p w14:paraId="249966E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  Original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author: worker</w:t>
      </w:r>
    </w:p>
    <w:p w14:paraId="2C0D511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///////////////////////////////////////////////////////////</w:t>
      </w:r>
    </w:p>
    <w:p w14:paraId="15EC701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A94030F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14:paraId="0B4629D9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DC023A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F258660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System.IO;</w:t>
      </w:r>
    </w:p>
    <w:p w14:paraId="0DA10B9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647278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2C4474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EF0261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public class SWRL {</w:t>
      </w:r>
    </w:p>
    <w:p w14:paraId="3DF3423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840E2DF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private String _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rlab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C4C4E2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String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individualPropertyAtom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65E9FB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private String </w:t>
      </w:r>
      <w:proofErr w:type="spell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ruleml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721BA6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3F988A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  <w:t xml:space="preserve">public 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14:paraId="76FBD97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6D2748F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42CE72F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51DE9A5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~</w:t>
      </w:r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14:paraId="679905FA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4873A0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02C9580A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1432E1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/// </w:t>
      </w:r>
    </w:p>
    <w:p w14:paraId="094C9DA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/// &lt;param name="Parameter A"&gt;&lt;/param&gt;</w:t>
      </w:r>
    </w:p>
    <w:p w14:paraId="5B49B47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setRldb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 Parameter A){</w:t>
      </w:r>
    </w:p>
    <w:p w14:paraId="359DBA11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EF7F2F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0931EBCB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B2F856A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/// </w:t>
      </w:r>
    </w:p>
    <w:p w14:paraId="491E15F7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/// &lt;param name="Parameter"&gt;&lt;/param&gt;</w:t>
      </w:r>
    </w:p>
    <w:p w14:paraId="223D7222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getIndividualPropertyAtom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Parameter){</w:t>
      </w:r>
    </w:p>
    <w:p w14:paraId="2A504E2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5D40DA8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"";</w:t>
      </w:r>
    </w:p>
    <w:p w14:paraId="131CC2CC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5169BAA4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029F7B3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getRuleml</w:t>
      </w:r>
      <w:proofErr w:type="spell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){</w:t>
      </w:r>
    </w:p>
    <w:p w14:paraId="45106AD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1E07C26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return "";</w:t>
      </w:r>
    </w:p>
    <w:p w14:paraId="3C078BCE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14:paraId="088B3B0D" w14:textId="77777777" w:rsidR="008557D3" w:rsidRP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36C934C" w14:textId="20B199CA" w:rsidR="008557D3" w:rsidRDefault="008557D3" w:rsidP="008557D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8557D3">
        <w:rPr>
          <w:rFonts w:ascii="Courier New" w:eastAsiaTheme="minorHAnsi" w:hAnsi="Courier New" w:cs="Courier New"/>
          <w:sz w:val="20"/>
          <w:szCs w:val="20"/>
          <w:lang w:val="en-US" w:eastAsia="en-US"/>
        </w:rPr>
        <w:t>}//end SWRL</w:t>
      </w:r>
    </w:p>
    <w:p w14:paraId="5865931A" w14:textId="4BC9398A" w:rsidR="008557D3" w:rsidRDefault="008557D3" w:rsidP="008557D3">
      <w:pPr>
        <w:pStyle w:val="aa"/>
        <w:rPr>
          <w:rFonts w:eastAsiaTheme="minorHAnsi"/>
          <w:lang w:val="en-US" w:eastAsia="en-US"/>
        </w:rPr>
      </w:pPr>
    </w:p>
    <w:p w14:paraId="01B14EF5" w14:textId="1BBD3884" w:rsidR="006A51FB" w:rsidRDefault="006A51FB">
      <w:pPr>
        <w:spacing w:after="200" w:line="276" w:lineRule="auto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39B580E6" w14:textId="77777777" w:rsidR="006A51FB" w:rsidRDefault="006A51FB" w:rsidP="006A51FB">
      <w:pPr>
        <w:pStyle w:val="31"/>
      </w:pPr>
      <w:bookmarkStart w:id="101" w:name="_Toc121408312"/>
      <w:r w:rsidRPr="003516D7">
        <w:lastRenderedPageBreak/>
        <w:t>2.4.2</w:t>
      </w:r>
      <w:r>
        <w:t xml:space="preserve"> </w:t>
      </w:r>
      <w:r w:rsidRPr="003516D7">
        <w:t>Описание интерфейса</w:t>
      </w:r>
      <w:bookmarkEnd w:id="101"/>
    </w:p>
    <w:p w14:paraId="031ED0E0" w14:textId="77777777" w:rsidR="006A51FB" w:rsidRDefault="006A51FB" w:rsidP="006A51FB">
      <w:pPr>
        <w:pStyle w:val="aa"/>
      </w:pPr>
      <w:r>
        <w:t xml:space="preserve">В качестве среды для создания макетов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 Основываясь на диаграмме вариантов использования, было спроектировано четыре прототипа возможных состояний программного компонента.</w:t>
      </w:r>
    </w:p>
    <w:p w14:paraId="503FC245" w14:textId="77777777" w:rsidR="006A51FB" w:rsidRDefault="006A51FB" w:rsidP="006A51FB">
      <w:pPr>
        <w:pStyle w:val="aa"/>
      </w:pPr>
      <w:r>
        <w:t>Первый фрагмент отображает первоначальное состояние приложения после запуска.</w:t>
      </w:r>
    </w:p>
    <w:p w14:paraId="390CA0F1" w14:textId="77777777" w:rsidR="006A51FB" w:rsidRDefault="006A51FB" w:rsidP="006A51FB">
      <w:pPr>
        <w:pStyle w:val="aa"/>
        <w:ind w:firstLine="0"/>
        <w:jc w:val="center"/>
      </w:pPr>
      <w:r w:rsidRPr="0005483B">
        <w:rPr>
          <w:noProof/>
        </w:rPr>
        <w:drawing>
          <wp:inline distT="0" distB="0" distL="0" distR="0" wp14:anchorId="1DBD26DE" wp14:editId="648EDF7D">
            <wp:extent cx="4940893" cy="3103441"/>
            <wp:effectExtent l="19050" t="19050" r="1905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0893" cy="3103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72028" w14:textId="1DB10796" w:rsidR="006A51FB" w:rsidRDefault="006A51FB" w:rsidP="006A51FB">
      <w:pPr>
        <w:pStyle w:val="aa"/>
        <w:ind w:firstLine="0"/>
        <w:jc w:val="center"/>
      </w:pPr>
      <w:r>
        <w:t xml:space="preserve">Рисунок </w:t>
      </w:r>
      <w:r w:rsidR="00160623">
        <w:t>10</w:t>
      </w:r>
      <w:r w:rsidRPr="00116059">
        <w:t xml:space="preserve"> – </w:t>
      </w:r>
      <w:r>
        <w:t>Макет стартового окна</w:t>
      </w:r>
    </w:p>
    <w:p w14:paraId="3EE979DF" w14:textId="77777777" w:rsidR="006A51FB" w:rsidRDefault="006A51FB" w:rsidP="006A51FB">
      <w:pPr>
        <w:pStyle w:val="aa"/>
        <w:ind w:firstLine="0"/>
        <w:jc w:val="center"/>
      </w:pPr>
    </w:p>
    <w:p w14:paraId="1DF52399" w14:textId="77777777" w:rsidR="006A51FB" w:rsidRDefault="006A51FB" w:rsidP="006A51FB">
      <w:pPr>
        <w:pStyle w:val="aa"/>
      </w:pPr>
      <w:r>
        <w:t>При нажатии на кнопки загрузки или выбора директории открывается окно соответствующего выбора.</w:t>
      </w:r>
    </w:p>
    <w:p w14:paraId="60637846" w14:textId="77777777" w:rsidR="006A51FB" w:rsidRDefault="006A51FB" w:rsidP="006A51FB">
      <w:pPr>
        <w:pStyle w:val="aa"/>
        <w:ind w:firstLine="0"/>
        <w:jc w:val="center"/>
      </w:pPr>
      <w:r w:rsidRPr="0005483B">
        <w:rPr>
          <w:noProof/>
        </w:rPr>
        <w:drawing>
          <wp:inline distT="0" distB="0" distL="0" distR="0" wp14:anchorId="28841003" wp14:editId="29E22AC0">
            <wp:extent cx="5518095" cy="3472477"/>
            <wp:effectExtent l="19050" t="19050" r="26035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095" cy="3472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EA0A4" w14:textId="69A4321F" w:rsidR="006A51FB" w:rsidRDefault="006A51FB" w:rsidP="006A51FB">
      <w:pPr>
        <w:pStyle w:val="aa"/>
        <w:ind w:firstLine="0"/>
        <w:jc w:val="center"/>
      </w:pPr>
      <w:r>
        <w:t xml:space="preserve">Рисунок </w:t>
      </w:r>
      <w:r w:rsidR="00160623">
        <w:t>11</w:t>
      </w:r>
      <w:r w:rsidRPr="006C095F">
        <w:t xml:space="preserve"> – </w:t>
      </w:r>
      <w:r>
        <w:t>Взаимодействие с кнопками выбора</w:t>
      </w:r>
    </w:p>
    <w:p w14:paraId="27756316" w14:textId="77777777" w:rsidR="006A51FB" w:rsidRDefault="006A51FB" w:rsidP="006A51FB">
      <w:pPr>
        <w:pStyle w:val="aa"/>
        <w:keepNext/>
      </w:pPr>
      <w:r>
        <w:lastRenderedPageBreak/>
        <w:t>Текущие состояния работы с файлами и директориями указывают информационные поля. В качестве упрощения визуального восприятия типа состояния текст окрашен соответствующим цветом.</w:t>
      </w:r>
    </w:p>
    <w:p w14:paraId="5D66FC9C" w14:textId="77777777" w:rsidR="006A51FB" w:rsidRDefault="006A51FB" w:rsidP="006A51FB">
      <w:pPr>
        <w:pStyle w:val="aa"/>
        <w:ind w:firstLine="0"/>
        <w:jc w:val="center"/>
      </w:pPr>
      <w:r w:rsidRPr="0005483B">
        <w:rPr>
          <w:noProof/>
        </w:rPr>
        <w:drawing>
          <wp:inline distT="0" distB="0" distL="0" distR="0" wp14:anchorId="23EB14E2" wp14:editId="4AD760BC">
            <wp:extent cx="3726815" cy="1899441"/>
            <wp:effectExtent l="19050" t="19050" r="2603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73" t="8013" r="15008" b="24786"/>
                    <a:stretch/>
                  </pic:blipFill>
                  <pic:spPr bwMode="auto">
                    <a:xfrm>
                      <a:off x="0" y="0"/>
                      <a:ext cx="3757184" cy="19149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9421" w14:textId="5CFA7F9A" w:rsidR="006A51FB" w:rsidRDefault="006A51FB" w:rsidP="006A51FB">
      <w:pPr>
        <w:pStyle w:val="aa"/>
        <w:ind w:firstLine="0"/>
        <w:jc w:val="center"/>
      </w:pPr>
      <w:r>
        <w:t xml:space="preserve">Рисунок </w:t>
      </w:r>
      <w:r w:rsidR="00160623">
        <w:t>12</w:t>
      </w:r>
      <w:r w:rsidRPr="006C095F">
        <w:t xml:space="preserve"> – </w:t>
      </w:r>
      <w:r>
        <w:t>Отображение полей состояния</w:t>
      </w:r>
    </w:p>
    <w:p w14:paraId="6D177C91" w14:textId="77777777" w:rsidR="006A51FB" w:rsidRDefault="006A51FB" w:rsidP="006A51FB">
      <w:pPr>
        <w:pStyle w:val="aa"/>
        <w:ind w:firstLine="0"/>
      </w:pPr>
    </w:p>
    <w:p w14:paraId="3912CAED" w14:textId="77777777" w:rsidR="006A51FB" w:rsidRDefault="006A51FB" w:rsidP="006A51FB">
      <w:pPr>
        <w:pStyle w:val="aa"/>
      </w:pPr>
      <w:r>
        <w:t>После завершения данного процесса отображается окно с сообщением об успешной конвертацией или ошибкой.</w:t>
      </w:r>
    </w:p>
    <w:p w14:paraId="20FFB081" w14:textId="77777777" w:rsidR="006A51FB" w:rsidRPr="00CD75A2" w:rsidRDefault="006A51FB" w:rsidP="006A51FB">
      <w:pPr>
        <w:pStyle w:val="aa"/>
        <w:ind w:firstLine="0"/>
        <w:jc w:val="center"/>
      </w:pPr>
      <w:r w:rsidRPr="0005483B">
        <w:rPr>
          <w:noProof/>
        </w:rPr>
        <w:drawing>
          <wp:inline distT="0" distB="0" distL="0" distR="0" wp14:anchorId="12D05618" wp14:editId="5939658C">
            <wp:extent cx="3619500" cy="2055583"/>
            <wp:effectExtent l="19050" t="19050" r="19050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955" t="4843" r="2473" b="12402"/>
                    <a:stretch/>
                  </pic:blipFill>
                  <pic:spPr bwMode="auto">
                    <a:xfrm>
                      <a:off x="0" y="0"/>
                      <a:ext cx="3650073" cy="20729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30681" w14:textId="4590EB39" w:rsidR="006A51FB" w:rsidRDefault="006A51FB" w:rsidP="006A51FB">
      <w:pPr>
        <w:pStyle w:val="aa"/>
        <w:ind w:firstLine="0"/>
        <w:jc w:val="center"/>
      </w:pPr>
      <w:r>
        <w:t xml:space="preserve">Рисунок </w:t>
      </w:r>
      <w:r w:rsidR="00160623">
        <w:t>13</w:t>
      </w:r>
      <w:r w:rsidRPr="006C095F">
        <w:t xml:space="preserve"> – </w:t>
      </w:r>
      <w:r>
        <w:t>Визуализация завершения процесса</w:t>
      </w:r>
    </w:p>
    <w:p w14:paraId="36BD3AD6" w14:textId="77777777" w:rsidR="006A51FB" w:rsidRDefault="006A51FB" w:rsidP="006A51FB">
      <w:pPr>
        <w:pStyle w:val="aa"/>
        <w:ind w:firstLine="0"/>
        <w:jc w:val="center"/>
      </w:pPr>
    </w:p>
    <w:p w14:paraId="1486F185" w14:textId="77777777" w:rsidR="006A51FB" w:rsidRPr="00116059" w:rsidRDefault="006A51FB" w:rsidP="006A51FB">
      <w:pPr>
        <w:pStyle w:val="aa"/>
        <w:keepNext/>
      </w:pPr>
      <w:r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17EC43A0" w14:textId="77777777" w:rsidR="006A51FB" w:rsidRDefault="006A51FB" w:rsidP="006A51FB">
      <w:pPr>
        <w:pStyle w:val="aa"/>
        <w:ind w:firstLine="0"/>
        <w:jc w:val="center"/>
      </w:pPr>
      <w:r w:rsidRPr="00C71518">
        <w:rPr>
          <w:noProof/>
        </w:rPr>
        <w:drawing>
          <wp:inline distT="0" distB="0" distL="0" distR="0" wp14:anchorId="1C9E17B7" wp14:editId="037A8BBE">
            <wp:extent cx="3413004" cy="2546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0541" cy="25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0F77" w14:textId="53BAA69F" w:rsidR="006A51FB" w:rsidRPr="000D0A0C" w:rsidRDefault="006A51FB" w:rsidP="006A51FB">
      <w:pPr>
        <w:pStyle w:val="aa"/>
        <w:ind w:firstLine="0"/>
        <w:jc w:val="center"/>
      </w:pPr>
      <w:r>
        <w:t xml:space="preserve">Рисунок </w:t>
      </w:r>
      <w:r w:rsidR="00160623">
        <w:t>14</w:t>
      </w:r>
      <w:r w:rsidRPr="006C095F">
        <w:t xml:space="preserve"> – </w:t>
      </w:r>
      <w:r>
        <w:t>Графический интерфейс в среде разработки</w:t>
      </w:r>
    </w:p>
    <w:p w14:paraId="56DB2A1D" w14:textId="77777777" w:rsidR="008009F8" w:rsidRPr="00EC004B" w:rsidRDefault="008009F8" w:rsidP="008009F8">
      <w:pPr>
        <w:pStyle w:val="31"/>
      </w:pPr>
      <w:bookmarkStart w:id="102" w:name="_Toc404780354"/>
      <w:bookmarkStart w:id="103" w:name="_Toc406411880"/>
      <w:bookmarkStart w:id="104" w:name="_Toc413833816"/>
      <w:bookmarkStart w:id="105" w:name="_Toc460918503"/>
      <w:bookmarkStart w:id="106" w:name="_Toc18609400"/>
      <w:bookmarkStart w:id="107" w:name="_Toc121408313"/>
      <w:r>
        <w:lastRenderedPageBreak/>
        <w:t xml:space="preserve">2.4.3 </w:t>
      </w:r>
      <w:r w:rsidRPr="00EC004B">
        <w:t>Тестирование</w:t>
      </w:r>
      <w:bookmarkEnd w:id="102"/>
      <w:bookmarkEnd w:id="103"/>
      <w:bookmarkEnd w:id="104"/>
      <w:bookmarkEnd w:id="105"/>
      <w:bookmarkEnd w:id="106"/>
      <w:bookmarkEnd w:id="107"/>
    </w:p>
    <w:p w14:paraId="30EB8C5A" w14:textId="77777777" w:rsidR="008009F8" w:rsidRPr="00957EBF" w:rsidRDefault="008009F8" w:rsidP="008009F8">
      <w:pPr>
        <w:pStyle w:val="aa"/>
        <w:rPr>
          <w:szCs w:val="28"/>
        </w:rPr>
      </w:pPr>
      <w:r>
        <w:t xml:space="preserve">Для тестирования разработанного программного компонента была использована компромиссный стратегия. </w:t>
      </w:r>
      <w:r w:rsidRPr="00827E93">
        <w:rPr>
          <w:bCs/>
          <w:szCs w:val="28"/>
        </w:rPr>
        <w:t>Компромиссная стратегия</w:t>
      </w:r>
      <w:r w:rsidRPr="00957EBF">
        <w:rPr>
          <w:szCs w:val="28"/>
        </w:rPr>
        <w:t xml:space="preserve"> </w:t>
      </w:r>
      <w:r>
        <w:rPr>
          <w:szCs w:val="28"/>
        </w:rPr>
        <w:t>–</w:t>
      </w:r>
      <w:r w:rsidRPr="00957EBF">
        <w:rPr>
          <w:szCs w:val="28"/>
        </w:rPr>
        <w:t xml:space="preserve"> проектирование тестов, исходя из принципов:</w:t>
      </w:r>
    </w:p>
    <w:p w14:paraId="57742F29" w14:textId="77777777" w:rsidR="008009F8" w:rsidRPr="00957EBF" w:rsidRDefault="008009F8" w:rsidP="008009F8">
      <w:pPr>
        <w:pStyle w:val="aa"/>
        <w:numPr>
          <w:ilvl w:val="0"/>
          <w:numId w:val="31"/>
        </w:numPr>
        <w:ind w:left="0" w:firstLine="709"/>
        <w:rPr>
          <w:szCs w:val="28"/>
        </w:rPr>
      </w:pPr>
      <w:r w:rsidRPr="00957EBF">
        <w:rPr>
          <w:szCs w:val="28"/>
        </w:rPr>
        <w:t>проверка функции или возможности</w:t>
      </w:r>
      <w:r>
        <w:rPr>
          <w:szCs w:val="28"/>
        </w:rPr>
        <w:t>;</w:t>
      </w:r>
    </w:p>
    <w:p w14:paraId="1F422943" w14:textId="77777777" w:rsidR="008009F8" w:rsidRPr="00957EBF" w:rsidRDefault="008009F8" w:rsidP="008009F8">
      <w:pPr>
        <w:pStyle w:val="aa"/>
        <w:numPr>
          <w:ilvl w:val="0"/>
          <w:numId w:val="3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каждой области и границы изменения значений какой-либо входной величины</w:t>
      </w:r>
      <w:r>
        <w:rPr>
          <w:szCs w:val="28"/>
        </w:rPr>
        <w:t>;</w:t>
      </w:r>
    </w:p>
    <w:p w14:paraId="4835C25C" w14:textId="77777777" w:rsidR="008009F8" w:rsidRPr="00957EBF" w:rsidRDefault="008009F8" w:rsidP="008009F8">
      <w:pPr>
        <w:pStyle w:val="aa"/>
        <w:numPr>
          <w:ilvl w:val="0"/>
          <w:numId w:val="3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каждого особого случая или исключительной ситуации</w:t>
      </w:r>
      <w:r>
        <w:rPr>
          <w:szCs w:val="28"/>
        </w:rPr>
        <w:t>;</w:t>
      </w:r>
    </w:p>
    <w:p w14:paraId="516E2727" w14:textId="77777777" w:rsidR="008009F8" w:rsidRPr="00957EBF" w:rsidRDefault="008009F8" w:rsidP="008009F8">
      <w:pPr>
        <w:pStyle w:val="aa"/>
        <w:numPr>
          <w:ilvl w:val="0"/>
          <w:numId w:val="31"/>
        </w:numPr>
        <w:ind w:left="0" w:firstLine="709"/>
        <w:rPr>
          <w:szCs w:val="28"/>
        </w:rPr>
      </w:pPr>
      <w:r w:rsidRPr="00957EBF">
        <w:rPr>
          <w:szCs w:val="28"/>
        </w:rPr>
        <w:t>каждая команда программы должна проработать хотя бы на одном тесте.</w:t>
      </w:r>
    </w:p>
    <w:p w14:paraId="09E0D3F2" w14:textId="77E26A53" w:rsidR="008009F8" w:rsidRDefault="008009F8" w:rsidP="008009F8">
      <w:pPr>
        <w:pStyle w:val="aa"/>
      </w:pPr>
      <w:r>
        <w:t xml:space="preserve">Таблица </w:t>
      </w:r>
      <w:r w:rsidR="00C455BA">
        <w:t>2</w:t>
      </w:r>
      <w:r>
        <w:t xml:space="preserve"> – Тесты программного компонента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20"/>
        <w:gridCol w:w="2463"/>
        <w:gridCol w:w="2536"/>
      </w:tblGrid>
      <w:tr w:rsidR="008009F8" w:rsidRPr="00ED16D9" w14:paraId="25DC682E" w14:textId="77777777" w:rsidTr="00F90303">
        <w:tc>
          <w:tcPr>
            <w:tcW w:w="648" w:type="dxa"/>
            <w:shd w:val="clear" w:color="auto" w:fill="auto"/>
          </w:tcPr>
          <w:p w14:paraId="112F970D" w14:textId="77777777" w:rsidR="008009F8" w:rsidRPr="00ED16D9" w:rsidRDefault="008009F8" w:rsidP="00F90303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D16D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14:paraId="69C280AC" w14:textId="77777777" w:rsidR="008009F8" w:rsidRPr="00ED16D9" w:rsidRDefault="008009F8" w:rsidP="00F90303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Описание проверяемой ситуации</w:t>
            </w:r>
          </w:p>
        </w:tc>
        <w:tc>
          <w:tcPr>
            <w:tcW w:w="2463" w:type="dxa"/>
            <w:shd w:val="clear" w:color="auto" w:fill="auto"/>
          </w:tcPr>
          <w:p w14:paraId="65CF341A" w14:textId="77777777" w:rsidR="008009F8" w:rsidRPr="00ED16D9" w:rsidRDefault="008009F8" w:rsidP="00F90303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Тест (входные данные)</w:t>
            </w:r>
          </w:p>
        </w:tc>
        <w:tc>
          <w:tcPr>
            <w:tcW w:w="2536" w:type="dxa"/>
            <w:shd w:val="clear" w:color="auto" w:fill="auto"/>
          </w:tcPr>
          <w:p w14:paraId="590EBFAE" w14:textId="77777777" w:rsidR="008009F8" w:rsidRPr="00ED16D9" w:rsidRDefault="008009F8" w:rsidP="00F90303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Результат</w:t>
            </w:r>
          </w:p>
        </w:tc>
      </w:tr>
      <w:tr w:rsidR="008009F8" w:rsidRPr="009106C4" w14:paraId="7B91C4FC" w14:textId="77777777" w:rsidTr="00F90303">
        <w:tc>
          <w:tcPr>
            <w:tcW w:w="648" w:type="dxa"/>
            <w:shd w:val="clear" w:color="auto" w:fill="auto"/>
          </w:tcPr>
          <w:p w14:paraId="13956AC1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62D30DF" w14:textId="77777777" w:rsidR="008009F8" w:rsidRPr="00186652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со стандартным файлом.</w:t>
            </w:r>
          </w:p>
        </w:tc>
        <w:tc>
          <w:tcPr>
            <w:tcW w:w="2463" w:type="dxa"/>
            <w:shd w:val="clear" w:color="auto" w:fill="auto"/>
          </w:tcPr>
          <w:p w14:paraId="6EB8D524" w14:textId="77777777" w:rsidR="008009F8" w:rsidRPr="00186652" w:rsidRDefault="008009F8" w:rsidP="00F9030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536" w:type="dxa"/>
            <w:shd w:val="clear" w:color="auto" w:fill="auto"/>
          </w:tcPr>
          <w:p w14:paraId="43D5C921" w14:textId="77777777" w:rsidR="008009F8" w:rsidRPr="00186652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009F8" w:rsidRPr="009106C4" w14:paraId="6DB0AE0D" w14:textId="77777777" w:rsidTr="00F90303">
        <w:tc>
          <w:tcPr>
            <w:tcW w:w="648" w:type="dxa"/>
            <w:shd w:val="clear" w:color="auto" w:fill="auto"/>
          </w:tcPr>
          <w:p w14:paraId="223EFB20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534AC9A" w14:textId="77777777" w:rsidR="008009F8" w:rsidRPr="009106C4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файлом нестандартной конфигурации.</w:t>
            </w:r>
          </w:p>
        </w:tc>
        <w:tc>
          <w:tcPr>
            <w:tcW w:w="2463" w:type="dxa"/>
            <w:shd w:val="clear" w:color="auto" w:fill="auto"/>
          </w:tcPr>
          <w:p w14:paraId="30CE6FB4" w14:textId="77777777" w:rsidR="008009F8" w:rsidRPr="009106C4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нестандартной конфигурации.</w:t>
            </w:r>
          </w:p>
        </w:tc>
        <w:tc>
          <w:tcPr>
            <w:tcW w:w="2536" w:type="dxa"/>
            <w:shd w:val="clear" w:color="auto" w:fill="auto"/>
          </w:tcPr>
          <w:p w14:paraId="7AA02B79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8009F8" w:rsidRPr="009106C4" w14:paraId="50268F05" w14:textId="77777777" w:rsidTr="00F90303">
        <w:tc>
          <w:tcPr>
            <w:tcW w:w="648" w:type="dxa"/>
            <w:shd w:val="clear" w:color="auto" w:fill="auto"/>
          </w:tcPr>
          <w:p w14:paraId="2E12148C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06AB0106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директории для сохранения.</w:t>
            </w:r>
          </w:p>
        </w:tc>
        <w:tc>
          <w:tcPr>
            <w:tcW w:w="2463" w:type="dxa"/>
            <w:shd w:val="clear" w:color="auto" w:fill="auto"/>
          </w:tcPr>
          <w:p w14:paraId="69530590" w14:textId="77777777" w:rsidR="008009F8" w:rsidRPr="008F564E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 путь к файлу с данными.</w:t>
            </w:r>
          </w:p>
        </w:tc>
        <w:tc>
          <w:tcPr>
            <w:tcW w:w="2536" w:type="dxa"/>
            <w:shd w:val="clear" w:color="auto" w:fill="auto"/>
          </w:tcPr>
          <w:p w14:paraId="310962F8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8009F8" w:rsidRPr="009106C4" w14:paraId="099880AB" w14:textId="77777777" w:rsidTr="00F90303">
        <w:tc>
          <w:tcPr>
            <w:tcW w:w="648" w:type="dxa"/>
            <w:shd w:val="clear" w:color="auto" w:fill="auto"/>
          </w:tcPr>
          <w:p w14:paraId="7249A53B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0E54B04A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файла для конвертации.</w:t>
            </w:r>
          </w:p>
        </w:tc>
        <w:tc>
          <w:tcPr>
            <w:tcW w:w="2463" w:type="dxa"/>
            <w:shd w:val="clear" w:color="auto" w:fill="auto"/>
          </w:tcPr>
          <w:p w14:paraId="61FBB111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Указана директория для сохранения файла.</w:t>
            </w:r>
          </w:p>
        </w:tc>
        <w:tc>
          <w:tcPr>
            <w:tcW w:w="2536" w:type="dxa"/>
            <w:shd w:val="clear" w:color="auto" w:fill="auto"/>
          </w:tcPr>
          <w:p w14:paraId="0FC4BD22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8009F8" w:rsidRPr="009106C4" w14:paraId="2081187D" w14:textId="77777777" w:rsidTr="00F90303">
        <w:tc>
          <w:tcPr>
            <w:tcW w:w="648" w:type="dxa"/>
            <w:shd w:val="clear" w:color="auto" w:fill="auto"/>
          </w:tcPr>
          <w:p w14:paraId="3A8CE641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A6A260D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файлом нестандартного для приложения компонента.</w:t>
            </w:r>
          </w:p>
        </w:tc>
        <w:tc>
          <w:tcPr>
            <w:tcW w:w="2463" w:type="dxa"/>
            <w:shd w:val="clear" w:color="auto" w:fill="auto"/>
          </w:tcPr>
          <w:p w14:paraId="6542A3C7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4891E814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8009F8" w:rsidRPr="009106C4" w14:paraId="1EA160C3" w14:textId="77777777" w:rsidTr="00F90303">
        <w:tc>
          <w:tcPr>
            <w:tcW w:w="648" w:type="dxa"/>
            <w:shd w:val="clear" w:color="auto" w:fill="auto"/>
          </w:tcPr>
          <w:p w14:paraId="1395495B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12BE8A5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пустым файлом.</w:t>
            </w:r>
          </w:p>
        </w:tc>
        <w:tc>
          <w:tcPr>
            <w:tcW w:w="2463" w:type="dxa"/>
            <w:shd w:val="clear" w:color="auto" w:fill="auto"/>
          </w:tcPr>
          <w:p w14:paraId="6C88F1CF" w14:textId="77777777" w:rsidR="008009F8" w:rsidRPr="002D51C3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файл с данными.</w:t>
            </w:r>
          </w:p>
        </w:tc>
        <w:tc>
          <w:tcPr>
            <w:tcW w:w="2536" w:type="dxa"/>
            <w:shd w:val="clear" w:color="auto" w:fill="auto"/>
          </w:tcPr>
          <w:p w14:paraId="5CB1734E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8009F8" w:rsidRPr="009106C4" w14:paraId="1CFD8435" w14:textId="77777777" w:rsidTr="00F90303">
        <w:tc>
          <w:tcPr>
            <w:tcW w:w="648" w:type="dxa"/>
            <w:shd w:val="clear" w:color="auto" w:fill="auto"/>
          </w:tcPr>
          <w:p w14:paraId="3009E21F" w14:textId="77777777" w:rsidR="008009F8" w:rsidRPr="008171CF" w:rsidRDefault="008009F8" w:rsidP="008009F8">
            <w:pPr>
              <w:pStyle w:val="a9"/>
              <w:widowControl w:val="0"/>
              <w:numPr>
                <w:ilvl w:val="0"/>
                <w:numId w:val="3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06348B78" w14:textId="77777777" w:rsidR="008009F8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Повторная конвертация загруженного файла без изменения директории.</w:t>
            </w:r>
          </w:p>
        </w:tc>
        <w:tc>
          <w:tcPr>
            <w:tcW w:w="2463" w:type="dxa"/>
            <w:shd w:val="clear" w:color="auto" w:fill="auto"/>
          </w:tcPr>
          <w:p w14:paraId="28D723A8" w14:textId="77777777" w:rsidR="008009F8" w:rsidRPr="002D51C3" w:rsidRDefault="008009F8" w:rsidP="00F9030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536" w:type="dxa"/>
            <w:shd w:val="clear" w:color="auto" w:fill="auto"/>
          </w:tcPr>
          <w:p w14:paraId="607FAC2F" w14:textId="77777777" w:rsidR="008009F8" w:rsidRPr="0079427E" w:rsidRDefault="008009F8" w:rsidP="00F9030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Перезаписанный файл 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4C5A5C4" w14:textId="77777777" w:rsidR="008009F8" w:rsidRDefault="008009F8" w:rsidP="008009F8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D75391A" w14:textId="469DBEF5" w:rsidR="008009F8" w:rsidRDefault="008009F8" w:rsidP="008009F8">
      <w:pPr>
        <w:pStyle w:val="aa"/>
      </w:pPr>
      <w:r>
        <w:t xml:space="preserve">Результаты тестирования представлены на рисунках </w:t>
      </w:r>
      <w:r w:rsidR="00160623">
        <w:t>15-28</w:t>
      </w:r>
      <w:r>
        <w:t>.</w:t>
      </w:r>
    </w:p>
    <w:p w14:paraId="451C7FAC" w14:textId="77777777" w:rsidR="008009F8" w:rsidRDefault="008009F8" w:rsidP="008009F8">
      <w:pPr>
        <w:pStyle w:val="aa"/>
        <w:keepNext/>
        <w:rPr>
          <w:b/>
          <w:bCs/>
          <w:szCs w:val="28"/>
        </w:rPr>
      </w:pPr>
      <w:r w:rsidRPr="00044505">
        <w:rPr>
          <w:b/>
          <w:bCs/>
        </w:rPr>
        <w:lastRenderedPageBreak/>
        <w:t xml:space="preserve">Тест №1 – </w:t>
      </w:r>
      <w:r w:rsidRPr="00044505">
        <w:rPr>
          <w:b/>
          <w:bCs/>
          <w:szCs w:val="28"/>
        </w:rPr>
        <w:t>Проверка работы компонента со стандартным файлом.</w:t>
      </w:r>
    </w:p>
    <w:p w14:paraId="715AD29B" w14:textId="77777777" w:rsidR="008009F8" w:rsidRDefault="008009F8" w:rsidP="008009F8">
      <w:pPr>
        <w:pStyle w:val="aa"/>
        <w:keepNext/>
        <w:ind w:firstLine="0"/>
        <w:jc w:val="center"/>
        <w:rPr>
          <w:b/>
          <w:bCs/>
          <w:szCs w:val="28"/>
        </w:rPr>
      </w:pPr>
      <w:bookmarkStart w:id="108" w:name="_Hlk121254009"/>
      <w:r w:rsidRPr="003A3B23">
        <w:rPr>
          <w:noProof/>
        </w:rPr>
        <w:drawing>
          <wp:inline distT="0" distB="0" distL="0" distR="0" wp14:anchorId="00341A77" wp14:editId="69E8033F">
            <wp:extent cx="5567298" cy="3581400"/>
            <wp:effectExtent l="19050" t="19050" r="1460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416" cy="358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E7E71" w14:textId="0DF9B132" w:rsidR="008009F8" w:rsidRPr="00C64B23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15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Исходная диаграмма классов</w:t>
      </w:r>
    </w:p>
    <w:bookmarkEnd w:id="108"/>
    <w:p w14:paraId="125591E4" w14:textId="77777777" w:rsidR="008009F8" w:rsidRPr="00044505" w:rsidRDefault="008009F8" w:rsidP="008009F8">
      <w:pPr>
        <w:pStyle w:val="aa"/>
        <w:keepNext/>
        <w:ind w:firstLine="0"/>
        <w:jc w:val="center"/>
        <w:rPr>
          <w:b/>
          <w:bCs/>
        </w:rPr>
      </w:pPr>
    </w:p>
    <w:p w14:paraId="77CA8D53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7294E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4D174B0" wp14:editId="72763BE8">
            <wp:extent cx="5788025" cy="3996243"/>
            <wp:effectExtent l="19050" t="19050" r="2222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672" cy="3998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C9D84" w14:textId="5FCA3AA2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16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для конвертации</w:t>
      </w:r>
    </w:p>
    <w:p w14:paraId="0353AE3E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503978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7294E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3CE5276C" wp14:editId="3E2622B1">
            <wp:extent cx="3886742" cy="2695951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98C3B" w14:textId="31D730E0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17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Уведомление об успешной конвертации</w:t>
      </w:r>
    </w:p>
    <w:p w14:paraId="07BAE8AC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545A9E6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B11A9">
        <w:rPr>
          <w:noProof/>
        </w:rPr>
        <w:drawing>
          <wp:inline distT="0" distB="0" distL="0" distR="0" wp14:anchorId="580DAC94" wp14:editId="1FA28029">
            <wp:extent cx="5940425" cy="3141980"/>
            <wp:effectExtent l="19050" t="19050" r="22225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396C5" w14:textId="14E22209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18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450C08F0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9BFC550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F5363">
        <w:rPr>
          <w:noProof/>
        </w:rPr>
        <w:lastRenderedPageBreak/>
        <w:drawing>
          <wp:inline distT="0" distB="0" distL="0" distR="0" wp14:anchorId="381B68EE" wp14:editId="0E95499B">
            <wp:extent cx="5940425" cy="3387090"/>
            <wp:effectExtent l="19050" t="19050" r="22225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17E01" w14:textId="412CC2BA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19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4D4BD497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12771BB" w14:textId="77777777" w:rsidR="008009F8" w:rsidRPr="002960B5" w:rsidRDefault="008009F8" w:rsidP="008009F8">
      <w:pPr>
        <w:pStyle w:val="aa"/>
        <w:keepNext/>
        <w:rPr>
          <w:b/>
          <w:bCs/>
        </w:rPr>
      </w:pPr>
      <w:r w:rsidRPr="002960B5">
        <w:rPr>
          <w:b/>
          <w:bCs/>
        </w:rPr>
        <w:t xml:space="preserve">Тест №2 - </w:t>
      </w:r>
      <w:r w:rsidRPr="002960B5">
        <w:rPr>
          <w:b/>
          <w:bCs/>
          <w:szCs w:val="28"/>
        </w:rPr>
        <w:t>Проверка работы компонента с файлом нестандартной конфигурации.</w:t>
      </w:r>
    </w:p>
    <w:p w14:paraId="1142FAB6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10357C4E" wp14:editId="6EEE6A44">
            <wp:extent cx="5019675" cy="3751208"/>
            <wp:effectExtent l="19050" t="19050" r="9525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4050" cy="375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8E19F" w14:textId="29739CBA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20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нестандартной конфигурации</w:t>
      </w:r>
    </w:p>
    <w:p w14:paraId="711471DE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8613B13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4B6F99CE" wp14:editId="136C4B48">
            <wp:extent cx="3943900" cy="2743583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41143" w14:textId="79C86243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21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приложения</w:t>
      </w:r>
    </w:p>
    <w:p w14:paraId="176E90C4" w14:textId="77777777" w:rsidR="00160623" w:rsidRDefault="00160623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53B6E425" w14:textId="77777777" w:rsidR="008009F8" w:rsidRPr="00D96A75" w:rsidRDefault="008009F8" w:rsidP="008009F8">
      <w:pPr>
        <w:pStyle w:val="aa"/>
        <w:keepNext/>
        <w:rPr>
          <w:b/>
          <w:bCs/>
        </w:rPr>
      </w:pPr>
      <w:r w:rsidRPr="00D96A75">
        <w:rPr>
          <w:b/>
          <w:bCs/>
        </w:rPr>
        <w:t xml:space="preserve">Тест №3 – </w:t>
      </w:r>
      <w:r w:rsidRPr="00D96A75">
        <w:rPr>
          <w:b/>
          <w:bCs/>
          <w:szCs w:val="28"/>
        </w:rPr>
        <w:t>Попытка конвертировать файл без указания директории для сохранения.</w:t>
      </w:r>
    </w:p>
    <w:p w14:paraId="2A5B511C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3C90BBA9" wp14:editId="0C104A43">
            <wp:extent cx="3286125" cy="2323362"/>
            <wp:effectExtent l="19050" t="19050" r="9525" b="203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2013" cy="232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367B5" w14:textId="36325138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22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0EE37A4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DD93A7D" w14:textId="77777777" w:rsidR="008009F8" w:rsidRPr="00A62A36" w:rsidRDefault="008009F8" w:rsidP="008009F8">
      <w:pPr>
        <w:pStyle w:val="aa"/>
        <w:rPr>
          <w:b/>
          <w:bCs/>
        </w:rPr>
      </w:pPr>
      <w:r w:rsidRPr="00A62A36">
        <w:rPr>
          <w:b/>
          <w:bCs/>
        </w:rPr>
        <w:t xml:space="preserve">Тест 4 – </w:t>
      </w:r>
      <w:r w:rsidRPr="00A62A36">
        <w:rPr>
          <w:b/>
          <w:bCs/>
          <w:szCs w:val="28"/>
        </w:rPr>
        <w:t>Попытка конвертировать файл без указания файла для конвертации.</w:t>
      </w:r>
    </w:p>
    <w:p w14:paraId="31A591D2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C06E17E" wp14:editId="2D052E8F">
            <wp:extent cx="2895600" cy="1988968"/>
            <wp:effectExtent l="19050" t="19050" r="19050" b="114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8572" cy="1991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7F8E9" w14:textId="00C51D53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23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7374D164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391E5DB" w14:textId="77777777" w:rsidR="008009F8" w:rsidRPr="00BA395E" w:rsidRDefault="008009F8" w:rsidP="008009F8">
      <w:pPr>
        <w:pStyle w:val="aa"/>
        <w:keepNext/>
        <w:rPr>
          <w:b/>
          <w:bCs/>
          <w:szCs w:val="28"/>
        </w:rPr>
      </w:pPr>
      <w:r w:rsidRPr="00BA395E">
        <w:rPr>
          <w:b/>
          <w:bCs/>
          <w:szCs w:val="28"/>
        </w:rPr>
        <w:t>Тест №5 – Проверка работы компонента с файлом нестандартного для приложения компонента.</w:t>
      </w:r>
    </w:p>
    <w:p w14:paraId="6F2BFE90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D788D2A" wp14:editId="64CC2958">
            <wp:extent cx="5940425" cy="10572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CBC2" w14:textId="7ACCF678" w:rsidR="008009F8" w:rsidRPr="00361621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24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Выбор нестандартного файла</w:t>
      </w:r>
    </w:p>
    <w:p w14:paraId="5C828540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63ED5CC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C45F62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75B11CE" wp14:editId="4BC6B07A">
            <wp:extent cx="3896269" cy="2705478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CBC05" w14:textId="1283BAC4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25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EE5B52E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D646361" w14:textId="77777777" w:rsidR="008009F8" w:rsidRPr="00072CCC" w:rsidRDefault="008009F8" w:rsidP="008009F8">
      <w:pPr>
        <w:pStyle w:val="aa"/>
        <w:rPr>
          <w:b/>
          <w:bCs/>
        </w:rPr>
      </w:pPr>
      <w:r w:rsidRPr="00072CCC">
        <w:rPr>
          <w:b/>
          <w:bCs/>
        </w:rPr>
        <w:t xml:space="preserve">Тест №6 – </w:t>
      </w:r>
      <w:r w:rsidRPr="00072CCC">
        <w:rPr>
          <w:b/>
          <w:bCs/>
          <w:szCs w:val="28"/>
        </w:rPr>
        <w:t>Проверка работы компонента с пустым файло</w:t>
      </w:r>
      <w:r>
        <w:rPr>
          <w:b/>
          <w:bCs/>
          <w:szCs w:val="28"/>
        </w:rPr>
        <w:t>м</w:t>
      </w:r>
      <w:r w:rsidRPr="00072CCC">
        <w:rPr>
          <w:b/>
          <w:bCs/>
          <w:szCs w:val="28"/>
        </w:rPr>
        <w:t>.</w:t>
      </w:r>
    </w:p>
    <w:p w14:paraId="4F454685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E1355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206D0B58" wp14:editId="1258EC57">
            <wp:extent cx="4534533" cy="2629267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44B1" w14:textId="5DE066B0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26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Пустой файл</w:t>
      </w:r>
    </w:p>
    <w:p w14:paraId="71EB151C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295D911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E1355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786F7003" wp14:editId="66291BF2">
            <wp:extent cx="3549650" cy="2457450"/>
            <wp:effectExtent l="19050" t="19050" r="127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3595" cy="2460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551CB" w14:textId="191E9A0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27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C0FB2D0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14B95C6" w14:textId="77777777" w:rsidR="008009F8" w:rsidRPr="008E72A8" w:rsidRDefault="008009F8" w:rsidP="008009F8">
      <w:pPr>
        <w:pStyle w:val="aa"/>
        <w:rPr>
          <w:b/>
          <w:bCs/>
        </w:rPr>
      </w:pPr>
      <w:r w:rsidRPr="00072CCC">
        <w:rPr>
          <w:b/>
          <w:bCs/>
        </w:rPr>
        <w:t>Тест №</w:t>
      </w:r>
      <w:r>
        <w:rPr>
          <w:b/>
          <w:bCs/>
        </w:rPr>
        <w:t>7</w:t>
      </w:r>
      <w:r w:rsidRPr="00072CCC">
        <w:rPr>
          <w:b/>
          <w:bCs/>
        </w:rPr>
        <w:t xml:space="preserve"> – </w:t>
      </w:r>
      <w:r w:rsidRPr="008E72A8">
        <w:rPr>
          <w:b/>
          <w:bCs/>
          <w:szCs w:val="28"/>
        </w:rPr>
        <w:t>Повторная конвертация загруженного файла без изменения директории.</w:t>
      </w:r>
    </w:p>
    <w:p w14:paraId="7BBDC051" w14:textId="77777777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F96FA4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22212AA" wp14:editId="136A7A33">
            <wp:extent cx="3343274" cy="23330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1090" cy="23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D924" w14:textId="5F607133" w:rsidR="008009F8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 w:rsidR="00160623">
        <w:rPr>
          <w:rFonts w:ascii="Times New Roman CYR" w:hAnsi="Times New Roman CYR" w:cs="Times New Roman CYR"/>
          <w:sz w:val="28"/>
          <w:szCs w:val="28"/>
        </w:rPr>
        <w:t>28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2BA1FB58" w14:textId="77777777" w:rsidR="008009F8" w:rsidRPr="00166E13" w:rsidRDefault="008009F8" w:rsidP="008009F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52DDB26" w14:textId="11D7AE20" w:rsidR="003047B9" w:rsidRDefault="003047B9">
      <w:pPr>
        <w:spacing w:after="200" w:line="276" w:lineRule="auto"/>
        <w:rPr>
          <w:rFonts w:eastAsiaTheme="minorHAnsi"/>
          <w:color w:val="000000" w:themeColor="text1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439D2338" w14:textId="77777777" w:rsidR="003047B9" w:rsidRPr="00957EBF" w:rsidRDefault="003047B9" w:rsidP="003047B9">
      <w:pPr>
        <w:pStyle w:val="12"/>
        <w:ind w:firstLine="0"/>
        <w:jc w:val="center"/>
      </w:pPr>
      <w:bookmarkStart w:id="109" w:name="_Toc460918504"/>
      <w:bookmarkStart w:id="110" w:name="_Toc18609401"/>
      <w:bookmarkStart w:id="111" w:name="_Toc121408314"/>
      <w:r w:rsidRPr="00957EBF">
        <w:lastRenderedPageBreak/>
        <w:t>Заключение</w:t>
      </w:r>
      <w:bookmarkEnd w:id="109"/>
      <w:bookmarkEnd w:id="110"/>
      <w:bookmarkEnd w:id="111"/>
    </w:p>
    <w:p w14:paraId="7E5CF9C0" w14:textId="77777777" w:rsidR="003047B9" w:rsidRDefault="003047B9" w:rsidP="003047B9">
      <w:pPr>
        <w:pStyle w:val="aa"/>
      </w:pPr>
      <w:r w:rsidRPr="00957EBF">
        <w:t>В ходе выполнения проекта было разработано программное обеспечение, обеспечивающее автоматизированное</w:t>
      </w:r>
      <w:r>
        <w:t xml:space="preserve"> преобразование файлов </w:t>
      </w:r>
      <w:r w:rsidRPr="005A423F">
        <w:t>SWRL</w:t>
      </w:r>
      <w:r>
        <w:t xml:space="preserve"> в формат редактора баз знаний </w:t>
      </w:r>
      <w:r>
        <w:rPr>
          <w:lang w:val="en-US"/>
        </w:rPr>
        <w:t>EKB</w:t>
      </w:r>
      <w:r>
        <w:t>.</w:t>
      </w:r>
    </w:p>
    <w:p w14:paraId="4FE635DB" w14:textId="77777777" w:rsidR="003047B9" w:rsidRDefault="003047B9" w:rsidP="003047B9">
      <w:pPr>
        <w:pStyle w:val="aa"/>
      </w:pPr>
      <w:r>
        <w:t xml:space="preserve">Составлено техническое задание для выполнения задания в рамках курсового проекта, отвечающее стандартам и требованиям ГОСТ, описан состав и содержание работы, составлены Перт диаграмма и диаграмма </w:t>
      </w:r>
      <w:proofErr w:type="spellStart"/>
      <w:r>
        <w:t>Ганта</w:t>
      </w:r>
      <w:proofErr w:type="spellEnd"/>
      <w:r>
        <w:t>.</w:t>
      </w:r>
    </w:p>
    <w:p w14:paraId="4DACFD2E" w14:textId="77777777" w:rsidR="003047B9" w:rsidRDefault="003047B9" w:rsidP="003047B9">
      <w:pPr>
        <w:pStyle w:val="aa"/>
      </w:pPr>
      <w:r>
        <w:t xml:space="preserve">Спроектирована доска в специализированном программном обеспечении </w:t>
      </w:r>
      <w:r>
        <w:rPr>
          <w:lang w:val="en-US"/>
        </w:rPr>
        <w:t>Trello</w:t>
      </w:r>
      <w:r w:rsidRPr="00107DF7">
        <w:t xml:space="preserve"> </w:t>
      </w:r>
      <w:r>
        <w:t>для отслеживания процесса выполнения задания в рамках курсового проекта.</w:t>
      </w:r>
    </w:p>
    <w:p w14:paraId="0079B9C3" w14:textId="77777777" w:rsidR="003047B9" w:rsidRDefault="003047B9" w:rsidP="003047B9">
      <w:pPr>
        <w:pStyle w:val="aa"/>
      </w:pPr>
      <w:r>
        <w:t>С</w:t>
      </w:r>
      <w:r w:rsidRPr="00112BBB">
        <w:t xml:space="preserve"> </w:t>
      </w:r>
      <w:r>
        <w:t>помощью</w:t>
      </w:r>
      <w:r w:rsidRPr="00112BBB">
        <w:t xml:space="preserve"> </w:t>
      </w:r>
      <w:r w:rsidRPr="002D0C20">
        <w:rPr>
          <w:lang w:val="en-US"/>
        </w:rPr>
        <w:t>CASE</w:t>
      </w:r>
      <w:r w:rsidRPr="00112BBB">
        <w:t>-</w:t>
      </w:r>
      <w:r w:rsidRPr="002D0C20">
        <w:t>средства</w:t>
      </w:r>
      <w:r w:rsidRPr="00112BBB">
        <w:t xml:space="preserve"> </w:t>
      </w:r>
      <w:r w:rsidRPr="002D0C20">
        <w:rPr>
          <w:lang w:val="en-US"/>
        </w:rPr>
        <w:t>Enterprise</w:t>
      </w:r>
      <w:r w:rsidRPr="00112BBB">
        <w:t xml:space="preserve"> </w:t>
      </w:r>
      <w:r w:rsidRPr="002D0C20">
        <w:rPr>
          <w:lang w:val="en-US"/>
        </w:rPr>
        <w:t>Architect</w:t>
      </w:r>
      <w:r w:rsidRPr="00112BBB">
        <w:t xml:space="preserve"> </w:t>
      </w:r>
      <w:r>
        <w:t>спроектированы:</w:t>
      </w:r>
    </w:p>
    <w:p w14:paraId="58D81E78" w14:textId="77777777" w:rsidR="003047B9" w:rsidRDefault="003047B9" w:rsidP="003047B9">
      <w:pPr>
        <w:pStyle w:val="aa"/>
        <w:numPr>
          <w:ilvl w:val="0"/>
          <w:numId w:val="33"/>
        </w:numPr>
        <w:ind w:left="0" w:firstLine="709"/>
      </w:pPr>
      <w:r>
        <w:t xml:space="preserve">Диаграммы вариантов использования в нотации </w:t>
      </w:r>
      <w:r>
        <w:rPr>
          <w:lang w:val="en-US"/>
        </w:rPr>
        <w:t>UML</w:t>
      </w:r>
      <w:r>
        <w:t>.</w:t>
      </w:r>
    </w:p>
    <w:p w14:paraId="7615B703" w14:textId="77777777" w:rsidR="003047B9" w:rsidRDefault="003047B9" w:rsidP="003047B9">
      <w:pPr>
        <w:pStyle w:val="aa"/>
        <w:numPr>
          <w:ilvl w:val="0"/>
          <w:numId w:val="33"/>
        </w:numPr>
        <w:ind w:left="0" w:firstLine="709"/>
      </w:pPr>
      <w:r>
        <w:t>Описаны основные варианты использования разработанного программного компонента.</w:t>
      </w:r>
    </w:p>
    <w:p w14:paraId="3A1AD617" w14:textId="77777777" w:rsidR="003047B9" w:rsidRDefault="003047B9" w:rsidP="003047B9">
      <w:pPr>
        <w:pStyle w:val="aa"/>
        <w:numPr>
          <w:ilvl w:val="0"/>
          <w:numId w:val="33"/>
        </w:numPr>
        <w:ind w:left="0" w:firstLine="709"/>
      </w:pPr>
      <w:r>
        <w:t>Разработана системная диаграмма последовательности действий.</w:t>
      </w:r>
    </w:p>
    <w:p w14:paraId="32940EB1" w14:textId="77777777" w:rsidR="003047B9" w:rsidRPr="00957EBF" w:rsidRDefault="003047B9" w:rsidP="003047B9">
      <w:pPr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Разработа</w:t>
      </w:r>
      <w:r>
        <w:rPr>
          <w:rFonts w:ascii="Times New Roman CYR" w:hAnsi="Times New Roman CYR" w:cs="Times New Roman CYR"/>
          <w:sz w:val="28"/>
          <w:szCs w:val="28"/>
        </w:rPr>
        <w:t>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диаграмм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классов уровня проектирования в нотации UML.</w:t>
      </w:r>
    </w:p>
    <w:p w14:paraId="75046A13" w14:textId="77777777" w:rsidR="003047B9" w:rsidRDefault="003047B9" w:rsidP="003047B9">
      <w:pPr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Произве</w:t>
      </w:r>
      <w:r>
        <w:rPr>
          <w:rFonts w:ascii="Times New Roman CYR" w:hAnsi="Times New Roman CYR" w:cs="Times New Roman CYR"/>
          <w:sz w:val="28"/>
          <w:szCs w:val="28"/>
        </w:rPr>
        <w:t>дена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генераци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скелетного кода на основе диаграмм классов для целевого языка программирования.</w:t>
      </w:r>
    </w:p>
    <w:p w14:paraId="45664992" w14:textId="77777777" w:rsidR="003047B9" w:rsidRDefault="003047B9" w:rsidP="003047B9">
      <w:pPr>
        <w:pStyle w:val="aa"/>
      </w:pPr>
      <w:r>
        <w:t>Описан графический интерфейс и разработана программная реализация приложения. Разработанное приложение успешно прошло составленные тесты.</w:t>
      </w:r>
    </w:p>
    <w:p w14:paraId="1A3FAA77" w14:textId="00214AD2" w:rsidR="003047B9" w:rsidRDefault="003047B9">
      <w:pPr>
        <w:spacing w:after="200" w:line="276" w:lineRule="auto"/>
        <w:rPr>
          <w:rFonts w:eastAsiaTheme="minorHAnsi"/>
          <w:color w:val="000000" w:themeColor="text1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CA18A38" w14:textId="77777777" w:rsidR="003047B9" w:rsidRPr="00957EBF" w:rsidRDefault="003047B9" w:rsidP="003047B9">
      <w:pPr>
        <w:pStyle w:val="12"/>
        <w:ind w:firstLine="0"/>
        <w:jc w:val="center"/>
      </w:pPr>
      <w:bookmarkStart w:id="112" w:name="_Toc379672207"/>
      <w:bookmarkStart w:id="113" w:name="_Toc404780356"/>
      <w:bookmarkStart w:id="114" w:name="_Toc406411882"/>
      <w:bookmarkStart w:id="115" w:name="_Toc413833818"/>
      <w:bookmarkStart w:id="116" w:name="_Toc460918505"/>
      <w:bookmarkStart w:id="117" w:name="_Toc18609402"/>
      <w:bookmarkStart w:id="118" w:name="_Toc121404396"/>
      <w:bookmarkStart w:id="119" w:name="_Toc121408315"/>
      <w:r w:rsidRPr="00957EBF">
        <w:lastRenderedPageBreak/>
        <w:t>Список использованных источников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C404A28" w14:textId="77777777" w:rsidR="003047B9" w:rsidRPr="00957EBF" w:rsidRDefault="003047B9" w:rsidP="003047B9">
      <w:pPr>
        <w:pStyle w:val="14"/>
        <w:numPr>
          <w:ilvl w:val="0"/>
          <w:numId w:val="35"/>
        </w:numPr>
        <w:spacing w:after="0"/>
        <w:ind w:left="0" w:firstLine="709"/>
        <w:jc w:val="both"/>
        <w:rPr>
          <w:sz w:val="28"/>
          <w:szCs w:val="28"/>
        </w:rPr>
      </w:pPr>
      <w:proofErr w:type="spellStart"/>
      <w:r w:rsidRPr="00957EBF">
        <w:rPr>
          <w:sz w:val="28"/>
          <w:szCs w:val="28"/>
        </w:rPr>
        <w:t>Гутгарц</w:t>
      </w:r>
      <w:proofErr w:type="spellEnd"/>
      <w:r w:rsidRPr="00957EBF">
        <w:rPr>
          <w:sz w:val="28"/>
          <w:szCs w:val="28"/>
        </w:rPr>
        <w:t xml:space="preserve"> Р.Д. Проектирование автоматизированных систем обработки информации и управления. Методические указания по выполнению курсового проекта</w:t>
      </w:r>
      <w:r>
        <w:rPr>
          <w:sz w:val="28"/>
          <w:szCs w:val="28"/>
        </w:rPr>
        <w:t>.</w:t>
      </w:r>
      <w:r w:rsidRPr="00957EBF">
        <w:rPr>
          <w:sz w:val="28"/>
          <w:szCs w:val="28"/>
        </w:rPr>
        <w:t xml:space="preserve"> Иркутск, </w:t>
      </w:r>
      <w:proofErr w:type="spellStart"/>
      <w:r>
        <w:rPr>
          <w:sz w:val="28"/>
          <w:szCs w:val="28"/>
        </w:rPr>
        <w:t>ИрГТУ</w:t>
      </w:r>
      <w:proofErr w:type="spellEnd"/>
      <w:r w:rsidRPr="00957EBF">
        <w:rPr>
          <w:sz w:val="28"/>
          <w:szCs w:val="28"/>
        </w:rPr>
        <w:t>, 2010. 57 с.</w:t>
      </w:r>
    </w:p>
    <w:p w14:paraId="3969A2C5" w14:textId="77777777" w:rsidR="003047B9" w:rsidRPr="00957EBF" w:rsidRDefault="003047B9" w:rsidP="003047B9">
      <w:pPr>
        <w:pStyle w:val="a3"/>
        <w:numPr>
          <w:ilvl w:val="0"/>
          <w:numId w:val="35"/>
        </w:numPr>
        <w:spacing w:before="0" w:after="0"/>
        <w:ind w:left="0" w:firstLine="709"/>
        <w:rPr>
          <w:rFonts w:ascii="Times New Roman" w:hAnsi="Times New Roman"/>
          <w:szCs w:val="28"/>
        </w:rPr>
      </w:pPr>
      <w:r w:rsidRPr="00957EBF">
        <w:rPr>
          <w:rFonts w:ascii="Times New Roman" w:hAnsi="Times New Roman"/>
          <w:bCs/>
          <w:color w:val="000000"/>
          <w:szCs w:val="28"/>
        </w:rPr>
        <w:t>Коваленко В.В. Проектирование информационных систем</w:t>
      </w:r>
      <w:r w:rsidRPr="00957EBF">
        <w:rPr>
          <w:rFonts w:ascii="Times New Roman" w:hAnsi="Times New Roman"/>
          <w:color w:val="000000"/>
          <w:szCs w:val="28"/>
        </w:rPr>
        <w:t>: учеб. пособие</w:t>
      </w:r>
      <w:r>
        <w:rPr>
          <w:rFonts w:ascii="Times New Roman" w:hAnsi="Times New Roman"/>
          <w:color w:val="000000"/>
          <w:szCs w:val="28"/>
        </w:rPr>
        <w:t xml:space="preserve">. </w:t>
      </w:r>
      <w:r w:rsidRPr="00957EBF">
        <w:rPr>
          <w:rFonts w:ascii="Times New Roman" w:hAnsi="Times New Roman"/>
          <w:color w:val="000000"/>
          <w:szCs w:val="28"/>
        </w:rPr>
        <w:t xml:space="preserve"> </w:t>
      </w:r>
      <w:r w:rsidRPr="00957EBF">
        <w:rPr>
          <w:rFonts w:ascii="Times New Roman" w:hAnsi="Times New Roman"/>
          <w:szCs w:val="28"/>
        </w:rPr>
        <w:t>Иркутск: Форум, НИЦ ИНФРА. М, 2014.  320 с.</w:t>
      </w:r>
    </w:p>
    <w:p w14:paraId="249628EC" w14:textId="77777777" w:rsidR="003047B9" w:rsidRPr="001F0BE8" w:rsidRDefault="003047B9" w:rsidP="003047B9">
      <w:pPr>
        <w:pStyle w:val="a3"/>
        <w:numPr>
          <w:ilvl w:val="0"/>
          <w:numId w:val="35"/>
        </w:numPr>
        <w:spacing w:before="0" w:after="0"/>
        <w:ind w:left="0" w:firstLine="709"/>
        <w:rPr>
          <w:rFonts w:ascii="Times New Roman" w:hAnsi="Times New Roman"/>
          <w:bCs/>
          <w:color w:val="000000"/>
          <w:szCs w:val="28"/>
        </w:rPr>
      </w:pPr>
      <w:r w:rsidRPr="00957EBF">
        <w:rPr>
          <w:rFonts w:ascii="Times New Roman" w:hAnsi="Times New Roman"/>
          <w:szCs w:val="28"/>
        </w:rPr>
        <w:t xml:space="preserve">Исаев Г.Н. Проектирование информационных систем: Учебное </w:t>
      </w:r>
      <w:r w:rsidRPr="001F0BE8">
        <w:rPr>
          <w:rFonts w:ascii="Times New Roman" w:hAnsi="Times New Roman"/>
          <w:bCs/>
          <w:color w:val="000000"/>
          <w:szCs w:val="28"/>
        </w:rPr>
        <w:t>пособие/ Москва: Изд-во Омега Л, 2015. 424 с.</w:t>
      </w:r>
    </w:p>
    <w:p w14:paraId="2FACB8E8" w14:textId="77777777" w:rsidR="003047B9" w:rsidRPr="001F0BE8" w:rsidRDefault="003047B9" w:rsidP="003047B9">
      <w:pPr>
        <w:pStyle w:val="a3"/>
        <w:numPr>
          <w:ilvl w:val="0"/>
          <w:numId w:val="35"/>
        </w:numPr>
        <w:spacing w:before="0" w:after="0"/>
        <w:ind w:left="0" w:firstLine="709"/>
        <w:rPr>
          <w:rFonts w:ascii="Times New Roman" w:hAnsi="Times New Roman"/>
          <w:bCs/>
          <w:color w:val="000000"/>
          <w:szCs w:val="28"/>
        </w:rPr>
      </w:pPr>
      <w:proofErr w:type="spellStart"/>
      <w:r w:rsidRPr="001F0BE8">
        <w:rPr>
          <w:rFonts w:ascii="Times New Roman" w:hAnsi="Times New Roman"/>
          <w:bCs/>
          <w:color w:val="000000"/>
          <w:szCs w:val="28"/>
        </w:rPr>
        <w:t>Кватрани</w:t>
      </w:r>
      <w:proofErr w:type="spellEnd"/>
      <w:r w:rsidRPr="008E0B3F">
        <w:rPr>
          <w:rFonts w:ascii="Times New Roman" w:hAnsi="Times New Roman"/>
          <w:bCs/>
          <w:color w:val="000000"/>
          <w:szCs w:val="28"/>
          <w:lang w:val="en-US"/>
        </w:rPr>
        <w:t xml:space="preserve"> </w:t>
      </w:r>
      <w:r w:rsidRPr="001F0BE8">
        <w:rPr>
          <w:rFonts w:ascii="Times New Roman" w:hAnsi="Times New Roman"/>
          <w:bCs/>
          <w:color w:val="000000"/>
          <w:szCs w:val="28"/>
        </w:rPr>
        <w:t>Т</w:t>
      </w:r>
      <w:r w:rsidRPr="008E0B3F">
        <w:rPr>
          <w:rFonts w:ascii="Times New Roman" w:hAnsi="Times New Roman"/>
          <w:bCs/>
          <w:color w:val="000000"/>
          <w:szCs w:val="28"/>
          <w:lang w:val="en-US"/>
        </w:rPr>
        <w:t xml:space="preserve">. </w:t>
      </w:r>
      <w:proofErr w:type="spellStart"/>
      <w:r w:rsidRPr="008E0B3F">
        <w:rPr>
          <w:rFonts w:ascii="Times New Roman" w:hAnsi="Times New Roman"/>
          <w:bCs/>
          <w:color w:val="000000"/>
          <w:szCs w:val="28"/>
          <w:lang w:val="en-US"/>
        </w:rPr>
        <w:t>RationalRose</w:t>
      </w:r>
      <w:proofErr w:type="spellEnd"/>
      <w:r w:rsidRPr="008E0B3F">
        <w:rPr>
          <w:rFonts w:ascii="Times New Roman" w:hAnsi="Times New Roman"/>
          <w:bCs/>
          <w:color w:val="000000"/>
          <w:szCs w:val="28"/>
          <w:lang w:val="en-US"/>
        </w:rPr>
        <w:t xml:space="preserve"> 2000 </w:t>
      </w:r>
      <w:r w:rsidRPr="001F0BE8">
        <w:rPr>
          <w:rFonts w:ascii="Times New Roman" w:hAnsi="Times New Roman"/>
          <w:bCs/>
          <w:color w:val="000000"/>
          <w:szCs w:val="28"/>
        </w:rPr>
        <w:t>и</w:t>
      </w:r>
      <w:r w:rsidRPr="008E0B3F">
        <w:rPr>
          <w:rFonts w:ascii="Times New Roman" w:hAnsi="Times New Roman"/>
          <w:bCs/>
          <w:color w:val="000000"/>
          <w:szCs w:val="28"/>
          <w:lang w:val="en-US"/>
        </w:rPr>
        <w:t xml:space="preserve"> UML. </w:t>
      </w:r>
      <w:r w:rsidRPr="001F0BE8">
        <w:rPr>
          <w:rFonts w:ascii="Times New Roman" w:hAnsi="Times New Roman"/>
          <w:bCs/>
          <w:color w:val="000000"/>
          <w:szCs w:val="28"/>
        </w:rPr>
        <w:t>Визуальное моделирование. М.: ДМК Пресс, 2001. 176 с.</w:t>
      </w:r>
    </w:p>
    <w:p w14:paraId="103E6796" w14:textId="77777777" w:rsidR="003047B9" w:rsidRPr="001F0BE8" w:rsidRDefault="003047B9" w:rsidP="003047B9">
      <w:pPr>
        <w:pStyle w:val="a3"/>
        <w:numPr>
          <w:ilvl w:val="0"/>
          <w:numId w:val="35"/>
        </w:numPr>
        <w:spacing w:before="0" w:after="0"/>
        <w:ind w:left="0" w:firstLine="709"/>
        <w:rPr>
          <w:rFonts w:ascii="Times New Roman" w:hAnsi="Times New Roman"/>
          <w:bCs/>
          <w:color w:val="000000"/>
          <w:szCs w:val="28"/>
        </w:rPr>
      </w:pPr>
      <w:r w:rsidRPr="001F0BE8">
        <w:rPr>
          <w:rFonts w:ascii="Times New Roman" w:hAnsi="Times New Roman"/>
          <w:bCs/>
          <w:color w:val="000000"/>
          <w:szCs w:val="28"/>
        </w:rPr>
        <w:t>Дородных Н.О., Юрин А.Ю. Технология создания продукционных экспертных систем на основе модельных трансформаций. Новосибирск: СО РАН, 2019. 144 стр.</w:t>
      </w:r>
    </w:p>
    <w:p w14:paraId="4518AE06" w14:textId="77777777" w:rsidR="003047B9" w:rsidRPr="001F0BE8" w:rsidRDefault="003047B9" w:rsidP="003047B9">
      <w:pPr>
        <w:pStyle w:val="a3"/>
        <w:numPr>
          <w:ilvl w:val="0"/>
          <w:numId w:val="35"/>
        </w:numPr>
        <w:spacing w:before="0" w:after="0"/>
        <w:ind w:left="0" w:firstLine="709"/>
        <w:rPr>
          <w:rFonts w:ascii="Times New Roman" w:hAnsi="Times New Roman"/>
          <w:bCs/>
          <w:color w:val="000000"/>
          <w:szCs w:val="28"/>
        </w:rPr>
      </w:pPr>
      <w:r w:rsidRPr="001F0BE8">
        <w:rPr>
          <w:rFonts w:ascii="Times New Roman" w:hAnsi="Times New Roman"/>
          <w:bCs/>
          <w:color w:val="000000"/>
          <w:szCs w:val="28"/>
        </w:rPr>
        <w:t>Юрин А.Ю., Грищенко М.А. Редактор баз знаний в формате CLIPS // Программные продукты и системы. 2012. № 4. С. 83–87.</w:t>
      </w:r>
    </w:p>
    <w:p w14:paraId="5ED8EF6C" w14:textId="77777777" w:rsidR="003047B9" w:rsidRPr="001F0BE8" w:rsidRDefault="003047B9" w:rsidP="003047B9">
      <w:pPr>
        <w:pStyle w:val="a3"/>
        <w:numPr>
          <w:ilvl w:val="0"/>
          <w:numId w:val="35"/>
        </w:numPr>
        <w:spacing w:before="0" w:after="0"/>
        <w:ind w:left="0" w:firstLine="709"/>
        <w:rPr>
          <w:rFonts w:ascii="Times New Roman" w:hAnsi="Times New Roman"/>
          <w:bCs/>
          <w:color w:val="000000"/>
          <w:szCs w:val="28"/>
        </w:rPr>
      </w:pPr>
      <w:r w:rsidRPr="001F0BE8">
        <w:rPr>
          <w:rFonts w:ascii="Times New Roman" w:hAnsi="Times New Roman"/>
          <w:bCs/>
          <w:color w:val="000000"/>
          <w:szCs w:val="28"/>
        </w:rPr>
        <w:t>Юрин А.Ю. CASE-средства: Методические указания по выполнению лабораторных работ. Иркутск: ИРНИТУ, 2018. 87 c.</w:t>
      </w:r>
    </w:p>
    <w:p w14:paraId="18401988" w14:textId="10815FDC" w:rsidR="003047B9" w:rsidRDefault="003047B9">
      <w:pPr>
        <w:spacing w:after="200" w:line="276" w:lineRule="auto"/>
        <w:rPr>
          <w:rFonts w:eastAsiaTheme="minorHAnsi"/>
          <w:color w:val="000000" w:themeColor="text1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1A2263DF" w14:textId="77777777" w:rsidR="003047B9" w:rsidRPr="00957EBF" w:rsidRDefault="003047B9" w:rsidP="003047B9">
      <w:pPr>
        <w:pStyle w:val="12"/>
        <w:ind w:firstLine="0"/>
        <w:jc w:val="center"/>
      </w:pPr>
      <w:bookmarkStart w:id="120" w:name="_Toc460918506"/>
      <w:bookmarkStart w:id="121" w:name="_Toc18609403"/>
      <w:bookmarkStart w:id="122" w:name="_Toc121404397"/>
      <w:bookmarkStart w:id="123" w:name="_Toc121408316"/>
      <w:r w:rsidRPr="00957EBF">
        <w:lastRenderedPageBreak/>
        <w:t>Приложение</w:t>
      </w:r>
      <w:bookmarkEnd w:id="120"/>
      <w:r w:rsidRPr="00957EBF">
        <w:t xml:space="preserve"> А</w:t>
      </w:r>
      <w:bookmarkEnd w:id="121"/>
      <w:bookmarkEnd w:id="122"/>
      <w:bookmarkEnd w:id="123"/>
    </w:p>
    <w:p w14:paraId="345E1125" w14:textId="77777777" w:rsidR="003047B9" w:rsidRDefault="003047B9" w:rsidP="003047B9">
      <w:pPr>
        <w:pStyle w:val="23"/>
        <w:ind w:firstLine="0"/>
        <w:jc w:val="center"/>
      </w:pPr>
      <w:bookmarkStart w:id="124" w:name="_Toc121404398"/>
      <w:bookmarkStart w:id="125" w:name="_Toc121408317"/>
      <w:r>
        <w:t>Фрагмент сгенерированной документации</w:t>
      </w:r>
      <w:bookmarkEnd w:id="124"/>
      <w:bookmarkEnd w:id="125"/>
    </w:p>
    <w:p w14:paraId="0ABD9C9D" w14:textId="77777777" w:rsidR="00776107" w:rsidRPr="005164A8" w:rsidRDefault="00776107" w:rsidP="00776107">
      <w:pPr>
        <w:rPr>
          <w:b/>
          <w:bCs/>
        </w:rPr>
      </w:pPr>
      <w:r w:rsidRPr="005164A8">
        <w:rPr>
          <w:b/>
          <w:bCs/>
        </w:rPr>
        <w:t>Пользователь</w:t>
      </w:r>
    </w:p>
    <w:p w14:paraId="272DEE4E" w14:textId="77777777" w:rsidR="00776107" w:rsidRPr="005164A8" w:rsidRDefault="00776107" w:rsidP="00776107">
      <w:pPr>
        <w:pStyle w:val="Notes"/>
        <w:rPr>
          <w:rFonts w:eastAsia="Times New Roman" w:cs="Arial"/>
          <w:szCs w:val="24"/>
        </w:rPr>
      </w:pP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Actor</w:t>
      </w:r>
      <w:r w:rsidRPr="005164A8">
        <w:rPr>
          <w:rStyle w:val="Italics"/>
          <w:rFonts w:eastAsia="Times New Roman" w:cs="Arial"/>
          <w:iCs w:val="0"/>
          <w:color w:val="000000"/>
          <w:szCs w:val="24"/>
        </w:rPr>
        <w:t xml:space="preserve"> </w:t>
      </w: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in</w:t>
      </w:r>
      <w:r w:rsidRPr="005164A8">
        <w:rPr>
          <w:rStyle w:val="Italics"/>
          <w:rFonts w:eastAsia="Times New Roman" w:cs="Arial"/>
          <w:iCs w:val="0"/>
          <w:color w:val="000000"/>
          <w:szCs w:val="24"/>
        </w:rPr>
        <w:t xml:space="preserve"> </w:t>
      </w: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package</w:t>
      </w:r>
      <w:r w:rsidRPr="005164A8">
        <w:rPr>
          <w:rStyle w:val="Italics"/>
          <w:rFonts w:eastAsia="Times New Roman" w:cs="Arial"/>
          <w:iCs w:val="0"/>
          <w:color w:val="000000"/>
          <w:szCs w:val="24"/>
        </w:rPr>
        <w:t xml:space="preserve"> 'Диаграмма последовательностей - </w:t>
      </w:r>
      <w:r>
        <w:rPr>
          <w:rStyle w:val="Italics"/>
          <w:rFonts w:eastAsia="Times New Roman" w:cs="Arial"/>
          <w:iCs w:val="0"/>
          <w:color w:val="000000"/>
          <w:szCs w:val="24"/>
          <w:lang w:val="en-AU"/>
        </w:rPr>
        <w:t>Copy</w:t>
      </w:r>
      <w:r w:rsidRPr="005164A8">
        <w:rPr>
          <w:rStyle w:val="Italics"/>
          <w:rFonts w:eastAsia="Times New Roman" w:cs="Arial"/>
          <w:iCs w:val="0"/>
          <w:color w:val="000000"/>
          <w:szCs w:val="24"/>
        </w:rPr>
        <w:t>'</w:t>
      </w:r>
    </w:p>
    <w:p w14:paraId="281BF3D0" w14:textId="77777777" w:rsidR="00776107" w:rsidRPr="005164A8" w:rsidRDefault="00776107" w:rsidP="00776107">
      <w:pPr>
        <w:pStyle w:val="Notes"/>
        <w:rPr>
          <w:rFonts w:eastAsia="Times New Roman" w:cs="Arial"/>
          <w:szCs w:val="24"/>
        </w:rPr>
      </w:pPr>
    </w:p>
    <w:p w14:paraId="5365455B" w14:textId="77777777" w:rsidR="00776107" w:rsidRDefault="00776107" w:rsidP="00776107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Пользователь</w:t>
      </w:r>
    </w:p>
    <w:p w14:paraId="6F22A93E" w14:textId="77777777" w:rsidR="00776107" w:rsidRDefault="00776107" w:rsidP="00776107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 xml:space="preserve">Version </w:t>
      </w:r>
      <w:proofErr w:type="gramStart"/>
      <w:r>
        <w:rPr>
          <w:rFonts w:eastAsia="Times New Roman" w:cs="Arial"/>
          <w:szCs w:val="24"/>
          <w:lang w:val="en-AU"/>
        </w:rPr>
        <w:t>1.0  Phase</w:t>
      </w:r>
      <w:proofErr w:type="gramEnd"/>
      <w:r>
        <w:rPr>
          <w:rFonts w:eastAsia="Times New Roman" w:cs="Arial"/>
          <w:szCs w:val="24"/>
          <w:lang w:val="en-AU"/>
        </w:rPr>
        <w:t xml:space="preserve"> 1.0  Proposed</w:t>
      </w:r>
    </w:p>
    <w:p w14:paraId="1FC3B306" w14:textId="77777777" w:rsidR="00776107" w:rsidRDefault="00776107" w:rsidP="00776107">
      <w:pPr>
        <w:pStyle w:val="Properties"/>
        <w:rPr>
          <w:rFonts w:eastAsia="Times New Roman" w:cs="Arial"/>
          <w:szCs w:val="24"/>
          <w:lang w:val="en-AU"/>
        </w:rPr>
      </w:pPr>
      <w:r>
        <w:rPr>
          <w:rFonts w:eastAsia="Times New Roman" w:cs="Arial"/>
          <w:szCs w:val="24"/>
          <w:lang w:val="en-AU"/>
        </w:rPr>
        <w:t>worker created on 20.11.2022.  Last modified 20.11.2022</w:t>
      </w:r>
    </w:p>
    <w:p w14:paraId="31B7BEA1" w14:textId="77777777" w:rsidR="00776107" w:rsidRDefault="00776107" w:rsidP="00776107">
      <w:pPr>
        <w:rPr>
          <w:sz w:val="20"/>
          <w:lang w:val="en-AU"/>
        </w:rPr>
      </w:pPr>
    </w:p>
    <w:tbl>
      <w:tblPr>
        <w:tblW w:w="0" w:type="auto"/>
        <w:tblInd w:w="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20"/>
      </w:tblGrid>
      <w:tr w:rsidR="00776107" w14:paraId="63FB2D0B" w14:textId="77777777" w:rsidTr="00F90303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8EAF8" w14:textId="77777777" w:rsidR="00776107" w:rsidRDefault="00776107" w:rsidP="00F90303">
            <w:pPr>
              <w:pStyle w:val="TableHeadingLight"/>
              <w:rPr>
                <w:rFonts w:eastAsia="Times New Roman" w:cs="Arial"/>
                <w:bCs w:val="0"/>
                <w:szCs w:val="24"/>
                <w:lang w:val="en-AU"/>
              </w:rPr>
            </w:pPr>
            <w:r>
              <w:rPr>
                <w:rFonts w:eastAsia="Times New Roman" w:cs="Arial"/>
                <w:bCs w:val="0"/>
                <w:szCs w:val="24"/>
                <w:lang w:val="en-AU"/>
              </w:rPr>
              <w:t>OUTGOING BEHAVIORAL RELATIONSHIPS</w:t>
            </w:r>
          </w:p>
        </w:tc>
      </w:tr>
      <w:tr w:rsidR="00776107" w:rsidRPr="005164A8" w14:paraId="26960501" w14:textId="77777777" w:rsidTr="00F90303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FBF010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Name</w:t>
            </w:r>
            <w:r w:rsidRPr="005164A8">
              <w:rPr>
                <w:rStyle w:val="TableFieldLabel"/>
                <w:rFonts w:eastAsia="Times New Roman" w:cs="Arial"/>
                <w:szCs w:val="24"/>
              </w:rPr>
              <w:t xml:space="preserve">:  </w:t>
            </w:r>
            <w:r w:rsidRPr="005164A8">
              <w:rPr>
                <w:rFonts w:eastAsia="Times New Roman" w:cs="Arial"/>
                <w:color w:val="000000"/>
                <w:szCs w:val="24"/>
              </w:rPr>
              <w:t>Запустить механизм выбора файла</w:t>
            </w:r>
          </w:p>
          <w:p w14:paraId="1D357353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FA1BEED" wp14:editId="5B267C5D">
                  <wp:extent cx="114300" cy="1143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Sequence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from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Пользователь</w:t>
            </w:r>
            <w:proofErr w:type="gramEnd"/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to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Программный компонент</w:t>
            </w:r>
          </w:p>
        </w:tc>
      </w:tr>
      <w:tr w:rsidR="00776107" w:rsidRPr="005164A8" w14:paraId="2E09E01F" w14:textId="77777777" w:rsidTr="00F90303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AC6A3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Name</w:t>
            </w:r>
            <w:r w:rsidRPr="005164A8">
              <w:rPr>
                <w:rStyle w:val="TableFieldLabel"/>
                <w:rFonts w:eastAsia="Times New Roman" w:cs="Arial"/>
                <w:szCs w:val="24"/>
              </w:rPr>
              <w:t xml:space="preserve">:  </w:t>
            </w:r>
            <w:r w:rsidRPr="005164A8">
              <w:rPr>
                <w:rFonts w:eastAsia="Times New Roman" w:cs="Arial"/>
                <w:color w:val="000000"/>
                <w:szCs w:val="24"/>
              </w:rPr>
              <w:t>Запустить механизм выбора директории</w:t>
            </w:r>
          </w:p>
          <w:p w14:paraId="23B33BCD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E7DD5B2" wp14:editId="6C7C0CAA">
                  <wp:extent cx="114300" cy="1143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Sequence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from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Пользователь</w:t>
            </w:r>
            <w:proofErr w:type="gramEnd"/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to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Программный компонент</w:t>
            </w:r>
          </w:p>
        </w:tc>
      </w:tr>
      <w:tr w:rsidR="00776107" w:rsidRPr="005164A8" w14:paraId="2D46F857" w14:textId="77777777" w:rsidTr="00F90303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7C506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Name</w:t>
            </w:r>
            <w:r w:rsidRPr="005164A8">
              <w:rPr>
                <w:rStyle w:val="TableFieldLabel"/>
                <w:rFonts w:eastAsia="Times New Roman" w:cs="Arial"/>
                <w:szCs w:val="24"/>
              </w:rPr>
              <w:t xml:space="preserve">:  </w:t>
            </w:r>
            <w:r w:rsidRPr="005164A8">
              <w:rPr>
                <w:rFonts w:eastAsia="Times New Roman" w:cs="Arial"/>
                <w:color w:val="000000"/>
                <w:szCs w:val="24"/>
              </w:rPr>
              <w:t>Выбрать необходимую директорию</w:t>
            </w:r>
          </w:p>
          <w:p w14:paraId="157E6720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FED176" wp14:editId="63B697DF">
                  <wp:extent cx="114300" cy="1143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Sequence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from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Пользователь</w:t>
            </w:r>
            <w:proofErr w:type="gramEnd"/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to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Программный компонент</w:t>
            </w:r>
          </w:p>
        </w:tc>
      </w:tr>
      <w:tr w:rsidR="00776107" w:rsidRPr="005164A8" w14:paraId="3D85A4A2" w14:textId="77777777" w:rsidTr="00F90303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B1E08C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Name</w:t>
            </w:r>
            <w:r w:rsidRPr="005164A8">
              <w:rPr>
                <w:rStyle w:val="TableFieldLabel"/>
                <w:rFonts w:eastAsia="Times New Roman" w:cs="Arial"/>
                <w:szCs w:val="24"/>
              </w:rPr>
              <w:t xml:space="preserve">:  </w:t>
            </w:r>
            <w:r w:rsidRPr="005164A8">
              <w:rPr>
                <w:rFonts w:eastAsia="Times New Roman" w:cs="Arial"/>
                <w:color w:val="000000"/>
                <w:szCs w:val="24"/>
              </w:rPr>
              <w:t>Запустить механизм конвертации файла</w:t>
            </w:r>
          </w:p>
          <w:p w14:paraId="41002484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EED3787" wp14:editId="1D781701">
                  <wp:extent cx="114300" cy="1143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Sequence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from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Пользователь</w:t>
            </w:r>
            <w:proofErr w:type="gramEnd"/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to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Программный компонент</w:t>
            </w:r>
          </w:p>
        </w:tc>
      </w:tr>
      <w:tr w:rsidR="00776107" w:rsidRPr="005164A8" w14:paraId="66DDA221" w14:textId="77777777" w:rsidTr="00F90303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09BC09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Style w:val="TableFieldLabel"/>
                <w:rFonts w:eastAsia="Times New Roman" w:cs="Arial"/>
                <w:szCs w:val="24"/>
                <w:lang w:val="en-AU"/>
              </w:rPr>
              <w:t>Name</w:t>
            </w:r>
            <w:r w:rsidRPr="005164A8">
              <w:rPr>
                <w:rStyle w:val="TableFieldLabel"/>
                <w:rFonts w:eastAsia="Times New Roman" w:cs="Arial"/>
                <w:szCs w:val="24"/>
              </w:rPr>
              <w:t xml:space="preserve">:  </w:t>
            </w:r>
            <w:r w:rsidRPr="005164A8">
              <w:rPr>
                <w:rFonts w:eastAsia="Times New Roman" w:cs="Arial"/>
                <w:color w:val="000000"/>
                <w:szCs w:val="24"/>
              </w:rPr>
              <w:t>Выбрать необходимый файл</w:t>
            </w:r>
          </w:p>
          <w:p w14:paraId="4F7F6F4C" w14:textId="77777777" w:rsidR="00776107" w:rsidRPr="005164A8" w:rsidRDefault="00776107" w:rsidP="00F90303">
            <w:pPr>
              <w:pStyle w:val="TableTextNormal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1736A4" wp14:editId="4C97EAAC">
                  <wp:extent cx="114300" cy="1143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Sequence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val="en-AU"/>
              </w:rPr>
              <w:t>from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Пользователь</w:t>
            </w:r>
            <w:proofErr w:type="gramEnd"/>
            <w:r w:rsidRPr="005164A8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val="en-AU"/>
              </w:rPr>
              <w:t>to</w:t>
            </w:r>
            <w:r w:rsidRPr="005164A8">
              <w:rPr>
                <w:rFonts w:eastAsia="Times New Roman" w:cs="Arial"/>
                <w:color w:val="000000"/>
                <w:szCs w:val="24"/>
              </w:rPr>
              <w:t xml:space="preserve">  Программный компонент</w:t>
            </w:r>
          </w:p>
        </w:tc>
      </w:tr>
    </w:tbl>
    <w:p w14:paraId="4E47234F" w14:textId="7B12B20E" w:rsidR="008557D3" w:rsidRDefault="008557D3" w:rsidP="008557D3">
      <w:pPr>
        <w:pStyle w:val="aa"/>
        <w:rPr>
          <w:rFonts w:eastAsiaTheme="minorHAnsi"/>
          <w:lang w:eastAsia="en-US"/>
        </w:rPr>
      </w:pPr>
    </w:p>
    <w:p w14:paraId="2F5E09CE" w14:textId="77777777" w:rsidR="00776107" w:rsidRPr="002E6EF0" w:rsidRDefault="00776107" w:rsidP="00776107">
      <w:pPr>
        <w:pStyle w:val="23"/>
        <w:ind w:firstLine="0"/>
        <w:jc w:val="center"/>
        <w:rPr>
          <w:lang w:val="en-US"/>
        </w:rPr>
      </w:pPr>
      <w:bookmarkStart w:id="126" w:name="_Toc121404399"/>
      <w:bookmarkStart w:id="127" w:name="_Toc121408318"/>
      <w:r w:rsidRPr="00957EBF">
        <w:t>Листинг</w:t>
      </w:r>
      <w:r w:rsidRPr="002E6EF0">
        <w:rPr>
          <w:lang w:val="en-US"/>
        </w:rPr>
        <w:t xml:space="preserve"> </w:t>
      </w:r>
      <w:r w:rsidRPr="00957EBF">
        <w:t>программы</w:t>
      </w:r>
      <w:bookmarkEnd w:id="126"/>
      <w:bookmarkEnd w:id="127"/>
    </w:p>
    <w:p w14:paraId="1745C0AB" w14:textId="7E2272D4" w:rsidR="00776107" w:rsidRPr="00BE381C" w:rsidRDefault="00EA05C8" w:rsidP="008557D3">
      <w:pPr>
        <w:pStyle w:val="aa"/>
        <w:rPr>
          <w:rFonts w:eastAsiaTheme="minorHAnsi"/>
          <w:b/>
          <w:bCs/>
          <w:lang w:val="en-US" w:eastAsia="en-US"/>
        </w:rPr>
      </w:pPr>
      <w:r w:rsidRPr="00EA05C8">
        <w:rPr>
          <w:rFonts w:eastAsiaTheme="minorHAnsi"/>
          <w:b/>
          <w:bCs/>
          <w:lang w:eastAsia="en-US"/>
        </w:rPr>
        <w:t>Класс</w:t>
      </w:r>
      <w:r w:rsidRPr="00BE381C">
        <w:rPr>
          <w:rFonts w:eastAsiaTheme="minorHAnsi"/>
          <w:b/>
          <w:bCs/>
          <w:lang w:val="en-US" w:eastAsia="en-US"/>
        </w:rPr>
        <w:t xml:space="preserve"> </w:t>
      </w:r>
      <w:r w:rsidRPr="00EA05C8">
        <w:rPr>
          <w:rFonts w:eastAsiaTheme="minorHAnsi"/>
          <w:b/>
          <w:bCs/>
          <w:lang w:val="en-US" w:eastAsia="en-US"/>
        </w:rPr>
        <w:t>Form1</w:t>
      </w:r>
    </w:p>
    <w:p w14:paraId="6E78190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partial class Form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1 :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Form</w:t>
      </w:r>
    </w:p>
    <w:p w14:paraId="106502E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0E2C236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string filename; //Путь к файлу</w:t>
      </w:r>
    </w:p>
    <w:p w14:paraId="4E5783C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pathToDid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Путь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к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директории</w:t>
      </w:r>
      <w:proofErr w:type="spellEnd"/>
    </w:p>
    <w:p w14:paraId="0E6672A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0B4A68D0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bool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status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false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40A3A0BF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05A872B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//Листы объектов классов</w:t>
      </w:r>
    </w:p>
    <w:p w14:paraId="0C0056E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List&lt;SWRL&gt;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412FDC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List&lt;Association&gt; associations;</w:t>
      </w:r>
    </w:p>
    <w:p w14:paraId="679E08D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Form1()</w:t>
      </w:r>
    </w:p>
    <w:p w14:paraId="34C6FD1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0E96B3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25C439B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openFileDialog1.Filter = 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owl (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*.owl)|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*.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owl|All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files(*.*)|*.*"; //Фильтр файлов</w:t>
      </w:r>
    </w:p>
    <w:p w14:paraId="73E5DAB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convertBtn.Enabled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false;</w:t>
      </w:r>
    </w:p>
    <w:p w14:paraId="5403BCA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E68179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List&lt;SWRL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A5D26E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associations = new List&lt;Association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12A9AD0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1260BCB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4348F0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fileBtn_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EventArgs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 //Слушатель кнопки выбора файла</w:t>
      </w:r>
    </w:p>
    <w:p w14:paraId="0F5FAB2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435C61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(openFileDialog1.ShowDialog() ==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DialogResult.Cancel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DFC5E4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55B9BD6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fileLbl.Text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Ошибка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загрузки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файла!";</w:t>
      </w:r>
    </w:p>
    <w:p w14:paraId="51A4231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fileLbl.ForeColor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Color.Red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0E3CB5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filename = null;</w:t>
      </w:r>
    </w:p>
    <w:p w14:paraId="5DFC2D6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2E66CB1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</w:t>
      </w:r>
    </w:p>
    <w:p w14:paraId="388A292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275A1B1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// получаем выбранный файл</w:t>
      </w:r>
    </w:p>
    <w:p w14:paraId="46CEB56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filename = openFileDialog1.FileName;</w:t>
      </w:r>
    </w:p>
    <w:p w14:paraId="0311D4B0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fileLbl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"Файл успешно загружен";</w:t>
      </w:r>
    </w:p>
    <w:p w14:paraId="5E19141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fileLbl.ForeColor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Color.Green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32594E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3CD14E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DA8300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checkToReady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848217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4237A0E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B238D6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saveBtn_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EventArgs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 //Слушатель кнопки выбора директории</w:t>
      </w:r>
    </w:p>
    <w:p w14:paraId="4DF3EAE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218774F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FolderBrowserDialog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FBD = new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FolderBrowserDialog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49EE16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FBD.ShowNewFolderButton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false;</w:t>
      </w:r>
    </w:p>
    <w:p w14:paraId="3E3AE73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FBD.ShowDialog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() ==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DialogResult.OK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4C41F69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14:paraId="22F5EC78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saveLbl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"Директория для \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\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сохранения успешно выбрана!";</w:t>
      </w:r>
    </w:p>
    <w:p w14:paraId="4F7D6BA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saveLbl.ForeColor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Color.Green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998622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pathToDid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FBD.SelectedPath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5FB3723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117EE494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else</w:t>
      </w:r>
    </w:p>
    <w:p w14:paraId="4C13B158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14:paraId="2A8763EC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saveLbl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"Ошибка выбора \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\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директории для сохранения";</w:t>
      </w:r>
    </w:p>
    <w:p w14:paraId="27111E3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pathToDid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null;</w:t>
      </w:r>
    </w:p>
    <w:p w14:paraId="56C1EB4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saveLbl.ForeColor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Color.Red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86B792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E12B04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checkToReady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2E01134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7A4D0D9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90E42CC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void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checkToReady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) //Метод проверки выбора директории и файла</w:t>
      </w:r>
    </w:p>
    <w:p w14:paraId="3325851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4170B73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filename !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 null &amp;&amp;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pathToDid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!= null)</w:t>
      </w:r>
    </w:p>
    <w:p w14:paraId="1C31F20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431FCF9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convertBtn.Enabled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true;</w:t>
      </w:r>
    </w:p>
    <w:p w14:paraId="366B98C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58D15B6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</w:t>
      </w:r>
    </w:p>
    <w:p w14:paraId="72ACF02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F85478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convertBtn.Enabled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false;</w:t>
      </w:r>
    </w:p>
    <w:p w14:paraId="6715032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2C266FD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599D7D4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9DC9F8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parseTheFile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Метод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парсинга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файла</w:t>
      </w:r>
      <w:proofErr w:type="spellEnd"/>
    </w:p>
    <w:p w14:paraId="6FE1E75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4875163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try</w:t>
      </w:r>
    </w:p>
    <w:p w14:paraId="4EE2814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285F18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478EDFF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4F32FB7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1E6044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start = "";</w:t>
      </w:r>
    </w:p>
    <w:p w14:paraId="203F284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end = "";</w:t>
      </w:r>
    </w:p>
    <w:p w14:paraId="31F8273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typeText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1806695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4904E79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C350DF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List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string, string)&gt; Attribute;</w:t>
      </w:r>
    </w:p>
    <w:p w14:paraId="7A6526C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58D71A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filename = openFileDialog1.FileName;</w:t>
      </w:r>
    </w:p>
    <w:p w14:paraId="6E4E6AC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1638DA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XmlDocument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xDoc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XmlDocument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33E9B4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xDoc.Load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(filename);</w:t>
      </w:r>
    </w:p>
    <w:p w14:paraId="43D801E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XmlElement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xRoot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xDoc.DocumentElement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0CDF8B9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xRoot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!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null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) //Проверка корня файла на пустоту</w:t>
      </w:r>
    </w:p>
    <w:p w14:paraId="08CBAA13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{</w:t>
      </w:r>
    </w:p>
    <w:p w14:paraId="08485EB7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var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xRoot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ChildNodes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//Начало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парсинга</w:t>
      </w:r>
      <w:proofErr w:type="spellEnd"/>
    </w:p>
    <w:p w14:paraId="5B6654B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if (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child.Item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(1) == null)</w:t>
      </w:r>
    </w:p>
    <w:p w14:paraId="7FCCE03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{</w:t>
      </w:r>
    </w:p>
    <w:p w14:paraId="71C1D7B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status = false; </w:t>
      </w:r>
    </w:p>
    <w:p w14:paraId="347CB97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return;</w:t>
      </w:r>
    </w:p>
    <w:p w14:paraId="2FE47A3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B31D50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var classes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child.Item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(1).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ChildNodes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1C6D5E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</w:p>
    <w:p w14:paraId="7408965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for (int i = 0; i &lt;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classes.Count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 i ++)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Парсинг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классов</w:t>
      </w:r>
    </w:p>
    <w:p w14:paraId="087D8EC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3DC5C0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Attribute = new List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string, string)&gt;();</w:t>
      </w:r>
    </w:p>
    <w:p w14:paraId="47C2BD8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var cl = classes[i];</w:t>
      </w:r>
    </w:p>
    <w:p w14:paraId="14ECAC3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cl.Attributes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rdf:ID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"].Value;</w:t>
      </w:r>
    </w:p>
    <w:p w14:paraId="5698B11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var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classChildren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cl.ChildNodes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3ACDE49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int j = 0; j &lt;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classChildren.Count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j++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Парсинг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переменных</w:t>
      </w:r>
      <w:proofErr w:type="spellEnd"/>
    </w:p>
    <w:p w14:paraId="07C85C8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{</w:t>
      </w:r>
    </w:p>
    <w:p w14:paraId="2C91E2A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var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classChildren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[j];</w:t>
      </w:r>
    </w:p>
    <w:p w14:paraId="73B040E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typeText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attrib.Attributes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xml:type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"].Value;</w:t>
      </w:r>
    </w:p>
    <w:p w14:paraId="4BB6FF3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attrib.InnerText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66AA3D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Attribute.Add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((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typeText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, attr));</w:t>
      </w:r>
    </w:p>
    <w:p w14:paraId="041C89C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}</w:t>
      </w:r>
    </w:p>
    <w:p w14:paraId="55DDADB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swrl.Add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(new SWRL(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, Attribute));</w:t>
      </w:r>
    </w:p>
    <w:p w14:paraId="345E484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008B7B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97CF07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var imp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child.Item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(3).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ChildNodes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921471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CB20D7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var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assocChild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imp.Item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(0).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ChildNodes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5BC21B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for(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int i = 0; i &lt;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assocChild.Count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 i++)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Парсинг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связей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классов</w:t>
      </w:r>
    </w:p>
    <w:p w14:paraId="5D674BB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ED18A1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var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assocChild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[i];</w:t>
      </w:r>
    </w:p>
    <w:p w14:paraId="27AAAA6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assoc.Attributes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swrl:property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"].Value;</w:t>
      </w:r>
    </w:p>
    <w:p w14:paraId="595837C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var nodes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assoc.ChildNodes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86027D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start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nodes.Item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(0).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InnerText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BE4D0C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end =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nodes.Item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(1).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InnerText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4291C5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associations.Add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(new Association(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, start, end));</w:t>
      </w:r>
    </w:p>
    <w:p w14:paraId="1830C6C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246178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Console.WriteLine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efefefef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76019D6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701B42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5768BCF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status = true;</w:t>
      </w:r>
    </w:p>
    <w:p w14:paraId="6827360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4350E85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catch (Exception ex)</w:t>
      </w:r>
    </w:p>
    <w:p w14:paraId="11EE08C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73D2A1F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status = false;</w:t>
      </w:r>
    </w:p>
    <w:p w14:paraId="729C500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1B6171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1A0E0B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43DA979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3F6491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saveToEkb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Метод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сохранения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файла</w:t>
      </w:r>
      <w:proofErr w:type="spellEnd"/>
    </w:p>
    <w:p w14:paraId="0A5F751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0B1AC20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path = $"{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pathToDid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file.ekb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";</w:t>
      </w:r>
    </w:p>
    <w:p w14:paraId="1C91560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System.IO.File.WriteAllText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(path,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E9D8D0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сохранен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4D381A8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7C5DECA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A4DA7E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convertToEKB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Метод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преобразования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файла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в формат EKB</w:t>
      </w:r>
    </w:p>
    <w:p w14:paraId="50300B5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E2FACB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//Заполнение шапки структуры</w:t>
      </w:r>
    </w:p>
    <w:p w14:paraId="6601FDD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Random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572EEC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id = $"{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random.Next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(1000000000)}{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random.Next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(100)}";</w:t>
      </w:r>
    </w:p>
    <w:p w14:paraId="553F167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header = $"\r\n&lt;Structure&gt;"</w:t>
      </w:r>
    </w:p>
    <w:p w14:paraId="704CD84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+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KnowledgeBase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</w:t>
      </w:r>
    </w:p>
    <w:p w14:paraId="4F11CC7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$"\r\n&lt;ID&gt;{id}&lt;/ID&gt;"</w:t>
      </w:r>
    </w:p>
    <w:p w14:paraId="78DF00A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$"\r\n&lt;Name&gt;База знаний 1&lt;/Name&gt;"</w:t>
      </w:r>
    </w:p>
    <w:p w14:paraId="1E29ACD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&gt;Baza-znaniy-1&lt;/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</w:t>
      </w:r>
    </w:p>
    <w:p w14:paraId="3FD86C6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$"\r\n&lt;Kind&gt;0&lt;/Kind&gt;"</w:t>
      </w:r>
    </w:p>
    <w:p w14:paraId="6CC2888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$"\r\n&lt;Description&gt;&lt;/Description&gt;"</w:t>
      </w:r>
    </w:p>
    <w:p w14:paraId="7DFC5AD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$"\r\n&lt;Vars/&gt;"</w:t>
      </w:r>
    </w:p>
    <w:p w14:paraId="5536B69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+ $"\r\n&lt;Templates&gt;";</w:t>
      </w:r>
    </w:p>
    <w:p w14:paraId="2F0689E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8E549B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templates = "";</w:t>
      </w:r>
    </w:p>
    <w:p w14:paraId="7F49F9C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slots = "";</w:t>
      </w:r>
    </w:p>
    <w:p w14:paraId="54000A4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20972E9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templatesEnd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62E441A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69B7B73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7FC125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l = 0;</w:t>
      </w:r>
    </w:p>
    <w:p w14:paraId="2C5791C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67F7B4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header;</w:t>
      </w:r>
    </w:p>
    <w:p w14:paraId="53A8DDF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count = 1;</w:t>
      </w:r>
    </w:p>
    <w:p w14:paraId="1057DC52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while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l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) //Заполнение конструкций классов</w:t>
      </w:r>
    </w:p>
    <w:p w14:paraId="15ABE0E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7DDEB5D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63F3938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(count &lt; 10)</w:t>
      </w:r>
    </w:p>
    <w:p w14:paraId="126ED34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14:paraId="40ACC1C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3E91FD5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$"00{count}";</w:t>
      </w:r>
    </w:p>
    <w:p w14:paraId="01B04EC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63CB7BF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(count &gt;= 10)</w:t>
      </w:r>
    </w:p>
    <w:p w14:paraId="105F91B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14:paraId="3D66FCC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32FCB84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$"0{count}";</w:t>
      </w:r>
    </w:p>
    <w:p w14:paraId="2435A4E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39030A9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templates = $"\r\n&lt;Template&gt;" +</w:t>
      </w:r>
    </w:p>
    <w:p w14:paraId="44BA9EF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$"\r\n&lt;ID&gt;T{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}&lt;/ID&gt;" +</w:t>
      </w:r>
    </w:p>
    <w:p w14:paraId="4672697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$"\r\n&lt;Name&gt;{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}&lt;/Name&gt;" +</w:t>
      </w:r>
    </w:p>
    <w:p w14:paraId="2E43CE7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7A55ABA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$"\r\n&lt;Description&gt;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Описание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шаблона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}&lt;/Description&gt;" +</w:t>
      </w:r>
    </w:p>
    <w:p w14:paraId="43A858B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2C5FBC3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RootPackageName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RootPackageName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6FC581F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DrawParams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}=15" +</w:t>
      </w:r>
    </w:p>
    <w:p w14:paraId="0717F31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nyT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}=15" +</w:t>
      </w:r>
    </w:p>
    <w:p w14:paraId="3CD4A34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nw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=265" +</w:t>
      </w:r>
    </w:p>
    <w:p w14:paraId="448894F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nh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=65" +</w:t>
      </w:r>
    </w:p>
    <w:p w14:paraId="46C6933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DrawParams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4B0B025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$"\r\n&lt;Slots&gt;";</w:t>
      </w:r>
    </w:p>
    <w:p w14:paraId="0064CD0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int p = 0;</w:t>
      </w:r>
    </w:p>
    <w:p w14:paraId="361917D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templates;</w:t>
      </w:r>
    </w:p>
    <w:p w14:paraId="7BB5998E" w14:textId="77777777" w:rsidR="00EA05C8" w:rsidRPr="00BE381C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while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[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l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].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Attribute</w:t>
      </w: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>) //Заполнение переменных класса</w:t>
      </w:r>
    </w:p>
    <w:p w14:paraId="00D0D91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6726298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slots = $"\r\n&lt;Slot&gt;" +</w:t>
      </w:r>
    </w:p>
    <w:p w14:paraId="3E14849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$"\r\n&lt;Name&gt;{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].Attribute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[p].Item2}&lt;/Name&gt;" +</w:t>
      </w:r>
    </w:p>
    <w:p w14:paraId="342EE0D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].Attribute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[p].Item2}&lt;/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0575092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$"\r\n&lt;Description&gt;{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].Attribute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[p].Item2}&lt;/Description&gt;" +</w:t>
      </w:r>
    </w:p>
    <w:p w14:paraId="75ECDD9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$"\r\n&lt;Value&gt;&lt;/Value&gt;" +</w:t>
      </w:r>
    </w:p>
    <w:p w14:paraId="1AFE653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DataType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[l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].Attribute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[p].Item1}&lt;/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DataType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2C7EBE9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$"\r\n&lt;Constraint&gt;&lt;/Constraint&gt;" +</w:t>
      </w:r>
    </w:p>
    <w:p w14:paraId="156249C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$"\r\n&lt;/Slot&gt;";</w:t>
      </w:r>
    </w:p>
    <w:p w14:paraId="76B4FD2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slots;</w:t>
      </w:r>
    </w:p>
    <w:p w14:paraId="185FD0C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p++;</w:t>
      </w:r>
    </w:p>
    <w:p w14:paraId="2ED92A7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5C3E548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E3E3F5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$"\r\n&lt;/Slots&gt;" +</w:t>
      </w:r>
    </w:p>
    <w:p w14:paraId="1512086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"\r\n&lt;/Template&gt;";</w:t>
      </w:r>
    </w:p>
    <w:p w14:paraId="6FD9895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777EA9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l++;</w:t>
      </w:r>
    </w:p>
    <w:p w14:paraId="1E6E634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count++;</w:t>
      </w:r>
    </w:p>
    <w:p w14:paraId="0BE2F01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1C21414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2D3017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templatesEnd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templatesEnd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$"\r\n&lt;/Templates&gt;";</w:t>
      </w:r>
    </w:p>
    <w:p w14:paraId="33ECDC1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templatesEnd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0C3793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60D917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facts = "\r\n&lt;Facts/&gt;" +</w:t>
      </w:r>
    </w:p>
    <w:p w14:paraId="51933AD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&gt;";</w:t>
      </w:r>
    </w:p>
    <w:p w14:paraId="1844CFB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facts;</w:t>
      </w:r>
    </w:p>
    <w:p w14:paraId="22E1DDF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E0C82C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q = 0;</w:t>
      </w:r>
    </w:p>
    <w:p w14:paraId="5101DB6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count = 1;</w:t>
      </w:r>
    </w:p>
    <w:p w14:paraId="4F4B6A8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while (q &lt;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associations.Count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 //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Заполнение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связей</w:t>
      </w:r>
      <w:proofErr w:type="spellEnd"/>
    </w:p>
    <w:p w14:paraId="1B42313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55667D4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57E090B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(count &lt; 10)</w:t>
      </w:r>
    </w:p>
    <w:p w14:paraId="5D1B9AD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14:paraId="0710CB7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2A5AF43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$"00{count}";</w:t>
      </w:r>
    </w:p>
    <w:p w14:paraId="7E56D2B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63DEAB4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(count &gt;= 10)</w:t>
      </w:r>
    </w:p>
    <w:p w14:paraId="705E3CF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14:paraId="6A562FC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"";</w:t>
      </w:r>
    </w:p>
    <w:p w14:paraId="0773503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$"0{count}";</w:t>
      </w:r>
    </w:p>
    <w:p w14:paraId="6DDA0C6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611B8A6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</w:t>
      </w:r>
    </w:p>
    <w:p w14:paraId="7898DB3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1B1FCD3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$"\r\n&lt;ID&gt;G{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}&lt;/ID&gt;" +</w:t>
      </w:r>
    </w:p>
    <w:p w14:paraId="2E107BD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$"\r\n&lt;Name&gt;{associations[q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AssotionName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}&lt;/Name&gt;" +</w:t>
      </w:r>
    </w:p>
    <w:p w14:paraId="496BBE2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&gt;{associations[q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AssotionName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ShortName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456B7A5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$"\r\n&lt;Description&gt;{associations[q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AssotionName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}&lt;/Description&gt;" +</w:t>
      </w:r>
    </w:p>
    <w:p w14:paraId="474266E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597378D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RootPackageName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RootPackageName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3DEF119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DrawParams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xG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}=26" +</w:t>
      </w:r>
    </w:p>
    <w:p w14:paraId="1783A18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nyG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idTempStr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}=105" +</w:t>
      </w:r>
    </w:p>
    <w:p w14:paraId="2FD7BA2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nw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=170" +</w:t>
      </w:r>
    </w:p>
    <w:p w14:paraId="020DB11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nh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=34" +</w:t>
      </w:r>
    </w:p>
    <w:p w14:paraId="6250161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DrawParams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356CAD4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$"\r\n&lt;Conditions&gt;" +</w:t>
      </w:r>
    </w:p>
    <w:p w14:paraId="253F5DD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$"\r\n&lt;C0&gt;{associations[q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SourceName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}&lt;/C0&gt;" +</w:t>
      </w:r>
    </w:p>
    <w:p w14:paraId="0B0103E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$"\r\n&lt;/Conditions&gt;" +</w:t>
      </w:r>
    </w:p>
    <w:p w14:paraId="40FEE711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$"\r\n&lt;Actions&gt;" +</w:t>
      </w:r>
    </w:p>
    <w:p w14:paraId="0DF35B9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$"\r\n&lt;A0&gt;{associations[q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].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TargetName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}&lt;/A0&gt;" +</w:t>
      </w:r>
    </w:p>
    <w:p w14:paraId="4C0D25E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$"\r\n&lt;/Actions&gt;" +</w:t>
      </w:r>
    </w:p>
    <w:p w14:paraId="2F736F9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$"\r\n&lt;/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&gt;";</w:t>
      </w:r>
    </w:p>
    <w:p w14:paraId="7A8D1D44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2A8ADF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q++;</w:t>
      </w:r>
    </w:p>
    <w:p w14:paraId="6C27BF8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count++;</w:t>
      </w:r>
    </w:p>
    <w:p w14:paraId="4BEB076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12884D0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//Заполнение конца файла</w:t>
      </w:r>
    </w:p>
    <w:p w14:paraId="1200692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$"\r\n&lt;/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34CFB672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$"\r\n&lt;Rules/&gt;" +</w:t>
      </w:r>
    </w:p>
    <w:p w14:paraId="1F96F7C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$"\r\n&lt;Functions/&gt;" +</w:t>
      </w:r>
    </w:p>
    <w:p w14:paraId="7DAB4D6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$"\r\n&lt;Tasks/&gt;" +</w:t>
      </w:r>
    </w:p>
    <w:p w14:paraId="2FC53B4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FScales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/&gt;" +</w:t>
      </w:r>
    </w:p>
    <w:p w14:paraId="3C805BD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TempPackageList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/&gt;" +</w:t>
      </w:r>
    </w:p>
    <w:p w14:paraId="234F949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FactPackageList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/&gt;" +</w:t>
      </w:r>
    </w:p>
    <w:p w14:paraId="3F04C7D0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RulePackageList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/&gt;" +</w:t>
      </w:r>
    </w:p>
    <w:p w14:paraId="357257A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GRulePackageList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/&gt;" +</w:t>
      </w:r>
    </w:p>
    <w:p w14:paraId="7E9A248B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$"\r\n&lt;/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KnowledgeBase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&gt;" +</w:t>
      </w:r>
    </w:p>
    <w:p w14:paraId="7A78D823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$"\r\n&lt;/Structure&gt;";</w:t>
      </w:r>
    </w:p>
    <w:p w14:paraId="0908A96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C58BE6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ekbText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ekbEnd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38D15E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368F6B9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71F135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convertBtn_</w:t>
      </w:r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EventArgs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 //Слушатель кнопки конвертации</w:t>
      </w:r>
    </w:p>
    <w:p w14:paraId="3E35ACC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2C31FC4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associations.Clear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14A8DDAF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swrl.Clear</w:t>
      </w:r>
      <w:proofErr w:type="spellEnd"/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2D4D2F88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5254DA6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parseTheFile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320999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convertToEKB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14B13037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(status)</w:t>
      </w:r>
    </w:p>
    <w:p w14:paraId="6C93793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709DE52E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saveToEkb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746E0A8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3C96976A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</w:t>
      </w:r>
    </w:p>
    <w:p w14:paraId="783B8429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1E4A241D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Проверьте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файл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для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конвертации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.", "Произошла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ошибка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!",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MessageBoxButtons.OK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MessageBoxIcon.Error</w:t>
      </w:r>
      <w:proofErr w:type="spellEnd"/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1D5832E5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5BA5442C" w14:textId="77777777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A9C3BF6" w14:textId="078026C2" w:rsidR="00EA05C8" w:rsidRPr="00EA05C8" w:rsidRDefault="00EA05C8" w:rsidP="00EA05C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A05C8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5A5BA722" w14:textId="0927A835" w:rsidR="00EA05C8" w:rsidRPr="00BE381C" w:rsidRDefault="00EA05C8" w:rsidP="00EA05C8">
      <w:pPr>
        <w:pStyle w:val="aa"/>
        <w:rPr>
          <w:rFonts w:eastAsiaTheme="minorHAnsi"/>
          <w:lang w:val="en-US" w:eastAsia="en-US"/>
        </w:rPr>
      </w:pPr>
    </w:p>
    <w:p w14:paraId="516CBF76" w14:textId="46344341" w:rsidR="00EA05C8" w:rsidRPr="00BE381C" w:rsidRDefault="00EA05C8" w:rsidP="00EA05C8">
      <w:pPr>
        <w:pStyle w:val="aa"/>
        <w:rPr>
          <w:rFonts w:eastAsiaTheme="minorHAnsi"/>
          <w:b/>
          <w:bCs/>
          <w:lang w:val="en-US" w:eastAsia="en-US"/>
        </w:rPr>
      </w:pPr>
      <w:r w:rsidRPr="00EA05C8">
        <w:rPr>
          <w:rFonts w:eastAsiaTheme="minorHAnsi"/>
          <w:b/>
          <w:bCs/>
          <w:lang w:eastAsia="en-US"/>
        </w:rPr>
        <w:t>Класс</w:t>
      </w:r>
      <w:r w:rsidRPr="00BE381C">
        <w:rPr>
          <w:rFonts w:eastAsiaTheme="minorHAnsi"/>
          <w:b/>
          <w:bCs/>
          <w:lang w:val="en-US" w:eastAsia="en-US"/>
        </w:rPr>
        <w:t xml:space="preserve"> SWRL</w:t>
      </w:r>
    </w:p>
    <w:p w14:paraId="6B4D43D3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internal class SWRL</w:t>
      </w:r>
    </w:p>
    <w:p w14:paraId="0E2FF5EF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60FA8419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string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{ get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; set; }</w:t>
      </w:r>
    </w:p>
    <w:p w14:paraId="05AAAEB8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FFD7114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List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&lt;(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string, string)&gt; Attribute { get; set; }</w:t>
      </w:r>
    </w:p>
    <w:p w14:paraId="38E7FADC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68FA7A8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01FBAC9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SWRL(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string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, List&lt;(string, string)&gt; attribute)</w:t>
      </w:r>
    </w:p>
    <w:p w14:paraId="1C4D9A4C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82510F3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className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1083515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Attribute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attribute</w:t>
      </w:r>
      <w:proofErr w:type="spell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2E95BAA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5E04E828" w14:textId="02F6A926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4BC3CB54" w14:textId="315C3C05" w:rsidR="00EA05C8" w:rsidRPr="00BE381C" w:rsidRDefault="00EA05C8" w:rsidP="00EA05C8">
      <w:pPr>
        <w:pStyle w:val="aa"/>
        <w:rPr>
          <w:rFonts w:eastAsiaTheme="minorHAnsi"/>
          <w:lang w:val="en-US" w:eastAsia="en-US"/>
        </w:rPr>
      </w:pPr>
    </w:p>
    <w:p w14:paraId="3A7768E1" w14:textId="4F65CA55" w:rsidR="00EA05C8" w:rsidRPr="00BE381C" w:rsidRDefault="00EA05C8" w:rsidP="00EA05C8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Класс</w:t>
      </w:r>
      <w:r w:rsidRPr="00BE381C">
        <w:rPr>
          <w:rFonts w:eastAsiaTheme="minorHAnsi"/>
          <w:lang w:val="en-US" w:eastAsia="en-US"/>
        </w:rPr>
        <w:t xml:space="preserve"> Association</w:t>
      </w:r>
    </w:p>
    <w:p w14:paraId="38D8D678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internal class Association</w:t>
      </w:r>
    </w:p>
    <w:p w14:paraId="71A87FCD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683BBCE1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string AssotionName 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{ get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; set; }</w:t>
      </w:r>
    </w:p>
    <w:p w14:paraId="56C9E2AC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string SourceName 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{ get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; set; }</w:t>
      </w:r>
    </w:p>
    <w:p w14:paraId="1A09BFA5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string TargetName 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{ get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; set; }</w:t>
      </w:r>
    </w:p>
    <w:p w14:paraId="0309EAA5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E7B7D48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gramStart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Association(</w:t>
      </w:r>
      <w:proofErr w:type="gramEnd"/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 assotionName, string sourceName, string targetName)</w:t>
      </w:r>
    </w:p>
    <w:p w14:paraId="5281F59F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EB8A3A9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AssotionName = assotionName;</w:t>
      </w:r>
    </w:p>
    <w:p w14:paraId="6C6B6E7F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SourceName = sourceName;</w:t>
      </w:r>
    </w:p>
    <w:p w14:paraId="707AF1C0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TargetName = targetName;</w:t>
      </w:r>
    </w:p>
    <w:p w14:paraId="37993714" w14:textId="77777777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F10077B" w14:textId="0BE2DC80" w:rsidR="00EA05C8" w:rsidRPr="00BE381C" w:rsidRDefault="00EA05C8" w:rsidP="00BE381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E38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sectPr w:rsidR="00EA05C8" w:rsidRPr="00BE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58DB" w14:textId="77777777" w:rsidR="00386A65" w:rsidRDefault="00386A65">
      <w:r>
        <w:separator/>
      </w:r>
    </w:p>
  </w:endnote>
  <w:endnote w:type="continuationSeparator" w:id="0">
    <w:p w14:paraId="051AB685" w14:textId="77777777" w:rsidR="00386A65" w:rsidRDefault="0038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8720" w14:textId="77777777" w:rsidR="001F0BE8" w:rsidRDefault="00EA05C8" w:rsidP="006E3C00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6B6FC12C" w14:textId="77777777" w:rsidR="001F0BE8" w:rsidRDefault="00386A6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3300" w14:textId="77777777" w:rsidR="001F0BE8" w:rsidRDefault="00EA05C8" w:rsidP="009F582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23</w:t>
    </w:r>
    <w:r>
      <w:rPr>
        <w:rStyle w:val="af5"/>
        <w:rFonts w:eastAsiaTheme="majorEastAsia"/>
      </w:rPr>
      <w:fldChar w:fldCharType="end"/>
    </w:r>
  </w:p>
  <w:p w14:paraId="16CA6304" w14:textId="77777777" w:rsidR="001F0BE8" w:rsidRDefault="00386A65" w:rsidP="0034035C">
    <w:pPr>
      <w:pStyle w:val="af3"/>
      <w:tabs>
        <w:tab w:val="clear" w:pos="4677"/>
        <w:tab w:val="center" w:pos="4820"/>
      </w:tabs>
      <w:jc w:val="center"/>
    </w:pPr>
  </w:p>
  <w:p w14:paraId="6D454606" w14:textId="77777777" w:rsidR="001F0BE8" w:rsidRDefault="00386A6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9313" w14:textId="77777777" w:rsidR="00386A65" w:rsidRDefault="00386A65">
      <w:r>
        <w:separator/>
      </w:r>
    </w:p>
  </w:footnote>
  <w:footnote w:type="continuationSeparator" w:id="0">
    <w:p w14:paraId="7F7F3559" w14:textId="77777777" w:rsidR="00386A65" w:rsidRDefault="00386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9ECC" w14:textId="77777777" w:rsidR="001F0BE8" w:rsidRDefault="00EA05C8" w:rsidP="0034035C">
    <w:pPr>
      <w:pStyle w:val="af6"/>
      <w:framePr w:wrap="auto" w:vAnchor="text" w:hAnchor="margin" w:xAlign="right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1E47CDAE" w14:textId="77777777" w:rsidR="001F0BE8" w:rsidRDefault="00386A65" w:rsidP="0034035C">
    <w:pPr>
      <w:pStyle w:val="af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37E5" w14:textId="77777777" w:rsidR="001F0BE8" w:rsidRDefault="00386A65">
    <w:pPr>
      <w:pStyle w:val="af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E0A6D6E6"/>
    <w:lvl w:ilvl="0">
      <w:numFmt w:val="decimal"/>
      <w:lvlText w:val="*"/>
      <w:lvlJc w:val="left"/>
    </w:lvl>
  </w:abstractNum>
  <w:abstractNum w:abstractNumId="4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6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3375B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0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19008C"/>
    <w:multiLevelType w:val="hybridMultilevel"/>
    <w:tmpl w:val="726AB62A"/>
    <w:lvl w:ilvl="0" w:tplc="A0B25A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52FC159A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227568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987C4478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BCD3B8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4A61DB0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ED4AE50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BDC6F936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5106B55C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6D04417"/>
    <w:multiLevelType w:val="hybridMultilevel"/>
    <w:tmpl w:val="32FA1FC6"/>
    <w:lvl w:ilvl="0" w:tplc="766A60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7577CCA"/>
    <w:multiLevelType w:val="hybridMultilevel"/>
    <w:tmpl w:val="4E161B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97942"/>
    <w:multiLevelType w:val="multilevel"/>
    <w:tmpl w:val="6AD4E86C"/>
    <w:numStyleLink w:val="a1"/>
  </w:abstractNum>
  <w:abstractNum w:abstractNumId="16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6407286"/>
    <w:multiLevelType w:val="hybridMultilevel"/>
    <w:tmpl w:val="BDA264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DF35E43"/>
    <w:multiLevelType w:val="hybridMultilevel"/>
    <w:tmpl w:val="0A40753E"/>
    <w:lvl w:ilvl="0" w:tplc="684A791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D0FC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DED40A0"/>
    <w:multiLevelType w:val="hybridMultilevel"/>
    <w:tmpl w:val="53962A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652D3E14"/>
    <w:multiLevelType w:val="hybridMultilevel"/>
    <w:tmpl w:val="53962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0" w15:restartNumberingAfterBreak="0">
    <w:nsid w:val="6F734D21"/>
    <w:multiLevelType w:val="hybridMultilevel"/>
    <w:tmpl w:val="5994F63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73F84D78"/>
    <w:multiLevelType w:val="hybridMultilevel"/>
    <w:tmpl w:val="0748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E5CC0"/>
    <w:multiLevelType w:val="hybridMultilevel"/>
    <w:tmpl w:val="3E34B76E"/>
    <w:lvl w:ilvl="0" w:tplc="70C6E216">
      <w:start w:val="1"/>
      <w:numFmt w:val="bullet"/>
      <w:pStyle w:val="a3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33EFA"/>
    <w:multiLevelType w:val="hybridMultilevel"/>
    <w:tmpl w:val="7870F298"/>
    <w:lvl w:ilvl="0" w:tplc="75DAAA1E">
      <w:start w:val="1"/>
      <w:numFmt w:val="bullet"/>
      <w:pStyle w:val="a4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0"/>
  </w:num>
  <w:num w:numId="3">
    <w:abstractNumId w:val="9"/>
  </w:num>
  <w:num w:numId="4">
    <w:abstractNumId w:val="29"/>
  </w:num>
  <w:num w:numId="5">
    <w:abstractNumId w:val="16"/>
  </w:num>
  <w:num w:numId="6">
    <w:abstractNumId w:val="7"/>
  </w:num>
  <w:num w:numId="7">
    <w:abstractNumId w:val="18"/>
  </w:num>
  <w:num w:numId="8">
    <w:abstractNumId w:val="15"/>
  </w:num>
  <w:num w:numId="9">
    <w:abstractNumId w:val="2"/>
  </w:num>
  <w:num w:numId="10">
    <w:abstractNumId w:val="33"/>
  </w:num>
  <w:num w:numId="11">
    <w:abstractNumId w:val="1"/>
  </w:num>
  <w:num w:numId="12">
    <w:abstractNumId w:val="26"/>
  </w:num>
  <w:num w:numId="13">
    <w:abstractNumId w:val="0"/>
  </w:num>
  <w:num w:numId="14">
    <w:abstractNumId w:val="28"/>
  </w:num>
  <w:num w:numId="15">
    <w:abstractNumId w:val="5"/>
  </w:num>
  <w:num w:numId="16">
    <w:abstractNumId w:val="30"/>
  </w:num>
  <w:num w:numId="17">
    <w:abstractNumId w:val="3"/>
    <w:lvlOverride w:ilvl="0">
      <w:lvl w:ilvl="0">
        <w:start w:val="65535"/>
        <w:numFmt w:val="bullet"/>
        <w:lvlText w:val="•"/>
        <w:legacy w:legacy="1" w:legacySpace="0" w:legacyIndent="14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2"/>
  </w:num>
  <w:num w:numId="19">
    <w:abstractNumId w:val="27"/>
  </w:num>
  <w:num w:numId="20">
    <w:abstractNumId w:val="14"/>
  </w:num>
  <w:num w:numId="21">
    <w:abstractNumId w:val="8"/>
  </w:num>
  <w:num w:numId="22">
    <w:abstractNumId w:val="19"/>
  </w:num>
  <w:num w:numId="23">
    <w:abstractNumId w:val="20"/>
  </w:num>
  <w:num w:numId="24">
    <w:abstractNumId w:val="24"/>
  </w:num>
  <w:num w:numId="25">
    <w:abstractNumId w:val="22"/>
  </w:num>
  <w:num w:numId="26">
    <w:abstractNumId w:val="11"/>
  </w:num>
  <w:num w:numId="27">
    <w:abstractNumId w:val="23"/>
  </w:num>
  <w:num w:numId="28">
    <w:abstractNumId w:val="4"/>
  </w:num>
  <w:num w:numId="29">
    <w:abstractNumId w:val="6"/>
  </w:num>
  <w:num w:numId="30">
    <w:abstractNumId w:val="34"/>
  </w:num>
  <w:num w:numId="31">
    <w:abstractNumId w:val="17"/>
  </w:num>
  <w:num w:numId="32">
    <w:abstractNumId w:val="31"/>
  </w:num>
  <w:num w:numId="33">
    <w:abstractNumId w:val="25"/>
  </w:num>
  <w:num w:numId="34">
    <w:abstractNumId w:val="3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0207"/>
    <w:rsid w:val="00000EB5"/>
    <w:rsid w:val="00075FEB"/>
    <w:rsid w:val="00147261"/>
    <w:rsid w:val="00160623"/>
    <w:rsid w:val="00177529"/>
    <w:rsid w:val="001818CA"/>
    <w:rsid w:val="001B507E"/>
    <w:rsid w:val="001D438C"/>
    <w:rsid w:val="002D6E92"/>
    <w:rsid w:val="002E3E29"/>
    <w:rsid w:val="003047B9"/>
    <w:rsid w:val="00306500"/>
    <w:rsid w:val="003639CE"/>
    <w:rsid w:val="00386A65"/>
    <w:rsid w:val="004F5A61"/>
    <w:rsid w:val="005A0207"/>
    <w:rsid w:val="00675F66"/>
    <w:rsid w:val="006A51FB"/>
    <w:rsid w:val="00776107"/>
    <w:rsid w:val="007C21D4"/>
    <w:rsid w:val="008009F8"/>
    <w:rsid w:val="008557D3"/>
    <w:rsid w:val="008673F4"/>
    <w:rsid w:val="00915FEA"/>
    <w:rsid w:val="00937A74"/>
    <w:rsid w:val="009459D3"/>
    <w:rsid w:val="009E4D3F"/>
    <w:rsid w:val="00A170D5"/>
    <w:rsid w:val="00B24365"/>
    <w:rsid w:val="00B44349"/>
    <w:rsid w:val="00B80B65"/>
    <w:rsid w:val="00BE381C"/>
    <w:rsid w:val="00C21152"/>
    <w:rsid w:val="00C455BA"/>
    <w:rsid w:val="00C72032"/>
    <w:rsid w:val="00CE6AD4"/>
    <w:rsid w:val="00CF2303"/>
    <w:rsid w:val="00D76135"/>
    <w:rsid w:val="00EA05C8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1035"/>
  <w15:docId w15:val="{C75F53BF-E5F7-44EF-8557-8637DC3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A02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5"/>
    <w:next w:val="a5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B243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5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5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6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5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5"/>
    <w:next w:val="a5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5"/>
    <w:next w:val="a5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5"/>
    <w:link w:val="af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4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  <w:jc w:val="both"/>
    </w:pPr>
    <w:rPr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ind w:left="709" w:firstLine="709"/>
      <w:jc w:val="both"/>
    </w:pPr>
    <w:rPr>
      <w:sz w:val="28"/>
    </w:rPr>
  </w:style>
  <w:style w:type="paragraph" w:styleId="a0">
    <w:name w:val="List Bullet"/>
    <w:basedOn w:val="a5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5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5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aliases w:val="Footer Char"/>
    <w:basedOn w:val="a5"/>
    <w:link w:val="af4"/>
    <w:semiHidden/>
    <w:rsid w:val="005A020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aliases w:val="Footer Char Знак"/>
    <w:basedOn w:val="a6"/>
    <w:link w:val="af3"/>
    <w:semiHidden/>
    <w:rsid w:val="005A02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6"/>
    <w:semiHidden/>
    <w:rsid w:val="005A0207"/>
  </w:style>
  <w:style w:type="paragraph" w:styleId="af6">
    <w:name w:val="header"/>
    <w:basedOn w:val="a5"/>
    <w:link w:val="af7"/>
    <w:uiPriority w:val="99"/>
    <w:rsid w:val="005A020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7">
    <w:name w:val="Верхний колонтитул Знак"/>
    <w:basedOn w:val="a6"/>
    <w:link w:val="af6"/>
    <w:uiPriority w:val="99"/>
    <w:rsid w:val="005A020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toc 3"/>
    <w:basedOn w:val="a5"/>
    <w:next w:val="a5"/>
    <w:autoRedefine/>
    <w:uiPriority w:val="39"/>
    <w:rsid w:val="005A0207"/>
    <w:pPr>
      <w:tabs>
        <w:tab w:val="right" w:leader="dot" w:pos="9360"/>
      </w:tabs>
      <w:ind w:left="480"/>
    </w:pPr>
  </w:style>
  <w:style w:type="paragraph" w:customStyle="1" w:styleId="af8">
    <w:name w:val="АААСтиль"/>
    <w:basedOn w:val="a5"/>
    <w:link w:val="af9"/>
    <w:qFormat/>
    <w:rsid w:val="005A0207"/>
    <w:pPr>
      <w:ind w:firstLine="851"/>
      <w:jc w:val="both"/>
    </w:pPr>
    <w:rPr>
      <w:sz w:val="28"/>
      <w:szCs w:val="28"/>
    </w:rPr>
  </w:style>
  <w:style w:type="character" w:customStyle="1" w:styleId="af9">
    <w:name w:val="АААСтиль Знак"/>
    <w:basedOn w:val="a6"/>
    <w:link w:val="af8"/>
    <w:rsid w:val="005A02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5">
    <w:name w:val="Знак Знак Знак Знак Знак Знак2"/>
    <w:basedOn w:val="a5"/>
    <w:rsid w:val="005A0207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afa">
    <w:name w:val="Emphasis"/>
    <w:uiPriority w:val="20"/>
    <w:qFormat/>
    <w:rsid w:val="00C72032"/>
    <w:rPr>
      <w:i/>
      <w:iCs/>
    </w:rPr>
  </w:style>
  <w:style w:type="character" w:customStyle="1" w:styleId="30">
    <w:name w:val="Заголовок 3 Знак"/>
    <w:basedOn w:val="a6"/>
    <w:link w:val="3"/>
    <w:uiPriority w:val="9"/>
    <w:semiHidden/>
    <w:rsid w:val="00B243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Основной текст с отступом1"/>
    <w:basedOn w:val="a5"/>
    <w:link w:val="BodyTextIndentChar"/>
    <w:rsid w:val="003047B9"/>
    <w:pPr>
      <w:spacing w:after="120"/>
      <w:ind w:left="283" w:firstLine="709"/>
    </w:pPr>
  </w:style>
  <w:style w:type="character" w:customStyle="1" w:styleId="BodyTextIndentChar">
    <w:name w:val="Body Text Indent Char"/>
    <w:link w:val="14"/>
    <w:rsid w:val="003047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Л_Н_список"/>
    <w:basedOn w:val="a5"/>
    <w:link w:val="afb"/>
    <w:rsid w:val="003047B9"/>
    <w:pPr>
      <w:numPr>
        <w:numId w:val="34"/>
      </w:numPr>
      <w:spacing w:before="240" w:after="240"/>
      <w:ind w:firstLine="0"/>
      <w:jc w:val="both"/>
    </w:pPr>
    <w:rPr>
      <w:rFonts w:ascii="Calibri" w:hAnsi="Calibri"/>
      <w:sz w:val="28"/>
    </w:rPr>
  </w:style>
  <w:style w:type="character" w:customStyle="1" w:styleId="afb">
    <w:name w:val="Л_Н_список Знак"/>
    <w:link w:val="a3"/>
    <w:rsid w:val="003047B9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Italics">
    <w:name w:val="Italics"/>
    <w:uiPriority w:val="99"/>
    <w:rsid w:val="00776107"/>
    <w:rPr>
      <w:i/>
      <w:iCs/>
    </w:rPr>
  </w:style>
  <w:style w:type="paragraph" w:customStyle="1" w:styleId="Properties">
    <w:name w:val="Properties"/>
    <w:next w:val="a5"/>
    <w:uiPriority w:val="99"/>
    <w:rsid w:val="00776107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ru-RU"/>
    </w:rPr>
  </w:style>
  <w:style w:type="paragraph" w:customStyle="1" w:styleId="Notes">
    <w:name w:val="Notes"/>
    <w:next w:val="a5"/>
    <w:uiPriority w:val="99"/>
    <w:rsid w:val="007761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TableTextNormal">
    <w:name w:val="Table Text Normal"/>
    <w:next w:val="a5"/>
    <w:uiPriority w:val="99"/>
    <w:rsid w:val="00776107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next w:val="a5"/>
    <w:uiPriority w:val="99"/>
    <w:rsid w:val="00776107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ru-RU"/>
    </w:rPr>
  </w:style>
  <w:style w:type="character" w:customStyle="1" w:styleId="TableFieldLabel">
    <w:name w:val="Table Field Label"/>
    <w:uiPriority w:val="99"/>
    <w:rsid w:val="00776107"/>
    <w:rPr>
      <w:rFonts w:ascii="Times New Roman" w:hAnsi="Times New Roman" w:cs="Times New Roman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34</TotalTime>
  <Pages>39</Pages>
  <Words>6515</Words>
  <Characters>37141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</cp:revision>
  <dcterms:created xsi:type="dcterms:W3CDTF">2022-12-08T07:22:00Z</dcterms:created>
  <dcterms:modified xsi:type="dcterms:W3CDTF">2022-12-08T08:12:00Z</dcterms:modified>
</cp:coreProperties>
</file>